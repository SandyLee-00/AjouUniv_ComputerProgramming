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1B6415" w:rsidRPr="00EF72D7" w:rsidRDefault="001B6415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1B6415" w:rsidRDefault="001B6415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7BCC269C" w:rsidR="001B6415" w:rsidRDefault="001B6415">
                                  <w:pP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019/10/12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조건문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if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switch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while</w:t>
                                  </w:r>
                                  <w:proofErr w:type="spellEnd"/>
                                </w:p>
                                <w:p w14:paraId="3A5B747D" w14:textId="77777777" w:rsidR="001B6415" w:rsidRPr="0003659A" w:rsidRDefault="001B6415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1B6415" w:rsidRPr="00EF72D7" w:rsidRDefault="001B6415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1B6415" w:rsidRDefault="001B6415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7BCC269C" w:rsidR="001B6415" w:rsidRDefault="001B6415">
                            <w:pP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019/10/12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조건문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while</w:t>
                            </w:r>
                            <w:proofErr w:type="spellEnd"/>
                          </w:p>
                          <w:p w14:paraId="3A5B747D" w14:textId="77777777" w:rsidR="001B6415" w:rsidRPr="0003659A" w:rsidRDefault="001B6415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281FB20C" w14:textId="62041F88" w:rsidR="00585970" w:rsidRDefault="00B22516" w:rsidP="00792541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51384F6A" w14:textId="5F151886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784B817A" w14:textId="1D26EFAA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No</w:t>
      </w:r>
      <w:proofErr w:type="gramStart"/>
      <w:r w:rsidR="00B87E26">
        <w:rPr>
          <w:rFonts w:ascii="돋움체" w:eastAsia="돋움체" w:cs="돋움체"/>
          <w:color w:val="008000"/>
          <w:sz w:val="19"/>
          <w:szCs w:val="19"/>
        </w:rPr>
        <w:t>4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아니지만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해봄</w:t>
      </w:r>
    </w:p>
    <w:p w14:paraId="03B31BB6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93AC84C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지난주</w:t>
      </w:r>
      <w:r>
        <w:rPr>
          <w:rFonts w:ascii="돋움체" w:eastAsia="돋움체" w:cs="돋움체"/>
          <w:color w:val="008000"/>
          <w:sz w:val="19"/>
          <w:szCs w:val="19"/>
        </w:rPr>
        <w:t xml:space="preserve"> Chapter 5 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#5 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조건연산자를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찾는</w:t>
      </w:r>
    </w:p>
    <w:p w14:paraId="2F22C169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작성하였다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이번에는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받아서</w:t>
      </w:r>
    </w:p>
    <w:p w14:paraId="63629CA7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if~else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찾는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920A5C2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힌트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if~else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</w:p>
    <w:p w14:paraId="5483DD51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y 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찾고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z 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</w:t>
      </w:r>
    </w:p>
    <w:p w14:paraId="61CE3E19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40311E79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376AD62F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8A794D4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first, second, third, result = 0;</w:t>
      </w:r>
    </w:p>
    <w:p w14:paraId="700554FE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79A7529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sz w:val="19"/>
          <w:szCs w:val="19"/>
        </w:rPr>
        <w:t>, &amp;first, &amp;second, &amp;third);</w:t>
      </w:r>
    </w:p>
    <w:p w14:paraId="1B8D5421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7E12C3D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(first &lt;= second) {</w:t>
      </w:r>
    </w:p>
    <w:p w14:paraId="346AE71E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first;</w:t>
      </w:r>
    </w:p>
    <w:p w14:paraId="04314444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(third &lt;= first) {</w:t>
      </w:r>
    </w:p>
    <w:p w14:paraId="71149A6D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third;</w:t>
      </w:r>
    </w:p>
    <w:p w14:paraId="3E752A81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FEC67B6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B538A96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6EF84B52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second;</w:t>
      </w:r>
    </w:p>
    <w:p w14:paraId="466E76C9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(third &lt;= second) {</w:t>
      </w:r>
    </w:p>
    <w:p w14:paraId="16CFC960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third;</w:t>
      </w:r>
    </w:p>
    <w:p w14:paraId="3C6D1EDF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146374A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DC3E966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FDDCDE4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가장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작은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정수는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1B306385" w14:textId="77777777" w:rsidR="004F44DA" w:rsidRDefault="004F44DA" w:rsidP="004F44D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2E1F3CE9" w14:textId="61F21B51" w:rsidR="004F44DA" w:rsidRDefault="004F44DA" w:rsidP="004F44D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05D1230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D8F9AAC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92D8D28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height, age = 0;</w:t>
      </w:r>
    </w:p>
    <w:p w14:paraId="038CF4C0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1962C96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키를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939513C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&amp;height);</w:t>
      </w:r>
    </w:p>
    <w:p w14:paraId="76EE1CFF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7DB574D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4B0F7C5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&amp;age);</w:t>
      </w:r>
    </w:p>
    <w:p w14:paraId="341E0F64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0414C78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(height &gt;= 140 &amp;&amp; age &gt;= 10) {</w:t>
      </w:r>
    </w:p>
    <w:p w14:paraId="641F429A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타도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좋습니다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E4AF1D4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C2C18C0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02BE4336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죄송합니다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82530B4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5CA4B2D" w14:textId="77777777" w:rsidR="00B87E26" w:rsidRDefault="00B87E26" w:rsidP="00B87E2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200EDAF4" w14:textId="1B7F4A3B" w:rsidR="00B87E26" w:rsidRDefault="00B87E26" w:rsidP="00B87E26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60F3DCA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41C26F69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No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5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</w:rPr>
        <w:t>놀이공원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입장요금</w:t>
      </w:r>
    </w:p>
    <w:p w14:paraId="5B38E0E4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0186B30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놀이공원의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자유이용권의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가격을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보자</w:t>
      </w:r>
    </w:p>
    <w:p w14:paraId="33D4DA8B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입장료는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결정된다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7D0D2A1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지불해야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요금을</w:t>
      </w:r>
    </w:p>
    <w:p w14:paraId="712D0C94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8487C67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FD97853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시간은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24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단위를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즉</w:t>
      </w:r>
      <w:r>
        <w:rPr>
          <w:rFonts w:ascii="돋움체" w:eastAsia="돋움체" w:cs="돋움체"/>
          <w:color w:val="008000"/>
          <w:sz w:val="19"/>
          <w:szCs w:val="19"/>
        </w:rPr>
        <w:t xml:space="preserve"> 18</w:t>
      </w:r>
      <w:r>
        <w:rPr>
          <w:rFonts w:ascii="돋움체" w:eastAsia="돋움체" w:cs="돋움체" w:hint="eastAsia"/>
          <w:color w:val="00800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오후</w:t>
      </w:r>
      <w:r>
        <w:rPr>
          <w:rFonts w:ascii="돋움체" w:eastAsia="돋움체" w:cs="돋움체"/>
          <w:color w:val="00800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sz w:val="19"/>
          <w:szCs w:val="19"/>
        </w:rPr>
        <w:t>시라고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생각한다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4E9DA20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중첩된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if~else</w:t>
      </w:r>
      <w:proofErr w:type="spellEnd"/>
      <w:r>
        <w:rPr>
          <w:rFonts w:ascii="돋움체" w:eastAsia="돋움체" w:cs="돋움체" w:hint="eastAsia"/>
          <w:color w:val="00800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검사하고</w:t>
      </w:r>
    </w:p>
    <w:p w14:paraId="6A61CC86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검사한다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4F014C9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95A3045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분류</w:t>
      </w:r>
    </w:p>
    <w:p w14:paraId="23FAAB53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분류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28B43FA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13BBA9D6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16F2C51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103F465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print_cost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cost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요금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출력함수</w:t>
      </w:r>
    </w:p>
    <w:p w14:paraId="4FC39FC8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요금은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sz w:val="19"/>
          <w:szCs w:val="19"/>
        </w:rPr>
        <w:t>원입니다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cost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ED59460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//cost</w:t>
      </w:r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요금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출력해주기</w:t>
      </w:r>
    </w:p>
    <w:p w14:paraId="02A9DCC1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9867C3A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758AC0B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/main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FCCECDA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age, time, cost = 0;</w:t>
      </w:r>
    </w:p>
    <w:p w14:paraId="63A72C47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요금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</w:p>
    <w:p w14:paraId="1F5A8BC4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FB0AE39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현재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시간과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입력안내</w:t>
      </w:r>
    </w:p>
    <w:p w14:paraId="6818C09C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sz w:val="19"/>
          <w:szCs w:val="19"/>
        </w:rPr>
        <w:t>, &amp;time, &amp;age);</w:t>
      </w:r>
    </w:p>
    <w:p w14:paraId="18A1FCE9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</w:p>
    <w:p w14:paraId="19704120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27F313C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time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17 &amp;&amp; time &lt;= 24)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17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24</w:t>
      </w:r>
      <w:r>
        <w:rPr>
          <w:rFonts w:ascii="돋움체" w:eastAsia="돋움체" w:cs="돋움체" w:hint="eastAsia"/>
          <w:color w:val="008000"/>
          <w:sz w:val="19"/>
          <w:szCs w:val="19"/>
        </w:rPr>
        <w:t>이하</w:t>
      </w:r>
    </w:p>
    <w:p w14:paraId="64907EA5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age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0 &amp;&amp; age &lt; 3) { </w:t>
      </w:r>
      <w:r>
        <w:rPr>
          <w:rFonts w:ascii="돋움체" w:eastAsia="돋움체" w:cs="돋움체"/>
          <w:color w:val="00800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살</w:t>
      </w:r>
    </w:p>
    <w:p w14:paraId="16577476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cost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/0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살은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</w:p>
    <w:p w14:paraId="341B884B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print_cost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(cost)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/0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살은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F486C48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86EC120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/0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살제외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17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24</w:t>
      </w:r>
      <w:r>
        <w:rPr>
          <w:rFonts w:ascii="돋움체" w:eastAsia="돋움체" w:cs="돋움체" w:hint="eastAsia"/>
          <w:color w:val="008000"/>
          <w:sz w:val="19"/>
          <w:szCs w:val="19"/>
        </w:rPr>
        <w:t>이하</w:t>
      </w:r>
    </w:p>
    <w:p w14:paraId="0BF3C098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cost = 10000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야간이용권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만원</w:t>
      </w:r>
    </w:p>
    <w:p w14:paraId="21304423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print_cost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(cost)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야간이용권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3B2C00A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B7E2ADC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23EEAA1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(time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17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&amp;&amp; time &gt;= 9)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17</w:t>
      </w:r>
      <w:r>
        <w:rPr>
          <w:rFonts w:ascii="돋움체" w:eastAsia="돋움체" w:cs="돋움체" w:hint="eastAsia"/>
          <w:color w:val="008000"/>
          <w:sz w:val="19"/>
          <w:szCs w:val="19"/>
        </w:rPr>
        <w:t>미만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9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</w:p>
    <w:p w14:paraId="42BBD883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((age &gt;= 3 &amp;&amp; age &lt;= 12) || (age &gt;= 65 &amp;&amp; age &lt;= 120)) {</w:t>
      </w:r>
    </w:p>
    <w:p w14:paraId="3B6DF202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12</w:t>
      </w:r>
      <w:r>
        <w:rPr>
          <w:rFonts w:ascii="돋움체" w:eastAsia="돋움체" w:cs="돋움체" w:hint="eastAsia"/>
          <w:color w:val="008000"/>
          <w:sz w:val="19"/>
          <w:szCs w:val="19"/>
        </w:rPr>
        <w:t>이하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이거나</w:t>
      </w:r>
      <w:r>
        <w:rPr>
          <w:rFonts w:ascii="돋움체" w:eastAsia="돋움체" w:cs="돋움체"/>
          <w:color w:val="008000"/>
          <w:sz w:val="19"/>
          <w:szCs w:val="19"/>
        </w:rPr>
        <w:t xml:space="preserve"> 65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120</w:t>
      </w:r>
      <w:r>
        <w:rPr>
          <w:rFonts w:ascii="돋움체" w:eastAsia="돋움체" w:cs="돋움체" w:hint="eastAsia"/>
          <w:color w:val="008000"/>
          <w:sz w:val="19"/>
          <w:szCs w:val="19"/>
        </w:rPr>
        <w:t>이하</w:t>
      </w:r>
    </w:p>
    <w:p w14:paraId="03EA0E19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cost = 25000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자유이용권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소인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이만오천원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452B809E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print_cost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(cost)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자유이용권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이만오천원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0F1F555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D5D7FBE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age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3 &amp;&amp; age &lt; 65)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65</w:t>
      </w:r>
      <w:r>
        <w:rPr>
          <w:rFonts w:ascii="돋움체" w:eastAsia="돋움체" w:cs="돋움체" w:hint="eastAsia"/>
          <w:color w:val="008000"/>
          <w:sz w:val="19"/>
          <w:szCs w:val="19"/>
        </w:rPr>
        <w:t>미만</w:t>
      </w:r>
    </w:p>
    <w:p w14:paraId="16FA68E7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cost = 34000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자유이용권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대인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삼만사천원</w:t>
      </w:r>
    </w:p>
    <w:p w14:paraId="1F972755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print_cost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(cost)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자유이용권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대인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삼만사천원</w:t>
      </w:r>
    </w:p>
    <w:p w14:paraId="04CCB150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BBAFDD7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age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0 &amp;&amp; age &lt; 3)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3</w:t>
      </w:r>
      <w:r>
        <w:rPr>
          <w:rFonts w:ascii="돋움체" w:eastAsia="돋움체" w:cs="돋움체" w:hint="eastAsia"/>
          <w:color w:val="008000"/>
          <w:sz w:val="19"/>
          <w:szCs w:val="19"/>
        </w:rPr>
        <w:t>미만</w:t>
      </w:r>
    </w:p>
    <w:p w14:paraId="0FA8E84A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cost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/0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살은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</w:p>
    <w:p w14:paraId="5DE427C9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print_cost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(cost)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/0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살은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4D7401C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0C32FD7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B0F1163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24</w:t>
      </w:r>
      <w:r>
        <w:rPr>
          <w:rFonts w:ascii="돋움체" w:eastAsia="돋움체" w:cs="돋움체" w:hint="eastAsia"/>
          <w:color w:val="00800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or 9</w:t>
      </w:r>
      <w:r>
        <w:rPr>
          <w:rFonts w:ascii="돋움체" w:eastAsia="돋움체" w:cs="돋움체" w:hint="eastAsia"/>
          <w:color w:val="008000"/>
          <w:sz w:val="19"/>
          <w:szCs w:val="19"/>
        </w:rPr>
        <w:t>미만</w:t>
      </w:r>
    </w:p>
    <w:p w14:paraId="0C1AEB58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시간</w:t>
      </w:r>
      <w:r>
        <w:rPr>
          <w:rFonts w:ascii="돋움체" w:eastAsia="돋움체" w:cs="돋움체"/>
          <w:color w:val="A31515"/>
          <w:sz w:val="19"/>
          <w:szCs w:val="19"/>
        </w:rPr>
        <w:t xml:space="preserve"> 24</w:t>
      </w:r>
      <w:r>
        <w:rPr>
          <w:rFonts w:ascii="돋움체" w:eastAsia="돋움체" w:cs="돋움체" w:hint="eastAsia"/>
          <w:color w:val="A31515"/>
          <w:sz w:val="19"/>
          <w:szCs w:val="19"/>
        </w:rPr>
        <w:t>초과</w:t>
      </w:r>
      <w:r>
        <w:rPr>
          <w:rFonts w:ascii="돋움체" w:eastAsia="돋움체" w:cs="돋움체"/>
          <w:color w:val="A31515"/>
          <w:sz w:val="19"/>
          <w:szCs w:val="19"/>
        </w:rPr>
        <w:t xml:space="preserve"> or 9 </w:t>
      </w:r>
      <w:r>
        <w:rPr>
          <w:rFonts w:ascii="돋움체" w:eastAsia="돋움체" w:cs="돋움체" w:hint="eastAsia"/>
          <w:color w:val="A31515"/>
          <w:sz w:val="19"/>
          <w:szCs w:val="19"/>
        </w:rPr>
        <w:t>미만을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잘못된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시간입니다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FC3437D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1011F48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319ACDA" w14:textId="77777777" w:rsidR="00864FAE" w:rsidRDefault="00864FAE" w:rsidP="00864FA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7D4F80FD" w14:textId="56C9BE2C" w:rsidR="00B87E26" w:rsidRDefault="00864FAE" w:rsidP="00864FAE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4916FE2" w14:textId="2A7DF909" w:rsidR="001B6415" w:rsidRDefault="001B6415" w:rsidP="00864FAE">
      <w:pPr>
        <w:rPr>
          <w:rFonts w:ascii="돋움체" w:eastAsia="돋움체" w:cs="돋움체"/>
          <w:color w:val="000000"/>
          <w:sz w:val="19"/>
          <w:szCs w:val="19"/>
        </w:rPr>
      </w:pPr>
    </w:p>
    <w:p w14:paraId="528E1F5F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31566138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No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6 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59DC75C9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99F950E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후에</w:t>
      </w:r>
    </w:p>
    <w:p w14:paraId="7A262FA5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저체중인지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과체중인지를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판단하는</w:t>
      </w:r>
    </w:p>
    <w:p w14:paraId="25FECCFF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계산식은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B0B1673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(</w:t>
      </w:r>
      <w:r>
        <w:rPr>
          <w:rFonts w:ascii="돋움체" w:eastAsia="돋움체" w:cs="돋움체" w:hint="eastAsia"/>
          <w:color w:val="008000"/>
          <w:sz w:val="19"/>
          <w:szCs w:val="19"/>
        </w:rPr>
        <w:t>키</w:t>
      </w:r>
      <w:r>
        <w:rPr>
          <w:rFonts w:ascii="돋움체" w:eastAsia="돋움체" w:cs="돋움체"/>
          <w:color w:val="008000"/>
          <w:sz w:val="19"/>
          <w:szCs w:val="19"/>
        </w:rPr>
        <w:t>-100)*0.9</w:t>
      </w:r>
    </w:p>
    <w:p w14:paraId="3368FC04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D98EECE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출력함수에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넣음</w:t>
      </w:r>
    </w:p>
    <w:p w14:paraId="4F0E4E5E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2E15DD0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AD8E375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7D9AD2BF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793E206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F52C4BD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5526837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2574F2DA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키와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12956C1D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normal_w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r>
        <w:rPr>
          <w:rFonts w:ascii="돋움체" w:eastAsia="돋움체" w:cs="돋움체"/>
          <w:color w:val="80808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- 100) * 0.9;</w:t>
      </w:r>
    </w:p>
    <w:p w14:paraId="096162FD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식에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넣음</w:t>
      </w:r>
    </w:p>
    <w:p w14:paraId="781F3E34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_w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&lt;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</w:p>
    <w:p w14:paraId="61A236DE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표준체중은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lf</w:t>
      </w:r>
      <w:proofErr w:type="spellEnd"/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sz w:val="19"/>
          <w:szCs w:val="19"/>
        </w:rPr>
        <w:t>현재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저체중입니다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normal_w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71FC4BB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&lt;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저체중</w:t>
      </w:r>
      <w:proofErr w:type="spellEnd"/>
    </w:p>
    <w:p w14:paraId="08CB0ADC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06C53FD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normal_w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</w:p>
    <w:p w14:paraId="06DF085A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표준체중은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lf</w:t>
      </w:r>
      <w:proofErr w:type="spellEnd"/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sz w:val="19"/>
          <w:szCs w:val="19"/>
        </w:rPr>
        <w:t>현재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표준체중입니다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normal_w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550067D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  <w:proofErr w:type="spellEnd"/>
    </w:p>
    <w:p w14:paraId="5A15C02D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F7A653A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</w:p>
    <w:p w14:paraId="658A249B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표준체중은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lf</w:t>
      </w:r>
      <w:proofErr w:type="spellEnd"/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sz w:val="19"/>
          <w:szCs w:val="19"/>
        </w:rPr>
        <w:t>현재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과체중입니다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normal_w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FAB3388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표준체중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과체중</w:t>
      </w:r>
    </w:p>
    <w:p w14:paraId="65E4F7D1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C04003E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08A12E7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C041397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/main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370625F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height, weight = 0;</w:t>
      </w:r>
    </w:p>
    <w:p w14:paraId="797A9A2B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키와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무게</w:t>
      </w:r>
    </w:p>
    <w:p w14:paraId="6F7964A5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F17060E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체중과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키를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51500128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sz w:val="19"/>
          <w:szCs w:val="19"/>
        </w:rPr>
        <w:t>, &amp;weight, &amp;height)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체중과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05492C9C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340FE50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normal_weight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(height, weight)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4F693241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1B9D6BC" w14:textId="77777777" w:rsidR="001B6415" w:rsidRDefault="001B6415" w:rsidP="001B641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3DC79022" w14:textId="6CBFEEF3" w:rsidR="001B6415" w:rsidRDefault="001B6415" w:rsidP="001B6415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A3ED505" w14:textId="77777777" w:rsidR="001B6415" w:rsidRDefault="001B6415" w:rsidP="001B6415">
      <w:pPr>
        <w:rPr>
          <w:rFonts w:ascii="돋움체" w:eastAsia="돋움체" w:cs="돋움체"/>
          <w:color w:val="000000"/>
          <w:sz w:val="19"/>
          <w:szCs w:val="19"/>
        </w:rPr>
      </w:pPr>
    </w:p>
    <w:p w14:paraId="33E345E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30FC7386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No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7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00800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5FE8AAA7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BE7B3BD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컴퓨터와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게임을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2E74928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컴퓨터는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알리지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가위</w:t>
      </w:r>
      <w:r>
        <w:rPr>
          <w:rFonts w:ascii="돋움체" w:eastAsia="돋움체" w:cs="돋움체"/>
          <w:color w:val="00800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sz w:val="19"/>
          <w:szCs w:val="19"/>
        </w:rPr>
        <w:t>바위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sz w:val="19"/>
          <w:szCs w:val="19"/>
        </w:rPr>
        <w:t>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하나를</w:t>
      </w:r>
    </w:p>
    <w:p w14:paraId="7DEE41CB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선택한다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입력안내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메시지에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중에서</w:t>
      </w:r>
    </w:p>
    <w:p w14:paraId="385F06C7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끝나면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누가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무엇을</w:t>
      </w:r>
    </w:p>
    <w:p w14:paraId="3093DEC7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선택하였고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누가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이겼는지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비겼는지를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알려준다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3D65402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06190CA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사용자에게서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</w:p>
    <w:p w14:paraId="79FC7AD5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winner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66013B55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누가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이겼는지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84E12C1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46325F03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573DB52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/std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libray</w:t>
      </w:r>
      <w:proofErr w:type="spellEnd"/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8B19B7A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0A6641F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winner(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choice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/winner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넣기</w:t>
      </w:r>
    </w:p>
    <w:p w14:paraId="3A5BDA12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computer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3 + 1;</w:t>
      </w:r>
    </w:p>
    <w:p w14:paraId="70C9B216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</w:t>
      </w:r>
    </w:p>
    <w:p w14:paraId="04C1F62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choice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computer)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비길경우</w:t>
      </w:r>
      <w:proofErr w:type="spellEnd"/>
    </w:p>
    <w:p w14:paraId="200BCE1E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1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2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3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3</w:t>
      </w:r>
    </w:p>
    <w:p w14:paraId="7FEF19FB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비겼습니다</w:t>
      </w:r>
      <w:r>
        <w:rPr>
          <w:rFonts w:ascii="돋움체" w:eastAsia="돋움체" w:cs="돋움체"/>
          <w:color w:val="A31515"/>
          <w:sz w:val="19"/>
          <w:szCs w:val="19"/>
        </w:rPr>
        <w:t>.\n"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2C49E29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비김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BF434A2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293E50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sz w:val="19"/>
          <w:szCs w:val="19"/>
        </w:rPr>
        <w:t>choice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computer) == 1 || (</w:t>
      </w:r>
      <w:r>
        <w:rPr>
          <w:rFonts w:ascii="돋움체" w:eastAsia="돋움체" w:cs="돋움체"/>
          <w:color w:val="808080"/>
          <w:sz w:val="19"/>
          <w:szCs w:val="19"/>
        </w:rPr>
        <w:t>choice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computer == -2)) {</w:t>
      </w:r>
    </w:p>
    <w:p w14:paraId="7EC4E2AD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2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3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1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3</w:t>
      </w:r>
    </w:p>
    <w:p w14:paraId="6238F119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사용자가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D862C5E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이김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F60D548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0E321C5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1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2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3, </w:t>
      </w:r>
      <w:r>
        <w:rPr>
          <w:rFonts w:ascii="돋움체" w:eastAsia="돋움체" w:cs="돋움체" w:hint="eastAsia"/>
          <w:color w:val="008000"/>
          <w:sz w:val="19"/>
          <w:szCs w:val="19"/>
        </w:rPr>
        <w:t>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3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1</w:t>
      </w:r>
    </w:p>
    <w:p w14:paraId="44934AA6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사용자가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졌습니다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1A3921A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B28DA71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9510993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 xml:space="preserve"> (computer)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</w:p>
    <w:p w14:paraId="44E93527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가위</w:t>
      </w:r>
    </w:p>
    <w:p w14:paraId="41A8F076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가위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91DA9CD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5207C329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2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바위</w:t>
      </w:r>
    </w:p>
    <w:p w14:paraId="0ED6E3C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바위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4EBE6C8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49018309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3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</w:t>
      </w:r>
    </w:p>
    <w:p w14:paraId="5A0CDE3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컴퓨터는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보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AB4C32F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43B0C38E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F4B047C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BF80A73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5B5ABED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/main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5918E4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C0AD6FC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만들어주기</w:t>
      </w:r>
      <w:proofErr w:type="spellEnd"/>
    </w:p>
    <w:p w14:paraId="06E6620F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F4C8B2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choice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</w:p>
    <w:p w14:paraId="468234E0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선택</w:t>
      </w:r>
      <w:r>
        <w:rPr>
          <w:rFonts w:ascii="돋움체" w:eastAsia="돋움체" w:cs="돋움체"/>
          <w:color w:val="A31515"/>
          <w:sz w:val="19"/>
          <w:szCs w:val="19"/>
        </w:rPr>
        <w:t xml:space="preserve"> 1. </w:t>
      </w:r>
      <w:r>
        <w:rPr>
          <w:rFonts w:ascii="돋움체" w:eastAsia="돋움체" w:cs="돋움체" w:hint="eastAsia"/>
          <w:color w:val="A31515"/>
          <w:sz w:val="19"/>
          <w:szCs w:val="19"/>
        </w:rPr>
        <w:t>가위</w:t>
      </w:r>
      <w:r>
        <w:rPr>
          <w:rFonts w:ascii="돋움체" w:eastAsia="돋움체" w:cs="돋움체"/>
          <w:color w:val="A31515"/>
          <w:sz w:val="19"/>
          <w:szCs w:val="19"/>
        </w:rPr>
        <w:t xml:space="preserve"> 2. </w:t>
      </w:r>
      <w:r>
        <w:rPr>
          <w:rFonts w:ascii="돋움체" w:eastAsia="돋움체" w:cs="돋움체" w:hint="eastAsia"/>
          <w:color w:val="A31515"/>
          <w:sz w:val="19"/>
          <w:szCs w:val="19"/>
        </w:rPr>
        <w:t>바위</w:t>
      </w:r>
      <w:r>
        <w:rPr>
          <w:rFonts w:ascii="돋움체" w:eastAsia="돋움체" w:cs="돋움체"/>
          <w:color w:val="A31515"/>
          <w:sz w:val="19"/>
          <w:szCs w:val="19"/>
        </w:rPr>
        <w:t xml:space="preserve"> 3. </w:t>
      </w:r>
      <w:r>
        <w:rPr>
          <w:rFonts w:ascii="돋움체" w:eastAsia="돋움체" w:cs="돋움체" w:hint="eastAsia"/>
          <w:color w:val="A31515"/>
          <w:sz w:val="19"/>
          <w:szCs w:val="19"/>
        </w:rPr>
        <w:t>보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C333E95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선택안내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4F49F5D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&amp;choice);</w:t>
      </w:r>
    </w:p>
    <w:p w14:paraId="57928654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2B3832A9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(choice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1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|| choice &gt; 3) { </w:t>
      </w:r>
      <w:r>
        <w:rPr>
          <w:rFonts w:ascii="돋움체" w:eastAsia="돋움체" w:cs="돋움체"/>
          <w:color w:val="00800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작거나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</w:p>
    <w:p w14:paraId="25FC57AF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잘못된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선택입니다</w:t>
      </w:r>
      <w:r>
        <w:rPr>
          <w:rFonts w:ascii="돋움체" w:eastAsia="돋움체" w:cs="돋움체"/>
          <w:color w:val="A31515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sz w:val="19"/>
          <w:szCs w:val="19"/>
        </w:rPr>
        <w:t>가위</w:t>
      </w:r>
      <w:r>
        <w:rPr>
          <w:rFonts w:ascii="돋움체" w:eastAsia="돋움체" w:cs="돋움체"/>
          <w:color w:val="A31515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sz w:val="19"/>
          <w:szCs w:val="19"/>
        </w:rPr>
        <w:t>바위</w:t>
      </w:r>
      <w:r>
        <w:rPr>
          <w:rFonts w:ascii="돋움체" w:eastAsia="돋움체" w:cs="돋움체"/>
          <w:color w:val="A31515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sz w:val="19"/>
          <w:szCs w:val="19"/>
        </w:rPr>
        <w:t>보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중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하나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내세요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CBCA9B1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CC6D254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/1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사이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027FB0FE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winner(choice);</w:t>
      </w:r>
    </w:p>
    <w:p w14:paraId="77B5B6E5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우승자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113658FF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D00E51B" w14:textId="77777777" w:rsidR="00C76E92" w:rsidRDefault="00C76E92" w:rsidP="00C76E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끝냄</w:t>
      </w:r>
    </w:p>
    <w:p w14:paraId="72AF76D2" w14:textId="22776798" w:rsidR="001B6415" w:rsidRDefault="00C76E92" w:rsidP="00C76E92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9CDFFD8" w14:textId="4EDCE233" w:rsidR="00430867" w:rsidRDefault="00430867" w:rsidP="00C76E92">
      <w:pPr>
        <w:rPr>
          <w:rFonts w:ascii="돋움체" w:eastAsia="돋움체" w:cs="돋움체"/>
          <w:color w:val="000000"/>
          <w:sz w:val="19"/>
          <w:szCs w:val="19"/>
        </w:rPr>
      </w:pPr>
    </w:p>
    <w:p w14:paraId="02B69177" w14:textId="4E534E44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6CEE5A78" w14:textId="2F03D33B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sz w:val="19"/>
          <w:szCs w:val="19"/>
        </w:rPr>
        <w:t>Hw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1 :</w:t>
      </w:r>
      <w:proofErr w:type="gramEnd"/>
    </w:p>
    <w:p w14:paraId="30F730E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[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</w:t>
      </w:r>
      <w:r>
        <w:rPr>
          <w:rFonts w:ascii="돋움체" w:eastAsia="돋움체" w:cs="돋움체"/>
          <w:color w:val="008000"/>
          <w:sz w:val="19"/>
          <w:szCs w:val="19"/>
        </w:rPr>
        <w:t>#3]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자판기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기능을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추가해서</w:t>
      </w:r>
    </w:p>
    <w:p w14:paraId="161C3AB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따라서</w:t>
      </w:r>
    </w:p>
    <w:p w14:paraId="5404F6F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잔돈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수행하는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5D841B7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금액을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투입하세요</w:t>
      </w:r>
      <w:r>
        <w:rPr>
          <w:rFonts w:ascii="돋움체" w:eastAsia="돋움체" w:cs="돋움체"/>
          <w:color w:val="008000"/>
          <w:sz w:val="19"/>
          <w:szCs w:val="19"/>
        </w:rPr>
        <w:t>:</w:t>
      </w:r>
    </w:p>
    <w:p w14:paraId="301E1F4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********* </w:t>
      </w:r>
      <w:r>
        <w:rPr>
          <w:rFonts w:ascii="돋움체" w:eastAsia="돋움체" w:cs="돋움체" w:hint="eastAsia"/>
          <w:color w:val="008000"/>
          <w:sz w:val="19"/>
          <w:szCs w:val="19"/>
        </w:rPr>
        <w:t>자판기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*********</w:t>
      </w:r>
    </w:p>
    <w:p w14:paraId="0EA30DD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sz w:val="19"/>
          <w:szCs w:val="19"/>
        </w:rPr>
        <w:t>일반커피</w:t>
      </w:r>
      <w:r>
        <w:rPr>
          <w:rFonts w:ascii="돋움체" w:eastAsia="돋움체" w:cs="돋움체"/>
          <w:color w:val="008000"/>
          <w:sz w:val="19"/>
          <w:szCs w:val="19"/>
        </w:rPr>
        <w:t>(250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2055935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sz w:val="19"/>
          <w:szCs w:val="19"/>
        </w:rPr>
        <w:t>고급커피</w:t>
      </w:r>
      <w:r>
        <w:rPr>
          <w:rFonts w:ascii="돋움체" w:eastAsia="돋움체" w:cs="돋움체"/>
          <w:color w:val="008000"/>
          <w:sz w:val="19"/>
          <w:szCs w:val="19"/>
        </w:rPr>
        <w:t>(500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0E01717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sz w:val="19"/>
          <w:szCs w:val="19"/>
        </w:rPr>
        <w:t>건강음료</w:t>
      </w:r>
      <w:r>
        <w:rPr>
          <w:rFonts w:ascii="돋움체" w:eastAsia="돋움체" w:cs="돋움체"/>
          <w:color w:val="008000"/>
          <w:sz w:val="19"/>
          <w:szCs w:val="19"/>
        </w:rPr>
        <w:t>(1000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686A3F9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4.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에너지드링크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(1500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4F17470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5.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4B0C749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선택하세요</w:t>
      </w:r>
      <w:r>
        <w:rPr>
          <w:rFonts w:ascii="돋움체" w:eastAsia="돋움체" w:cs="돋움체"/>
          <w:color w:val="008000"/>
          <w:sz w:val="19"/>
          <w:szCs w:val="19"/>
        </w:rPr>
        <w:t>:</w:t>
      </w:r>
    </w:p>
    <w:p w14:paraId="37E2972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선택한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몇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구매하시겠습니까</w:t>
      </w:r>
      <w:r>
        <w:rPr>
          <w:rFonts w:ascii="돋움체" w:eastAsia="돋움체" w:cs="돋움체"/>
          <w:color w:val="008000"/>
          <w:sz w:val="19"/>
          <w:szCs w:val="19"/>
        </w:rPr>
        <w:t>?</w:t>
      </w:r>
    </w:p>
    <w:p w14:paraId="0ACDB77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거스름돈은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같습니다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1052E1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힌트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가능합니다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EC5457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5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41062F9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55D3D8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돈입력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1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</w:t>
      </w:r>
    </w:p>
    <w:p w14:paraId="050F27D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메뉴선택해서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빼기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사용가능하면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음료주고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오류출력</w:t>
      </w:r>
    </w:p>
    <w:p w14:paraId="3177050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종료할때까지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종료한다하면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출력함수</w:t>
      </w:r>
    </w:p>
    <w:p w14:paraId="3E085BF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sz w:val="19"/>
          <w:szCs w:val="19"/>
        </w:rPr>
        <w:t>원까지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끝내기</w:t>
      </w:r>
    </w:p>
    <w:p w14:paraId="61BD1A0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2E9D4036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1B5292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DF8158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15ED8E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print_chage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출력해주는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받는다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EB2D48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D90200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D287B7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"*******</w:t>
      </w:r>
      <w:r>
        <w:rPr>
          <w:rFonts w:ascii="돋움체" w:eastAsia="돋움체" w:cs="돋움체" w:hint="eastAsia"/>
          <w:color w:val="A31515"/>
          <w:sz w:val="19"/>
          <w:szCs w:val="19"/>
        </w:rPr>
        <w:t>거스름돈</w:t>
      </w:r>
      <w:r>
        <w:rPr>
          <w:rFonts w:ascii="돋움체" w:eastAsia="돋움체" w:cs="돋움체"/>
          <w:color w:val="A31515"/>
          <w:sz w:val="19"/>
          <w:szCs w:val="19"/>
        </w:rPr>
        <w:t>**********\n\n"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05163BF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1060B4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FEB794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총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거스름돈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797CA5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53A64F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coin_500 =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500; </w:t>
      </w:r>
      <w:r>
        <w:rPr>
          <w:rFonts w:ascii="돋움체" w:eastAsia="돋움체" w:cs="돋움체"/>
          <w:color w:val="008000"/>
          <w:sz w:val="19"/>
          <w:szCs w:val="19"/>
        </w:rPr>
        <w:t>//500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최대지급</w:t>
      </w:r>
    </w:p>
    <w:p w14:paraId="2C4121A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coin_500 * 500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뺴고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59B4615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원짜리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동전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, coin_500)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8078C3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49A0D1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coin_100 =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100; </w:t>
      </w:r>
      <w:r>
        <w:rPr>
          <w:rFonts w:ascii="돋움체" w:eastAsia="돋움체" w:cs="돋움체"/>
          <w:color w:val="008000"/>
          <w:sz w:val="19"/>
          <w:szCs w:val="19"/>
        </w:rPr>
        <w:t>//100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최대지급</w:t>
      </w:r>
    </w:p>
    <w:p w14:paraId="34F5FF2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coin_100 * 100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뺴고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5C4A716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"100</w:t>
      </w:r>
      <w:r>
        <w:rPr>
          <w:rFonts w:ascii="돋움체" w:eastAsia="돋움체" w:cs="돋움체" w:hint="eastAsia"/>
          <w:color w:val="A31515"/>
          <w:sz w:val="19"/>
          <w:szCs w:val="19"/>
        </w:rPr>
        <w:t>원짜리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동전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, coin_100)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EED6E6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5B08A0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coin_50 =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50; </w:t>
      </w:r>
      <w:r>
        <w:rPr>
          <w:rFonts w:ascii="돋움체" w:eastAsia="돋움체" w:cs="돋움체"/>
          <w:color w:val="008000"/>
          <w:sz w:val="19"/>
          <w:szCs w:val="19"/>
        </w:rPr>
        <w:t>//50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최대지급</w:t>
      </w:r>
    </w:p>
    <w:p w14:paraId="40AB317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coin_50 * 50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뺴고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02965C2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"50</w:t>
      </w:r>
      <w:r>
        <w:rPr>
          <w:rFonts w:ascii="돋움체" w:eastAsia="돋움체" w:cs="돋움체" w:hint="eastAsia"/>
          <w:color w:val="A31515"/>
          <w:sz w:val="19"/>
          <w:szCs w:val="19"/>
        </w:rPr>
        <w:t>원짜리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동전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, coin_50)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D5B2D6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DE96FF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F79DD6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choose_meun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메뉴선택함수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130985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051BB4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</w:p>
    <w:p w14:paraId="2A8A023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</w:p>
    <w:p w14:paraId="0B848C2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</w:t>
      </w:r>
    </w:p>
    <w:p w14:paraId="7702155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5F90AD6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input_money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넣기</w:t>
      </w:r>
    </w:p>
    <w:p w14:paraId="5E218CF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82A5FD6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(1)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무한반복</w:t>
      </w:r>
      <w:r>
        <w:rPr>
          <w:rFonts w:ascii="돋움체" w:eastAsia="돋움체" w:cs="돋움체"/>
          <w:color w:val="008000"/>
          <w:sz w:val="19"/>
          <w:szCs w:val="19"/>
        </w:rPr>
        <w:t>, 5</w:t>
      </w:r>
      <w:r>
        <w:rPr>
          <w:rFonts w:ascii="돋움체" w:eastAsia="돋움체" w:cs="돋움체" w:hint="eastAsia"/>
          <w:color w:val="008000"/>
          <w:sz w:val="19"/>
          <w:szCs w:val="19"/>
        </w:rPr>
        <w:t>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나가서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루프가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끝난다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CAB68B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남은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돈은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>\n\n"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6DDE5E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9C91D6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아래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매뉴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중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하나를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3795CC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1E8CA6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"1. </w:t>
      </w:r>
      <w:r>
        <w:rPr>
          <w:rFonts w:ascii="돋움체" w:eastAsia="돋움체" w:cs="돋움체" w:hint="eastAsia"/>
          <w:color w:val="A31515"/>
          <w:sz w:val="19"/>
          <w:szCs w:val="19"/>
        </w:rPr>
        <w:t>일반커피</w:t>
      </w:r>
      <w:r>
        <w:rPr>
          <w:rFonts w:ascii="돋움체" w:eastAsia="돋움체" w:cs="돋움체"/>
          <w:color w:val="A31515"/>
          <w:sz w:val="19"/>
          <w:szCs w:val="19"/>
        </w:rPr>
        <w:t>(250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/1</w:t>
      </w:r>
    </w:p>
    <w:p w14:paraId="2AAAC84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"2. </w:t>
      </w:r>
      <w:r>
        <w:rPr>
          <w:rFonts w:ascii="돋움체" w:eastAsia="돋움체" w:cs="돋움체" w:hint="eastAsia"/>
          <w:color w:val="A31515"/>
          <w:sz w:val="19"/>
          <w:szCs w:val="19"/>
        </w:rPr>
        <w:t>고급커피</w:t>
      </w:r>
      <w:r>
        <w:rPr>
          <w:rFonts w:ascii="돋움체" w:eastAsia="돋움체" w:cs="돋움체"/>
          <w:color w:val="A31515"/>
          <w:sz w:val="19"/>
          <w:szCs w:val="19"/>
        </w:rPr>
        <w:t>(500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/2</w:t>
      </w:r>
    </w:p>
    <w:p w14:paraId="74D268B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"3. </w:t>
      </w:r>
      <w:r>
        <w:rPr>
          <w:rFonts w:ascii="돋움체" w:eastAsia="돋움체" w:cs="돋움체" w:hint="eastAsia"/>
          <w:color w:val="A31515"/>
          <w:sz w:val="19"/>
          <w:szCs w:val="19"/>
        </w:rPr>
        <w:t>건강음료</w:t>
      </w:r>
      <w:r>
        <w:rPr>
          <w:rFonts w:ascii="돋움체" w:eastAsia="돋움체" w:cs="돋움체"/>
          <w:color w:val="A31515"/>
          <w:sz w:val="19"/>
          <w:szCs w:val="19"/>
        </w:rPr>
        <w:t>(1000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/3</w:t>
      </w:r>
    </w:p>
    <w:p w14:paraId="470735C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"4.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에너지드링크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(1500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/4</w:t>
      </w:r>
    </w:p>
    <w:p w14:paraId="7AA6E74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"5. </w:t>
      </w:r>
      <w:r>
        <w:rPr>
          <w:rFonts w:ascii="돋움체" w:eastAsia="돋움체" w:cs="돋움체" w:hint="eastAsia"/>
          <w:color w:val="A31515"/>
          <w:sz w:val="19"/>
          <w:szCs w:val="19"/>
        </w:rPr>
        <w:t>선택하지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않는다</w:t>
      </w:r>
      <w:r>
        <w:rPr>
          <w:rFonts w:ascii="돋움체" w:eastAsia="돋움체" w:cs="돋움체"/>
          <w:color w:val="A31515"/>
          <w:sz w:val="19"/>
          <w:szCs w:val="19"/>
        </w:rPr>
        <w:t>.\n"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/5</w:t>
      </w:r>
    </w:p>
    <w:p w14:paraId="7003CD1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CE0931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2E77FD86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C45D68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switch-case</w:t>
      </w:r>
      <w:r>
        <w:rPr>
          <w:rFonts w:ascii="돋움체" w:eastAsia="돋움체" w:cs="돋움체" w:hint="eastAsia"/>
          <w:color w:val="008000"/>
          <w:sz w:val="19"/>
          <w:szCs w:val="19"/>
        </w:rPr>
        <w:t>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2E447CA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146F94B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/1. </w:t>
      </w:r>
      <w:r>
        <w:rPr>
          <w:rFonts w:ascii="돋움체" w:eastAsia="돋움체" w:cs="돋움체" w:hint="eastAsia"/>
          <w:color w:val="008000"/>
          <w:sz w:val="19"/>
          <w:szCs w:val="19"/>
        </w:rPr>
        <w:t>일반커피</w:t>
      </w:r>
      <w:r>
        <w:rPr>
          <w:rFonts w:ascii="돋움체" w:eastAsia="돋움체" w:cs="돋움체"/>
          <w:color w:val="008000"/>
          <w:sz w:val="19"/>
          <w:szCs w:val="19"/>
        </w:rPr>
        <w:t>(250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7A9469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몇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뽑을까요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?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////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404D57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</w:p>
    <w:p w14:paraId="587EC15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250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11CC623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68E11E5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0)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</w:p>
    <w:p w14:paraId="1F54DBB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157D267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7D386A4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일반커피</w:t>
      </w:r>
      <w:r>
        <w:rPr>
          <w:rFonts w:ascii="돋움체" w:eastAsia="돋움체" w:cs="돋움체"/>
          <w:color w:val="A31515"/>
          <w:sz w:val="19"/>
          <w:szCs w:val="19"/>
        </w:rPr>
        <w:t>(250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 %d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나왔습니다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853277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291D3D06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1BAC55A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아님</w:t>
      </w:r>
    </w:p>
    <w:p w14:paraId="5531F40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sz w:val="19"/>
          <w:szCs w:val="19"/>
        </w:rPr>
        <w:t>돈이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사용되지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sz w:val="19"/>
          <w:szCs w:val="19"/>
        </w:rPr>
        <w:t>.\n"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86C4ED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E19902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65BD1B2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저장하기</w:t>
      </w:r>
    </w:p>
    <w:p w14:paraId="22C6F33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56E701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밑에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와일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돌아감</w:t>
      </w:r>
      <w:proofErr w:type="spellEnd"/>
    </w:p>
    <w:p w14:paraId="38CEB84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D81910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2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/2. </w:t>
      </w:r>
      <w:r>
        <w:rPr>
          <w:rFonts w:ascii="돋움체" w:eastAsia="돋움체" w:cs="돋움체" w:hint="eastAsia"/>
          <w:color w:val="008000"/>
          <w:sz w:val="19"/>
          <w:szCs w:val="19"/>
        </w:rPr>
        <w:t>고급커피</w:t>
      </w:r>
      <w:r>
        <w:rPr>
          <w:rFonts w:ascii="돋움체" w:eastAsia="돋움체" w:cs="돋움체"/>
          <w:color w:val="008000"/>
          <w:sz w:val="19"/>
          <w:szCs w:val="19"/>
        </w:rPr>
        <w:t>(500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EA4B93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몇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뽑을까요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?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////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06160F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</w:p>
    <w:p w14:paraId="22D0FD1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500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4689C7F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2EC88D6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0)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</w:p>
    <w:p w14:paraId="5EE5268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18048DF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01C6428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고급커피</w:t>
      </w:r>
      <w:r>
        <w:rPr>
          <w:rFonts w:ascii="돋움체" w:eastAsia="돋움체" w:cs="돋움체"/>
          <w:color w:val="A31515"/>
          <w:sz w:val="19"/>
          <w:szCs w:val="19"/>
        </w:rPr>
        <w:t>(500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 %d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나왔습니다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DF2DEB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595678E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56A35A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아님</w:t>
      </w:r>
    </w:p>
    <w:p w14:paraId="36981BE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sz w:val="19"/>
          <w:szCs w:val="19"/>
        </w:rPr>
        <w:t>돈이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사용되지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sz w:val="19"/>
          <w:szCs w:val="19"/>
        </w:rPr>
        <w:t>.\n"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4746D6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0194D5A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45D4BF4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저장하기</w:t>
      </w:r>
    </w:p>
    <w:p w14:paraId="0DBB0AA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B951B6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밑에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와일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돌아감</w:t>
      </w:r>
      <w:proofErr w:type="spellEnd"/>
    </w:p>
    <w:p w14:paraId="024A5EF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A2939C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3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/3. </w:t>
      </w:r>
      <w:r>
        <w:rPr>
          <w:rFonts w:ascii="돋움체" w:eastAsia="돋움체" w:cs="돋움체" w:hint="eastAsia"/>
          <w:color w:val="008000"/>
          <w:sz w:val="19"/>
          <w:szCs w:val="19"/>
        </w:rPr>
        <w:t>건강음료</w:t>
      </w:r>
      <w:r>
        <w:rPr>
          <w:rFonts w:ascii="돋움체" w:eastAsia="돋움체" w:cs="돋움체"/>
          <w:color w:val="008000"/>
          <w:sz w:val="19"/>
          <w:szCs w:val="19"/>
        </w:rPr>
        <w:t>(1000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A9AC5F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몇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뽑을까요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?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////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EAA4FF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</w:p>
    <w:p w14:paraId="26CA23B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1000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33C85E9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28E2D66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0)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</w:p>
    <w:p w14:paraId="2146E7D6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838B0B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71E1451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건강음료</w:t>
      </w:r>
      <w:r>
        <w:rPr>
          <w:rFonts w:ascii="돋움체" w:eastAsia="돋움체" w:cs="돋움체"/>
          <w:color w:val="A31515"/>
          <w:sz w:val="19"/>
          <w:szCs w:val="19"/>
        </w:rPr>
        <w:t>(1000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 %d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나왔습니다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A25261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2E329E1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6E897F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아님</w:t>
      </w:r>
    </w:p>
    <w:p w14:paraId="041C0D3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sz w:val="19"/>
          <w:szCs w:val="19"/>
        </w:rPr>
        <w:t>돈이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사용되지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sz w:val="19"/>
          <w:szCs w:val="19"/>
        </w:rPr>
        <w:t>.\n"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332FEC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665A47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5463203A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저장하기</w:t>
      </w:r>
    </w:p>
    <w:p w14:paraId="79D8375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6D028D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밑에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와일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돌아감</w:t>
      </w:r>
      <w:proofErr w:type="spellEnd"/>
    </w:p>
    <w:p w14:paraId="2ABBECA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6731BE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4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/4.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에너지드링크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(1500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09019D0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몇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뽑을까요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?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////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DF2971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</w:p>
    <w:p w14:paraId="7E9A72D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1500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0634922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29D69E6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0)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</w:p>
    <w:p w14:paraId="2986D764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501DD3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239132B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에너지드링크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(1500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 %d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나왔습니다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4529FB9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사용자에게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40C6338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EB2B7A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아님</w:t>
      </w:r>
    </w:p>
    <w:p w14:paraId="793C48B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돈</w:t>
      </w:r>
      <w:r>
        <w:rPr>
          <w:rFonts w:ascii="돋움체" w:eastAsia="돋움체" w:cs="돋움체"/>
          <w:color w:val="A31515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sz w:val="19"/>
          <w:szCs w:val="19"/>
        </w:rPr>
        <w:t>돈이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사용되지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sz w:val="19"/>
          <w:szCs w:val="19"/>
        </w:rPr>
        <w:t>.\n"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8BDDC5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46BB8D76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left_money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242ED21E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저장하기</w:t>
      </w:r>
    </w:p>
    <w:p w14:paraId="333F921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8D4DB0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밑에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와일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돌아감</w:t>
      </w:r>
      <w:proofErr w:type="spellEnd"/>
    </w:p>
    <w:p w14:paraId="08E4088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F28844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5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눌렀을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4067721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총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사용금액은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B9064B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사용금액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알려줌</w:t>
      </w:r>
    </w:p>
    <w:p w14:paraId="4D75DA6A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sumof_used_money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D48E4F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넣은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사용금액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잔돈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반환</w:t>
      </w:r>
    </w:p>
    <w:p w14:paraId="30854E2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밑에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와일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종료함</w:t>
      </w:r>
    </w:p>
    <w:p w14:paraId="0514B16C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5E741F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default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/1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말고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입력했을때</w:t>
      </w:r>
      <w:proofErr w:type="spellEnd"/>
    </w:p>
    <w:p w14:paraId="13DB8B3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잘못된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음료종류입니다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.\n</w:t>
      </w:r>
      <w:r>
        <w:rPr>
          <w:rFonts w:ascii="돋움체" w:eastAsia="돋움체" w:cs="돋움체" w:hint="eastAsia"/>
          <w:color w:val="A31515"/>
          <w:sz w:val="19"/>
          <w:szCs w:val="19"/>
        </w:rPr>
        <w:t>다시입력하세요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8794E18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출력함</w:t>
      </w:r>
    </w:p>
    <w:p w14:paraId="10B5CBA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밑에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와일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돌아감</w:t>
      </w:r>
      <w:proofErr w:type="spellEnd"/>
    </w:p>
    <w:p w14:paraId="2951C25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0988DA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7FB6B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9911293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D825C8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D25948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5C073F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32E5C12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648EE9F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</w:p>
    <w:p w14:paraId="59B38BBD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804C307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금액을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투입하세요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투입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49BAB69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자판기에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1AFA960B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A5AF4C5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choose_meun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고르는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</w:p>
    <w:p w14:paraId="2E6CFC10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print_chage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남은돈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260ECB21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093783F" w14:textId="77777777" w:rsidR="00430867" w:rsidRDefault="00430867" w:rsidP="004308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0ADEAB7A" w14:textId="5478D8C2" w:rsidR="00430867" w:rsidRDefault="00430867" w:rsidP="00430867">
      <w:pPr>
        <w:rPr>
          <w:rFonts w:ascii="맑은 고딕" w:eastAsia="맑은 고딕" w:hAnsi="맑은 고딕" w:hint="eastAsia"/>
          <w:lang w:val="ko-KR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F708577" w14:textId="1E7ABD00" w:rsidR="004F44DA" w:rsidRDefault="004F44DA" w:rsidP="004F44DA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실행파일</w:t>
      </w:r>
    </w:p>
    <w:p w14:paraId="33D80AED" w14:textId="62985312" w:rsidR="002B10DC" w:rsidRDefault="002B10DC" w:rsidP="00B5545E">
      <w:pPr>
        <w:rPr>
          <w:lang w:val="ko-KR"/>
        </w:rPr>
      </w:pPr>
    </w:p>
    <w:p w14:paraId="08B7B2A2" w14:textId="0A7C3195" w:rsidR="004F44DA" w:rsidRDefault="004F44DA" w:rsidP="00B5545E">
      <w:pPr>
        <w:rPr>
          <w:lang w:val="ko-KR"/>
        </w:rPr>
      </w:pPr>
      <w:proofErr w:type="gramStart"/>
      <w:r>
        <w:rPr>
          <w:rFonts w:hint="eastAsia"/>
          <w:lang w:val="ko-KR"/>
        </w:rPr>
        <w:lastRenderedPageBreak/>
        <w:t>3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과제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아니지만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해봄</w:t>
      </w:r>
    </w:p>
    <w:p w14:paraId="5986CBE9" w14:textId="22B71ED2" w:rsidR="004F44DA" w:rsidRDefault="004F44DA" w:rsidP="00B5545E">
      <w:pPr>
        <w:rPr>
          <w:lang w:val="ko-KR"/>
        </w:rPr>
      </w:pPr>
      <w:r>
        <w:rPr>
          <w:noProof/>
        </w:rPr>
        <w:drawing>
          <wp:inline distT="0" distB="0" distL="0" distR="0" wp14:anchorId="79831B0B" wp14:editId="35B15C8C">
            <wp:extent cx="2790825" cy="1409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A14" w14:textId="30CC0DAC" w:rsidR="004F44DA" w:rsidRDefault="004F44DA" w:rsidP="00B5545E">
      <w:pPr>
        <w:rPr>
          <w:lang w:val="ko-KR"/>
        </w:rPr>
      </w:pPr>
    </w:p>
    <w:p w14:paraId="1F355A13" w14:textId="224AFF9A" w:rsidR="004F44DA" w:rsidRDefault="004F44DA" w:rsidP="004F44DA">
      <w:pPr>
        <w:rPr>
          <w:lang w:val="ko-KR"/>
        </w:rPr>
      </w:pPr>
      <w:proofErr w:type="gramStart"/>
      <w:r>
        <w:rPr>
          <w:rFonts w:hint="eastAsia"/>
          <w:lang w:val="ko-KR"/>
        </w:rPr>
        <w:t>4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과제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아니지만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해봄</w:t>
      </w:r>
    </w:p>
    <w:p w14:paraId="323C8698" w14:textId="47FA2F71" w:rsidR="004F44DA" w:rsidRDefault="004F44DA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63FAE840" wp14:editId="2BACD62A">
            <wp:extent cx="2886075" cy="1571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5E8F" w14:textId="037625C3" w:rsidR="004F44DA" w:rsidRDefault="004F44DA" w:rsidP="004F44DA">
      <w:pPr>
        <w:rPr>
          <w:lang w:val="ko-KR"/>
        </w:rPr>
      </w:pPr>
    </w:p>
    <w:p w14:paraId="66935ACE" w14:textId="075578A6" w:rsidR="00864FAE" w:rsidRDefault="00864FAE" w:rsidP="004F44DA">
      <w:pPr>
        <w:rPr>
          <w:lang w:val="ko-KR"/>
        </w:rPr>
      </w:pPr>
      <w:proofErr w:type="gramStart"/>
      <w:r>
        <w:rPr>
          <w:rFonts w:hint="eastAsia"/>
          <w:lang w:val="ko-KR"/>
        </w:rPr>
        <w:t>5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놀이동산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입장요금</w:t>
      </w:r>
    </w:p>
    <w:p w14:paraId="750220D7" w14:textId="6DB2BC35" w:rsidR="00864FAE" w:rsidRDefault="00864FAE" w:rsidP="004F44DA">
      <w:pPr>
        <w:rPr>
          <w:lang w:val="ko-KR"/>
        </w:rPr>
      </w:pPr>
    </w:p>
    <w:p w14:paraId="7CEB30DD" w14:textId="5ED20842" w:rsidR="00864FAE" w:rsidRDefault="00864FAE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040F0908" wp14:editId="4FDA1AF9">
            <wp:extent cx="3676650" cy="1400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A9A3" w14:textId="6740AD25" w:rsidR="00864FAE" w:rsidRDefault="00864FAE" w:rsidP="004F44DA">
      <w:pPr>
        <w:rPr>
          <w:lang w:val="ko-KR"/>
        </w:rPr>
      </w:pPr>
    </w:p>
    <w:p w14:paraId="373F47DF" w14:textId="45200108" w:rsidR="00864FAE" w:rsidRDefault="00864FAE" w:rsidP="004F44DA">
      <w:pPr>
        <w:rPr>
          <w:lang w:val="ko-KR"/>
        </w:rPr>
      </w:pPr>
      <w:r>
        <w:rPr>
          <w:noProof/>
        </w:rPr>
        <w:lastRenderedPageBreak/>
        <w:drawing>
          <wp:inline distT="0" distB="0" distL="0" distR="0" wp14:anchorId="0DF8BAB0" wp14:editId="1A1EAF28">
            <wp:extent cx="3743325" cy="1476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E5A" w14:textId="57B77053" w:rsidR="00864FAE" w:rsidRDefault="00864FAE" w:rsidP="004F44DA">
      <w:pPr>
        <w:rPr>
          <w:lang w:val="ko-KR"/>
        </w:rPr>
      </w:pPr>
    </w:p>
    <w:p w14:paraId="335D0575" w14:textId="07B6FACC" w:rsidR="00864FAE" w:rsidRDefault="00864FAE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3306BAA4" wp14:editId="2432F754">
            <wp:extent cx="3810000" cy="14954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0634" w14:textId="33A1BC8E" w:rsidR="00864FAE" w:rsidRDefault="00864FAE" w:rsidP="004F44DA">
      <w:pPr>
        <w:rPr>
          <w:lang w:val="ko-KR"/>
        </w:rPr>
      </w:pPr>
    </w:p>
    <w:p w14:paraId="5ECB5093" w14:textId="117BA267" w:rsidR="00864FAE" w:rsidRDefault="00864FAE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54890E83" wp14:editId="28FEA30A">
            <wp:extent cx="3810000" cy="1485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F37" w14:textId="3F5E0898" w:rsidR="00864FAE" w:rsidRDefault="00864FAE" w:rsidP="004F44DA">
      <w:pPr>
        <w:rPr>
          <w:lang w:val="ko-KR"/>
        </w:rPr>
      </w:pPr>
    </w:p>
    <w:p w14:paraId="157C9743" w14:textId="506E5897" w:rsidR="00864FAE" w:rsidRDefault="00864FAE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238D4DB3" wp14:editId="7EEA8BA3">
            <wp:extent cx="3686175" cy="16002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6DE6" w14:textId="0009F09E" w:rsidR="001B6415" w:rsidRDefault="001B6415" w:rsidP="004F44DA">
      <w:pPr>
        <w:rPr>
          <w:lang w:val="ko-KR"/>
        </w:rPr>
      </w:pPr>
    </w:p>
    <w:p w14:paraId="18608BA2" w14:textId="47872888" w:rsidR="001B6415" w:rsidRDefault="001B6415" w:rsidP="004F44DA">
      <w:proofErr w:type="gramStart"/>
      <w:r>
        <w:rPr>
          <w:rFonts w:hint="eastAsia"/>
          <w:lang w:val="ko-KR"/>
        </w:rPr>
        <w:lastRenderedPageBreak/>
        <w:t>6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t>표준</w:t>
      </w:r>
      <w:r>
        <w:t xml:space="preserve"> </w:t>
      </w:r>
      <w:r>
        <w:t>체중</w:t>
      </w:r>
      <w:r>
        <w:t xml:space="preserve"> </w:t>
      </w:r>
      <w:r>
        <w:t>계산</w:t>
      </w:r>
      <w:r>
        <w:t xml:space="preserve"> </w:t>
      </w:r>
      <w:r>
        <w:t>프로그램</w:t>
      </w:r>
    </w:p>
    <w:p w14:paraId="272AD0E2" w14:textId="309C4206" w:rsidR="001B6415" w:rsidRDefault="001B6415" w:rsidP="004F44DA"/>
    <w:p w14:paraId="759DA470" w14:textId="252A10F1" w:rsidR="001B6415" w:rsidRDefault="001B6415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3131F7DC" wp14:editId="64FE8005">
            <wp:extent cx="4495800" cy="15525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A2B" w14:textId="1800396F" w:rsidR="001B6415" w:rsidRDefault="001B6415" w:rsidP="004F44DA">
      <w:pPr>
        <w:rPr>
          <w:lang w:val="ko-KR"/>
        </w:rPr>
      </w:pPr>
    </w:p>
    <w:p w14:paraId="5BA80F25" w14:textId="53825FD0" w:rsidR="001B6415" w:rsidRDefault="001B6415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79372750" wp14:editId="53EC22B8">
            <wp:extent cx="4800600" cy="17049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991C" w14:textId="7362B712" w:rsidR="001B6415" w:rsidRDefault="001B6415" w:rsidP="004F44DA">
      <w:pPr>
        <w:rPr>
          <w:lang w:val="ko-KR"/>
        </w:rPr>
      </w:pPr>
    </w:p>
    <w:p w14:paraId="2D1628A6" w14:textId="56750E64" w:rsidR="001B6415" w:rsidRDefault="001B6415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33672B2A" wp14:editId="17EFCC57">
            <wp:extent cx="4676775" cy="14954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00B2" w14:textId="74E5EDE8" w:rsidR="001B6415" w:rsidRDefault="001B6415" w:rsidP="004F44DA">
      <w:pPr>
        <w:rPr>
          <w:lang w:val="ko-KR"/>
        </w:rPr>
      </w:pPr>
    </w:p>
    <w:p w14:paraId="33E4D4AE" w14:textId="1ABE1E24" w:rsidR="001B6415" w:rsidRDefault="00C76E92" w:rsidP="004F44DA">
      <w:proofErr w:type="gramStart"/>
      <w:r>
        <w:rPr>
          <w:rFonts w:hint="eastAsia"/>
          <w:lang w:val="ko-KR"/>
        </w:rPr>
        <w:t>7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t>가위바위보</w:t>
      </w:r>
      <w:r>
        <w:t xml:space="preserve"> </w:t>
      </w:r>
      <w:r>
        <w:t>프로그램</w:t>
      </w:r>
    </w:p>
    <w:p w14:paraId="0A971C61" w14:textId="62286BC9" w:rsidR="00C76E92" w:rsidRDefault="00C76E92" w:rsidP="004F44DA"/>
    <w:p w14:paraId="43BBE0DA" w14:textId="773AB60B" w:rsidR="00C76E92" w:rsidRDefault="00C76E92" w:rsidP="004F44DA">
      <w:pPr>
        <w:rPr>
          <w:lang w:val="ko-KR"/>
        </w:rPr>
      </w:pPr>
      <w:r>
        <w:rPr>
          <w:noProof/>
        </w:rPr>
        <w:lastRenderedPageBreak/>
        <w:drawing>
          <wp:inline distT="0" distB="0" distL="0" distR="0" wp14:anchorId="1770E5ED" wp14:editId="61318305">
            <wp:extent cx="3457575" cy="15144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CCF8" w14:textId="7E8D6F94" w:rsidR="00C76E92" w:rsidRDefault="00C76E92" w:rsidP="004F44DA">
      <w:pPr>
        <w:rPr>
          <w:lang w:val="ko-KR"/>
        </w:rPr>
      </w:pPr>
    </w:p>
    <w:p w14:paraId="12FE8026" w14:textId="08302063" w:rsidR="00C76E92" w:rsidRDefault="00C76E92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75C617FC" wp14:editId="4B930785">
            <wp:extent cx="3448050" cy="16192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D56" w14:textId="59755A23" w:rsidR="00C76E92" w:rsidRDefault="00C76E92" w:rsidP="004F44DA">
      <w:pPr>
        <w:rPr>
          <w:lang w:val="ko-KR"/>
        </w:rPr>
      </w:pPr>
    </w:p>
    <w:p w14:paraId="060FE5C2" w14:textId="61DB5611" w:rsidR="00C76E92" w:rsidRDefault="00C76E92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195D9397" wp14:editId="35F3D69B">
            <wp:extent cx="3686175" cy="15240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AC68" w14:textId="12070B4B" w:rsidR="00C76E92" w:rsidRDefault="00C76E92" w:rsidP="004F44DA">
      <w:pPr>
        <w:rPr>
          <w:lang w:val="ko-KR"/>
        </w:rPr>
      </w:pPr>
    </w:p>
    <w:p w14:paraId="3349024E" w14:textId="777D7442" w:rsidR="00C76E92" w:rsidRDefault="00C76E92" w:rsidP="004F44DA">
      <w:pPr>
        <w:rPr>
          <w:lang w:val="ko-KR"/>
        </w:rPr>
      </w:pPr>
      <w:proofErr w:type="spellStart"/>
      <w:r>
        <w:rPr>
          <w:lang w:val="ko-KR"/>
        </w:rPr>
        <w:t>Hw</w:t>
      </w:r>
      <w:proofErr w:type="spellEnd"/>
      <w:r>
        <w:rPr>
          <w:lang w:val="ko-KR"/>
        </w:rPr>
        <w:t xml:space="preserve"> 1 </w:t>
      </w:r>
    </w:p>
    <w:p w14:paraId="42FC46E5" w14:textId="7211FF47" w:rsidR="00C76E92" w:rsidRDefault="00C76E92" w:rsidP="004F44DA">
      <w:pPr>
        <w:rPr>
          <w:rFonts w:hint="eastAsia"/>
          <w:lang w:val="ko-KR"/>
        </w:rPr>
      </w:pPr>
    </w:p>
    <w:p w14:paraId="377B4E57" w14:textId="79553E3D" w:rsidR="00C76E92" w:rsidRDefault="00C76E92" w:rsidP="004F44DA">
      <w:pPr>
        <w:rPr>
          <w:lang w:val="ko-KR"/>
        </w:rPr>
      </w:pPr>
      <w:r>
        <w:rPr>
          <w:noProof/>
        </w:rPr>
        <w:lastRenderedPageBreak/>
        <w:drawing>
          <wp:inline distT="0" distB="0" distL="0" distR="0" wp14:anchorId="5EE55FDD" wp14:editId="5421744C">
            <wp:extent cx="3000164" cy="257556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8104" cy="25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9A1A" w14:textId="597EF9BA" w:rsidR="00C76E92" w:rsidRDefault="00C76E92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7AD9309D" wp14:editId="07D1750F">
            <wp:extent cx="2934109" cy="21564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4039" cy="21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3D8B" w14:textId="5028E9B1" w:rsidR="00430867" w:rsidRDefault="00430867" w:rsidP="004F44DA">
      <w:pPr>
        <w:rPr>
          <w:lang w:val="ko-KR"/>
        </w:rPr>
      </w:pPr>
    </w:p>
    <w:p w14:paraId="4C9A103B" w14:textId="537F17DE" w:rsidR="00430867" w:rsidRDefault="00430867" w:rsidP="004F44DA">
      <w:pPr>
        <w:rPr>
          <w:rFonts w:hint="eastAsia"/>
          <w:lang w:val="ko-KR"/>
        </w:rPr>
      </w:pPr>
      <w:r>
        <w:rPr>
          <w:noProof/>
        </w:rPr>
        <w:lastRenderedPageBreak/>
        <w:drawing>
          <wp:inline distT="0" distB="0" distL="0" distR="0" wp14:anchorId="4DC38A59" wp14:editId="7BA30CDD">
            <wp:extent cx="3021255" cy="3337560"/>
            <wp:effectExtent l="0" t="0" r="825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660" cy="33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1DBA" w14:textId="2BB8EC43" w:rsidR="00430867" w:rsidRPr="004F44DA" w:rsidRDefault="00430867" w:rsidP="004F44DA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704C99F5" wp14:editId="7D0C3CA1">
            <wp:extent cx="2020238" cy="26289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4987" cy="26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867" w:rsidRPr="004F44D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779F1" w14:textId="77777777" w:rsidR="009859FE" w:rsidRDefault="009859FE" w:rsidP="004E7A4C">
      <w:pPr>
        <w:spacing w:after="0" w:line="240" w:lineRule="auto"/>
      </w:pPr>
      <w:r>
        <w:separator/>
      </w:r>
    </w:p>
  </w:endnote>
  <w:endnote w:type="continuationSeparator" w:id="0">
    <w:p w14:paraId="3C53F8FC" w14:textId="77777777" w:rsidR="009859FE" w:rsidRDefault="009859FE" w:rsidP="004E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1B6415" w:rsidRDefault="001B6415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0C2F69" id="직선 연결선 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18C4E" w14:textId="77777777" w:rsidR="009859FE" w:rsidRDefault="009859FE" w:rsidP="004E7A4C">
      <w:pPr>
        <w:spacing w:after="0" w:line="240" w:lineRule="auto"/>
      </w:pPr>
      <w:r>
        <w:separator/>
      </w:r>
    </w:p>
  </w:footnote>
  <w:footnote w:type="continuationSeparator" w:id="0">
    <w:p w14:paraId="3450CDAB" w14:textId="77777777" w:rsidR="009859FE" w:rsidRDefault="009859FE" w:rsidP="004E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1B6415" w:rsidRDefault="001B6415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BAD5BE" id="직선 연결선 7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BA0"/>
    <w:multiLevelType w:val="hybridMultilevel"/>
    <w:tmpl w:val="3CFCF18C"/>
    <w:lvl w:ilvl="0" w:tplc="B8E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1001C8"/>
    <w:rsid w:val="001B6415"/>
    <w:rsid w:val="002B10DC"/>
    <w:rsid w:val="00317432"/>
    <w:rsid w:val="00384B7B"/>
    <w:rsid w:val="0041404B"/>
    <w:rsid w:val="00415B65"/>
    <w:rsid w:val="00430867"/>
    <w:rsid w:val="004919BD"/>
    <w:rsid w:val="004E7A4C"/>
    <w:rsid w:val="004F44DA"/>
    <w:rsid w:val="0050259B"/>
    <w:rsid w:val="00540E31"/>
    <w:rsid w:val="005530D0"/>
    <w:rsid w:val="00585970"/>
    <w:rsid w:val="005C4B90"/>
    <w:rsid w:val="00792541"/>
    <w:rsid w:val="007B27D3"/>
    <w:rsid w:val="007C3802"/>
    <w:rsid w:val="0080589E"/>
    <w:rsid w:val="00843FF8"/>
    <w:rsid w:val="00864FAE"/>
    <w:rsid w:val="009859FE"/>
    <w:rsid w:val="009E0121"/>
    <w:rsid w:val="00A767B9"/>
    <w:rsid w:val="00B22516"/>
    <w:rsid w:val="00B5545E"/>
    <w:rsid w:val="00B87E26"/>
    <w:rsid w:val="00C76E92"/>
    <w:rsid w:val="00C9680B"/>
    <w:rsid w:val="00CD0DD5"/>
    <w:rsid w:val="00D07A6F"/>
    <w:rsid w:val="00D356C2"/>
    <w:rsid w:val="00DF3F1D"/>
    <w:rsid w:val="00E44566"/>
    <w:rsid w:val="00E63663"/>
    <w:rsid w:val="00EB015A"/>
    <w:rsid w:val="00EF72D7"/>
    <w:rsid w:val="00F17CAA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238</TotalTime>
  <Pages>15</Pages>
  <Words>1457</Words>
  <Characters>8305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이 서영</cp:lastModifiedBy>
  <cp:revision>7</cp:revision>
  <dcterms:created xsi:type="dcterms:W3CDTF">2019-09-20T08:00:00Z</dcterms:created>
  <dcterms:modified xsi:type="dcterms:W3CDTF">2019-10-12T14:02:00Z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