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맑은 고딕" w:eastAsia="맑은 고딕" w:hAnsi="맑은 고딕"/>
        </w:rPr>
        <w:id w:val="-1296670098"/>
        <w:docPartObj>
          <w:docPartGallery w:val="Cover Pages"/>
          <w:docPartUnique/>
        </w:docPartObj>
      </w:sdtPr>
      <w:sdtEndPr/>
      <w:sdtContent>
        <w:p w14:paraId="19F52FAB" w14:textId="77777777" w:rsidR="00585970" w:rsidRPr="00EF72D7" w:rsidRDefault="00EB015A">
          <w:pPr>
            <w:rPr>
              <w:rFonts w:ascii="맑은 고딕" w:eastAsia="맑은 고딕" w:hAnsi="맑은 고딕"/>
            </w:rPr>
          </w:pPr>
          <w:r w:rsidRPr="00EF72D7">
            <w:rPr>
              <w:rFonts w:ascii="맑은 고딕" w:eastAsia="맑은 고딕" w:hAnsi="맑은 고딕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29285B" wp14:editId="5CFDD0F9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그룹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사각형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텍스트 상자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2E8FB7" w14:textId="77777777" w:rsidR="00255BA3" w:rsidRPr="00EF72D7" w:rsidRDefault="00255BA3">
                                  <w:pP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아주대학교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프로그래밍언어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텍스트 상자 2"/>
                            <wps:cNvSpPr txBox="1"/>
                            <wps:spPr>
                              <a:xfrm>
                                <a:off x="323850" y="4835764"/>
                                <a:ext cx="5911850" cy="2374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8F29A" w14:textId="77777777" w:rsidR="00255BA3" w:rsidRDefault="00255BA3">
                                  <w:pP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01821048 미디어학과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이서영</w:t>
                                  </w:r>
                                </w:p>
                                <w:p w14:paraId="5B8FE545" w14:textId="753685CD" w:rsidR="00255BA3" w:rsidRDefault="00255BA3">
                                  <w:pP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019/1</w:t>
                                  </w:r>
                                  <w:r w:rsidR="00DD7153"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/</w:t>
                                  </w:r>
                                  <w:r w:rsidR="00DD7153"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01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함수,</w:t>
                                  </w:r>
                                  <w:r>
                                    <w:rPr>
                                      <w:rFonts w:ascii="맑은 고딕" w:eastAsia="맑은 고딕" w:hAnsi="맑은 고딕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맑은 고딕" w:eastAsia="맑은 고딕" w:hAnsi="맑은 고딕" w:cs="Segoe UI Light" w:hint="eastAsia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ko-KR"/>
                                    </w:rPr>
                                    <w:t>배열</w:t>
                                  </w:r>
                                </w:p>
                                <w:p w14:paraId="3A5B747D" w14:textId="77777777" w:rsidR="00255BA3" w:rsidRPr="0003659A" w:rsidRDefault="00255BA3">
                                  <w:pPr>
                                    <w:rPr>
                                      <w:rFonts w:ascii="맑은 고딕" w:eastAsia="맑은 고딕" w:hAnsi="맑은 고딕" w:cs="Segoe UI Light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0329285B" id="그룹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">
                    <v:rect id="사각형 388" o:spid="_x0000_s1027" style="position:absolute;width:65379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1" o:spid="_x0000_s1028" type="#_x0000_t202" style="position:absolute;left:3238;top:40576;width:5912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<v:textbox>
                        <w:txbxContent>
                          <w:p w14:paraId="2D2E8FB7" w14:textId="77777777" w:rsidR="00255BA3" w:rsidRPr="00EF72D7" w:rsidRDefault="00255BA3">
                            <w:pP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  <w:t>아주대학교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color w:val="FFFFFF" w:themeColor="background1"/>
                                <w:sz w:val="72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72"/>
                                <w:szCs w:val="96"/>
                              </w:rPr>
                              <w:t>프로그래밍언어</w:t>
                            </w:r>
                          </w:p>
                        </w:txbxContent>
                      </v:textbox>
                    </v:shape>
                    <v:shape id="텍스트 상자 2" o:spid="_x0000_s1029" type="#_x0000_t202" style="position:absolute;left:3238;top:48357;width:59119;height:2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14:paraId="7A48F29A" w14:textId="77777777" w:rsidR="00255BA3" w:rsidRDefault="00255BA3">
                            <w:pP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01821048 미디어학과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이서영</w:t>
                            </w:r>
                          </w:p>
                          <w:p w14:paraId="5B8FE545" w14:textId="753685CD" w:rsidR="00255BA3" w:rsidRDefault="00255BA3">
                            <w:pP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019/1</w:t>
                            </w:r>
                            <w:r w:rsidR="00DD7153"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/</w:t>
                            </w:r>
                            <w:r w:rsidR="00DD7153"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01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함수,</w:t>
                            </w:r>
                            <w:r>
                              <w:rPr>
                                <w:rFonts w:ascii="맑은 고딕" w:eastAsia="맑은 고딕" w:hAnsi="맑은 고딕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Segoe UI Light" w:hint="eastAsia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ko-KR"/>
                              </w:rPr>
                              <w:t>배열</w:t>
                            </w:r>
                          </w:p>
                          <w:p w14:paraId="3A5B747D" w14:textId="77777777" w:rsidR="00255BA3" w:rsidRPr="0003659A" w:rsidRDefault="00255BA3">
                            <w:pPr>
                              <w:rPr>
                                <w:rFonts w:ascii="맑은 고딕" w:eastAsia="맑은 고딕" w:hAnsi="맑은 고딕" w:cs="Segoe UI Light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14:paraId="6E327D39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21FAE633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315DFAFC" w14:textId="77777777" w:rsidR="00585970" w:rsidRPr="00EF72D7" w:rsidRDefault="00585970">
          <w:pPr>
            <w:rPr>
              <w:rFonts w:ascii="맑은 고딕" w:eastAsia="맑은 고딕" w:hAnsi="맑은 고딕"/>
            </w:rPr>
          </w:pPr>
        </w:p>
        <w:p w14:paraId="7D7261D2" w14:textId="77777777" w:rsidR="00585970" w:rsidRPr="00EF72D7" w:rsidRDefault="00EB015A">
          <w:pPr>
            <w:spacing w:after="70"/>
            <w:rPr>
              <w:rFonts w:ascii="맑은 고딕" w:eastAsia="맑은 고딕" w:hAnsi="맑은 고딕"/>
            </w:rPr>
          </w:pPr>
          <w:r w:rsidRPr="00EF72D7">
            <w:rPr>
              <w:rFonts w:ascii="맑은 고딕" w:eastAsia="맑은 고딕" w:hAnsi="맑은 고딕"/>
            </w:rPr>
            <w:br w:type="page"/>
          </w:r>
        </w:p>
      </w:sdtContent>
    </w:sdt>
    <w:p w14:paraId="7F708577" w14:textId="4CE1CDC5" w:rsidR="004F44DA" w:rsidRPr="00BF2223" w:rsidRDefault="00B22516" w:rsidP="00BF2223">
      <w:pPr>
        <w:pStyle w:val="1"/>
        <w:numPr>
          <w:ilvl w:val="0"/>
          <w:numId w:val="2"/>
        </w:numPr>
        <w:ind w:left="63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lastRenderedPageBreak/>
        <w:t>소스코드 및 주석</w:t>
      </w:r>
    </w:p>
    <w:p w14:paraId="3D566E27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lang w:val="ko-KR"/>
        </w:rPr>
      </w:pPr>
      <w:r>
        <w:rPr>
          <w:lang w:val="ko-KR"/>
        </w:rPr>
        <w:t xml:space="preserve"> </w:t>
      </w:r>
    </w:p>
    <w:p w14:paraId="00D63BCD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hint="eastAsia"/>
          <w:lang w:val="ko-KR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35C0CBAA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[</w:t>
      </w:r>
      <w:r>
        <w:rPr>
          <w:rFonts w:ascii="돋움체" w:eastAsia="돋움체" w:cs="돋움체" w:hint="eastAsia"/>
          <w:color w:val="008000"/>
          <w:sz w:val="19"/>
          <w:szCs w:val="19"/>
        </w:rPr>
        <w:t>실습</w:t>
      </w:r>
      <w:r>
        <w:rPr>
          <w:rFonts w:ascii="돋움체" w:eastAsia="돋움체" w:cs="돋움체"/>
          <w:color w:val="008000"/>
          <w:sz w:val="19"/>
          <w:szCs w:val="19"/>
        </w:rPr>
        <w:t xml:space="preserve">#7] </w:t>
      </w:r>
      <w:r>
        <w:rPr>
          <w:rFonts w:ascii="돋움체" w:eastAsia="돋움체" w:cs="돋움체" w:hint="eastAsia"/>
          <w:color w:val="008000"/>
          <w:sz w:val="19"/>
          <w:szCs w:val="19"/>
        </w:rPr>
        <w:t>참조에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의한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호출을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생성</w:t>
      </w:r>
    </w:p>
    <w:p w14:paraId="40520855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6168670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요구사항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슬라이드의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이용해서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받아서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요소들을</w:t>
      </w:r>
    </w:p>
    <w:p w14:paraId="49303D32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난수로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채우는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작성하고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테스트하라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AA87E14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난수는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라이브러리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함수인</w:t>
      </w:r>
      <w:r>
        <w:rPr>
          <w:rFonts w:ascii="돋움체" w:eastAsia="돋움체" w:cs="돋움체"/>
          <w:color w:val="008000"/>
          <w:sz w:val="19"/>
          <w:szCs w:val="19"/>
        </w:rPr>
        <w:t xml:space="preserve"> rand()</w:t>
      </w:r>
      <w:r>
        <w:rPr>
          <w:rFonts w:ascii="돋움체" w:eastAsia="돋움체" w:cs="돋움체" w:hint="eastAsia"/>
          <w:color w:val="008000"/>
          <w:sz w:val="19"/>
          <w:szCs w:val="19"/>
        </w:rPr>
        <w:t>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생성한다</w:t>
      </w:r>
    </w:p>
    <w:p w14:paraId="0CF9BA15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636471EC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F7350B7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25EC3820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7231ED94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00742B53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3AEB9A4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array_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fill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A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size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1147BAE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array_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A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size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9D9A2E6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5D4B4697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2BE0046B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time(</w:t>
      </w:r>
      <w:proofErr w:type="gramEnd"/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color w:val="000000"/>
          <w:sz w:val="19"/>
          <w:szCs w:val="19"/>
        </w:rPr>
        <w:t>));</w:t>
      </w:r>
    </w:p>
    <w:p w14:paraId="4C16567C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data[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10];</w:t>
      </w:r>
    </w:p>
    <w:p w14:paraId="1000B62E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array_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fill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data, 10);</w:t>
      </w:r>
    </w:p>
    <w:p w14:paraId="0659C21B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array_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data, 10);</w:t>
      </w:r>
      <w:bookmarkStart w:id="0" w:name="_GoBack"/>
      <w:bookmarkEnd w:id="0"/>
    </w:p>
    <w:p w14:paraId="3C782C8C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6951CD2D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02391AC8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array_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fill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A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size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63C51F8E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1C586D92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sz w:val="19"/>
          <w:szCs w:val="19"/>
        </w:rPr>
        <w:t>size</w:t>
      </w:r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07704280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A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 % 1000 + 1;</w:t>
      </w:r>
    </w:p>
    <w:p w14:paraId="78B3CE69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25028EE7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6E30F806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array_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A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n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67A802A7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337A9FE7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02553597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A[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]={ 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19F59F13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EE45EBD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sz w:val="19"/>
          <w:szCs w:val="19"/>
        </w:rPr>
        <w:t>n</w:t>
      </w:r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1A136A67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"%4d,"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A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]);</w:t>
      </w:r>
    </w:p>
    <w:p w14:paraId="75E5C110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A2C863E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9269CB6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 }\n"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36CCE58" w14:textId="0956E80F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lang w:val="ko-KR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4786595B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lang w:val="ko-KR"/>
        </w:rPr>
      </w:pPr>
    </w:p>
    <w:p w14:paraId="4C0EDDFF" w14:textId="4034E01C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716755F4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[</w:t>
      </w:r>
      <w:r>
        <w:rPr>
          <w:rFonts w:ascii="돋움체" w:eastAsia="돋움체" w:cs="돋움체" w:hint="eastAsia"/>
          <w:color w:val="008000"/>
          <w:sz w:val="19"/>
          <w:szCs w:val="19"/>
        </w:rPr>
        <w:t>실습</w:t>
      </w:r>
      <w:r>
        <w:rPr>
          <w:rFonts w:ascii="돋움체" w:eastAsia="돋움체" w:cs="돋움체"/>
          <w:color w:val="008000"/>
          <w:sz w:val="19"/>
          <w:szCs w:val="19"/>
        </w:rPr>
        <w:t xml:space="preserve">#8] </w:t>
      </w:r>
      <w:r>
        <w:rPr>
          <w:rFonts w:ascii="돋움체" w:eastAsia="돋움체" w:cs="돋움체" w:hint="eastAsia"/>
          <w:color w:val="00800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요소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</w:p>
    <w:p w14:paraId="24595513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2216EE1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요구사항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요소들을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화면에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작성하고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테스트하라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27A77153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형식은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A[]={1,2,3,4,5} </w:t>
      </w:r>
      <w:r>
        <w:rPr>
          <w:rFonts w:ascii="돋움체" w:eastAsia="돋움체" w:cs="돋움체" w:hint="eastAsia"/>
          <w:color w:val="008000"/>
          <w:sz w:val="19"/>
          <w:szCs w:val="19"/>
        </w:rPr>
        <w:t>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형식이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되도록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하라</w:t>
      </w:r>
    </w:p>
    <w:p w14:paraId="5DB350D9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43316A8D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9D17545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538CADEF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array_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A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n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56F989CE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3E2897D3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36555A63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list[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10] = { 1, 2, 3, 4 };</w:t>
      </w:r>
    </w:p>
    <w:p w14:paraId="03794E8D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array_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list, 10);</w:t>
      </w:r>
    </w:p>
    <w:p w14:paraId="5FC72EBE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77591FB6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31229084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array_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A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n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160ED420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51EC7DA1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789C778E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A[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]={ 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25A37C45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BE33C4F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sz w:val="19"/>
          <w:szCs w:val="19"/>
        </w:rPr>
        <w:t>n</w:t>
      </w:r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278D62FD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"%2d,"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A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]);</w:t>
      </w:r>
    </w:p>
    <w:p w14:paraId="761B57E7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2082A83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E53A527" w14:textId="77777777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 }\n"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0AE8D50" w14:textId="49F3A089" w:rsidR="00B3241A" w:rsidRDefault="00B3241A" w:rsidP="00B3241A">
      <w:pPr>
        <w:widowControl w:val="0"/>
        <w:autoSpaceDE w:val="0"/>
        <w:autoSpaceDN w:val="0"/>
        <w:adjustRightInd w:val="0"/>
        <w:spacing w:after="0" w:line="240" w:lineRule="auto"/>
        <w:rPr>
          <w:lang w:val="ko-KR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  <w:r w:rsidR="00DD7153">
        <w:rPr>
          <w:rFonts w:hint="eastAsia"/>
          <w:lang w:val="ko-KR"/>
        </w:rPr>
        <w:t xml:space="preserve"> </w:t>
      </w:r>
    </w:p>
    <w:p w14:paraId="20943AC2" w14:textId="77777777" w:rsidR="00B3241A" w:rsidRDefault="00B3241A" w:rsidP="00DD7153">
      <w:pPr>
        <w:widowControl w:val="0"/>
        <w:autoSpaceDE w:val="0"/>
        <w:autoSpaceDN w:val="0"/>
        <w:adjustRightInd w:val="0"/>
        <w:spacing w:after="0" w:line="240" w:lineRule="auto"/>
        <w:rPr>
          <w:lang w:val="ko-KR"/>
        </w:rPr>
      </w:pPr>
    </w:p>
    <w:p w14:paraId="03FEE3CF" w14:textId="237026FB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</w:t>
      </w:r>
    </w:p>
    <w:p w14:paraId="64762BED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[</w:t>
      </w:r>
      <w:r>
        <w:rPr>
          <w:rFonts w:ascii="돋움체" w:eastAsia="돋움체" w:cs="돋움체" w:hint="eastAsia"/>
          <w:color w:val="008000"/>
          <w:sz w:val="19"/>
          <w:szCs w:val="19"/>
        </w:rPr>
        <w:t>실습</w:t>
      </w:r>
      <w:r>
        <w:rPr>
          <w:rFonts w:ascii="돋움체" w:eastAsia="돋움체" w:cs="돋움체"/>
          <w:color w:val="008000"/>
          <w:sz w:val="19"/>
          <w:szCs w:val="19"/>
        </w:rPr>
        <w:t xml:space="preserve">#9] </w:t>
      </w:r>
      <w:r>
        <w:rPr>
          <w:rFonts w:ascii="돋움체" w:eastAsia="돋움체" w:cs="돋움체" w:hint="eastAsia"/>
          <w:color w:val="00800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급여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</w:t>
      </w:r>
    </w:p>
    <w:p w14:paraId="248017FD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요구사항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직원들의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기본급이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sz w:val="19"/>
          <w:szCs w:val="19"/>
        </w:rPr>
        <w:t>A[]</w:t>
      </w:r>
      <w:r>
        <w:rPr>
          <w:rFonts w:ascii="돋움체" w:eastAsia="돋움체" w:cs="돋움체" w:hint="eastAsia"/>
          <w:color w:val="008000"/>
          <w:sz w:val="19"/>
          <w:szCs w:val="19"/>
        </w:rPr>
        <w:t>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저장되어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sz w:val="19"/>
          <w:szCs w:val="19"/>
        </w:rPr>
        <w:t xml:space="preserve"> B[]</w:t>
      </w:r>
      <w:r>
        <w:rPr>
          <w:rFonts w:ascii="돋움체" w:eastAsia="돋움체" w:cs="돋움체" w:hint="eastAsia"/>
          <w:color w:val="008000"/>
          <w:sz w:val="19"/>
          <w:szCs w:val="19"/>
        </w:rPr>
        <w:t>에는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직원들의</w:t>
      </w:r>
    </w:p>
    <w:p w14:paraId="6125062C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보너스가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저장되어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있다</w:t>
      </w:r>
      <w:r>
        <w:rPr>
          <w:rFonts w:ascii="돋움체" w:eastAsia="돋움체" w:cs="돋움체"/>
          <w:color w:val="00800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sz w:val="19"/>
          <w:szCs w:val="19"/>
        </w:rPr>
        <w:t>기본급과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보너스를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합하여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이번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달에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지급할</w:t>
      </w:r>
    </w:p>
    <w:p w14:paraId="646AA7D7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월급의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총액을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계산하고자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sz w:val="19"/>
          <w:szCs w:val="19"/>
        </w:rPr>
        <w:t>. A[]</w:t>
      </w:r>
      <w:r>
        <w:rPr>
          <w:rFonts w:ascii="돋움체" w:eastAsia="돋움체" w:cs="돋움체" w:hint="eastAsia"/>
          <w:color w:val="008000"/>
          <w:sz w:val="19"/>
          <w:szCs w:val="19"/>
        </w:rPr>
        <w:t>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B[]</w:t>
      </w:r>
      <w:r>
        <w:rPr>
          <w:rFonts w:ascii="돋움체" w:eastAsia="돋움체" w:cs="돋움체" w:hint="eastAsia"/>
          <w:color w:val="008000"/>
          <w:sz w:val="19"/>
          <w:szCs w:val="19"/>
        </w:rPr>
        <w:t>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더하여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sz w:val="19"/>
          <w:szCs w:val="19"/>
        </w:rPr>
        <w:t>C[]</w:t>
      </w:r>
      <w:r>
        <w:rPr>
          <w:rFonts w:ascii="돋움체" w:eastAsia="돋움체" w:cs="돋움체" w:hint="eastAsia"/>
          <w:color w:val="008000"/>
          <w:sz w:val="19"/>
          <w:szCs w:val="19"/>
        </w:rPr>
        <w:t>에</w:t>
      </w:r>
    </w:p>
    <w:p w14:paraId="6AB5C57C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작성하고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테스트하라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A6612D7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8EDB86C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지급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기본급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식대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상여금</w:t>
      </w:r>
    </w:p>
    <w:p w14:paraId="72C8B370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공제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국민연금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소득세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고용보험</w:t>
      </w:r>
    </w:p>
    <w:p w14:paraId="1898D656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지급총액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공제총액</w:t>
      </w:r>
    </w:p>
    <w:p w14:paraId="3A636474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//Payment amount, basic salary, meal, bonus</w:t>
      </w:r>
    </w:p>
    <w:p w14:paraId="12118D5C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//Deduction, National Pension, Income Tax, Employment Insurance</w:t>
      </w:r>
    </w:p>
    <w:p w14:paraId="4668C662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C8F6DC6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기본급</w:t>
      </w:r>
      <w:r>
        <w:rPr>
          <w:rFonts w:ascii="돋움체" w:eastAsia="돋움체" w:cs="돋움체"/>
          <w:color w:val="008000"/>
          <w:sz w:val="19"/>
          <w:szCs w:val="19"/>
        </w:rPr>
        <w:t xml:space="preserve"> + </w:t>
      </w:r>
      <w:r>
        <w:rPr>
          <w:rFonts w:ascii="돋움체" w:eastAsia="돋움체" w:cs="돋움체" w:hint="eastAsia"/>
          <w:color w:val="008000"/>
          <w:sz w:val="19"/>
          <w:szCs w:val="19"/>
        </w:rPr>
        <w:t>식대</w:t>
      </w:r>
      <w:r>
        <w:rPr>
          <w:rFonts w:ascii="돋움체" w:eastAsia="돋움체" w:cs="돋움체"/>
          <w:color w:val="008000"/>
          <w:sz w:val="19"/>
          <w:szCs w:val="19"/>
        </w:rPr>
        <w:t xml:space="preserve"> + </w:t>
      </w:r>
      <w:r>
        <w:rPr>
          <w:rFonts w:ascii="돋움체" w:eastAsia="돋움체" w:cs="돋움체" w:hint="eastAsia"/>
          <w:color w:val="008000"/>
          <w:sz w:val="19"/>
          <w:szCs w:val="19"/>
        </w:rPr>
        <w:t>상여금</w:t>
      </w:r>
      <w:r>
        <w:rPr>
          <w:rFonts w:ascii="돋움체" w:eastAsia="돋움체" w:cs="돋움체"/>
          <w:color w:val="008000"/>
          <w:sz w:val="19"/>
          <w:szCs w:val="19"/>
        </w:rPr>
        <w:t xml:space="preserve"> = </w:t>
      </w:r>
      <w:r>
        <w:rPr>
          <w:rFonts w:ascii="돋움체" w:eastAsia="돋움체" w:cs="돋움체" w:hint="eastAsia"/>
          <w:color w:val="008000"/>
          <w:sz w:val="19"/>
          <w:szCs w:val="19"/>
        </w:rPr>
        <w:t>지급</w:t>
      </w:r>
    </w:p>
    <w:p w14:paraId="65732C67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국민연금</w:t>
      </w:r>
      <w:r>
        <w:rPr>
          <w:rFonts w:ascii="돋움체" w:eastAsia="돋움체" w:cs="돋움체"/>
          <w:color w:val="008000"/>
          <w:sz w:val="19"/>
          <w:szCs w:val="19"/>
        </w:rPr>
        <w:t xml:space="preserve"> + </w:t>
      </w:r>
      <w:r>
        <w:rPr>
          <w:rFonts w:ascii="돋움체" w:eastAsia="돋움체" w:cs="돋움체" w:hint="eastAsia"/>
          <w:color w:val="008000"/>
          <w:sz w:val="19"/>
          <w:szCs w:val="19"/>
        </w:rPr>
        <w:t>소득세</w:t>
      </w:r>
      <w:r>
        <w:rPr>
          <w:rFonts w:ascii="돋움체" w:eastAsia="돋움체" w:cs="돋움체"/>
          <w:color w:val="008000"/>
          <w:sz w:val="19"/>
          <w:szCs w:val="19"/>
        </w:rPr>
        <w:t xml:space="preserve"> + </w:t>
      </w:r>
      <w:r>
        <w:rPr>
          <w:rFonts w:ascii="돋움체" w:eastAsia="돋움체" w:cs="돋움체" w:hint="eastAsia"/>
          <w:color w:val="008000"/>
          <w:sz w:val="19"/>
          <w:szCs w:val="19"/>
        </w:rPr>
        <w:t>고용보험</w:t>
      </w:r>
      <w:r>
        <w:rPr>
          <w:rFonts w:ascii="돋움체" w:eastAsia="돋움체" w:cs="돋움체"/>
          <w:color w:val="008000"/>
          <w:sz w:val="19"/>
          <w:szCs w:val="19"/>
        </w:rPr>
        <w:t xml:space="preserve"> = </w:t>
      </w:r>
      <w:r>
        <w:rPr>
          <w:rFonts w:ascii="돋움체" w:eastAsia="돋움체" w:cs="돋움체" w:hint="eastAsia"/>
          <w:color w:val="008000"/>
          <w:sz w:val="19"/>
          <w:szCs w:val="19"/>
        </w:rPr>
        <w:t>공제</w:t>
      </w:r>
    </w:p>
    <w:p w14:paraId="0E7B65B4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지급총액</w:t>
      </w:r>
      <w:r>
        <w:rPr>
          <w:rFonts w:ascii="돋움체" w:eastAsia="돋움체" w:cs="돋움체"/>
          <w:color w:val="00800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sz w:val="19"/>
          <w:szCs w:val="19"/>
        </w:rPr>
        <w:t>공제총액</w:t>
      </w:r>
      <w:r>
        <w:rPr>
          <w:rFonts w:ascii="돋움체" w:eastAsia="돋움체" w:cs="돋움체"/>
          <w:color w:val="008000"/>
          <w:sz w:val="19"/>
          <w:szCs w:val="19"/>
        </w:rPr>
        <w:t xml:space="preserve"> = </w:t>
      </w:r>
      <w:r>
        <w:rPr>
          <w:rFonts w:ascii="돋움체" w:eastAsia="돋움체" w:cs="돋움체" w:hint="eastAsia"/>
          <w:color w:val="008000"/>
          <w:sz w:val="19"/>
          <w:szCs w:val="19"/>
        </w:rPr>
        <w:t>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급여</w:t>
      </w:r>
    </w:p>
    <w:p w14:paraId="2EF96EA7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216C25A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금액을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계산하는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만들었다</w:t>
      </w:r>
    </w:p>
    <w:p w14:paraId="2E2ACDB0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메인에서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부르고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3B21AE5B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*/</w:t>
      </w:r>
    </w:p>
    <w:p w14:paraId="162AB599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F856E91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&gt;</w:t>
      </w:r>
    </w:p>
    <w:p w14:paraId="3CEFB586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sz w:val="19"/>
          <w:szCs w:val="19"/>
        </w:rPr>
        <w:t>array_num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10</w:t>
      </w:r>
    </w:p>
    <w:p w14:paraId="5313B177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58C0FA0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9404E75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30EB679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const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array_name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array</w:t>
      </w:r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367AFCE0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배열출력</w:t>
      </w:r>
    </w:p>
    <w:p w14:paraId="2743EAB4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38FC03F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"%s"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array_name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CCF2E50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 ="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330B5F6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"\n {"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5EC184CB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1104533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6F008A"/>
          <w:sz w:val="19"/>
          <w:szCs w:val="19"/>
        </w:rPr>
        <w:t>array_num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283B8D1F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"%5d"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array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]);</w:t>
      </w:r>
    </w:p>
    <w:p w14:paraId="0FA19EB4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6521AF5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"}\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n"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56E1125A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1389EF60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DB0DFD6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array_fill_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salary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A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7587E3CA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기본급</w:t>
      </w:r>
    </w:p>
    <w:p w14:paraId="793AAE6C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5B4250C1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6F008A"/>
          <w:sz w:val="19"/>
          <w:szCs w:val="19"/>
        </w:rPr>
        <w:t>array_num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1A20EF21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A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 = (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 % 50) * 10 + 200;</w:t>
      </w:r>
    </w:p>
    <w:p w14:paraId="7C8297DB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908A8B7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1C3D4D93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6D5B2C0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array_fill_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bonus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A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7F377259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식대</w:t>
      </w:r>
    </w:p>
    <w:p w14:paraId="0D2AB141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39DEB3E6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6F008A"/>
          <w:sz w:val="19"/>
          <w:szCs w:val="19"/>
        </w:rPr>
        <w:t>array_num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2FA85B9E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A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 % 10 + 50;</w:t>
      </w:r>
    </w:p>
    <w:p w14:paraId="68CF86CD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C734E78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6E96564A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8794919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FF6136D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array_fill_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mealpaid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A</w:t>
      </w:r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1E544A84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상여금</w:t>
      </w:r>
    </w:p>
    <w:p w14:paraId="22BB5EA1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6F008A"/>
          <w:sz w:val="19"/>
          <w:szCs w:val="19"/>
        </w:rPr>
        <w:t>array_num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092A1491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A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40;</w:t>
      </w:r>
      <w:proofErr w:type="gramEnd"/>
    </w:p>
    <w:p w14:paraId="2E63BC7E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34301FE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7CB04D67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2966A59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fill_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addresult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fir</w:t>
      </w:r>
      <w:r>
        <w:rPr>
          <w:rFonts w:ascii="돋움체" w:eastAsia="돋움체" w:cs="돋움체"/>
          <w:color w:val="00000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sec</w:t>
      </w:r>
      <w:r>
        <w:rPr>
          <w:rFonts w:ascii="돋움체" w:eastAsia="돋움체" w:cs="돋움체"/>
          <w:color w:val="00000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thir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result</w:t>
      </w:r>
      <w:r>
        <w:rPr>
          <w:rFonts w:ascii="돋움체" w:eastAsia="돋움체" w:cs="돋움체"/>
          <w:color w:val="000000"/>
          <w:sz w:val="19"/>
          <w:szCs w:val="19"/>
        </w:rPr>
        <w:t>[]) {</w:t>
      </w:r>
    </w:p>
    <w:p w14:paraId="2F7A8A9C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"\n************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addresult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\n"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0B2457F2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6F008A"/>
          <w:sz w:val="19"/>
          <w:szCs w:val="19"/>
        </w:rPr>
        <w:t>array_num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0C4E8727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result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sz w:val="19"/>
          <w:szCs w:val="19"/>
        </w:rPr>
        <w:t>fir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+ </w:t>
      </w:r>
      <w:r>
        <w:rPr>
          <w:rFonts w:ascii="돋움체" w:eastAsia="돋움체" w:cs="돋움체"/>
          <w:color w:val="808080"/>
          <w:sz w:val="19"/>
          <w:szCs w:val="19"/>
        </w:rPr>
        <w:t>sec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+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thir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];</w:t>
      </w:r>
      <w:proofErr w:type="gramEnd"/>
    </w:p>
    <w:p w14:paraId="3BA3AB66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0F345CB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5FC93923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5A1DCFD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fill_national_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pension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A</w:t>
      </w:r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6DA7B79D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////</w:t>
      </w:r>
      <w:proofErr w:type="gramStart"/>
      <w:r>
        <w:rPr>
          <w:rFonts w:ascii="돋움체" w:eastAsia="돋움체" w:cs="돋움체" w:hint="eastAsia"/>
          <w:color w:val="008000"/>
          <w:sz w:val="19"/>
          <w:szCs w:val="19"/>
        </w:rPr>
        <w:t>공제</w:t>
      </w:r>
      <w:r>
        <w:rPr>
          <w:rFonts w:ascii="돋움체" w:eastAsia="돋움체" w:cs="돋움체"/>
          <w:color w:val="008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국민연금</w:t>
      </w:r>
    </w:p>
    <w:p w14:paraId="563BFCD7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6F008A"/>
          <w:sz w:val="19"/>
          <w:szCs w:val="19"/>
        </w:rPr>
        <w:t>array_num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565FB938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A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60;</w:t>
      </w:r>
      <w:proofErr w:type="gramEnd"/>
    </w:p>
    <w:p w14:paraId="31516F83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C2FCA16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70686B22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0E2D994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fill_income_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tax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A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B</w:t>
      </w:r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49C20810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소득세</w:t>
      </w:r>
    </w:p>
    <w:p w14:paraId="33BC2D0C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6F008A"/>
          <w:sz w:val="19"/>
          <w:szCs w:val="19"/>
        </w:rPr>
        <w:t>array_num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5518FA07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r>
        <w:rPr>
          <w:rFonts w:ascii="돋움체" w:eastAsia="돋움체" w:cs="돋움체"/>
          <w:color w:val="808080"/>
          <w:sz w:val="19"/>
          <w:szCs w:val="19"/>
        </w:rPr>
        <w:t>B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sz w:val="19"/>
          <w:szCs w:val="19"/>
        </w:rPr>
        <w:t>A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*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0.1;</w:t>
      </w:r>
      <w:proofErr w:type="gramEnd"/>
    </w:p>
    <w:p w14:paraId="3A3CC220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7F00876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5E81719B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6F01FE0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fill_employment_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insurence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A</w:t>
      </w:r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6503A2AC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고용보험</w:t>
      </w:r>
    </w:p>
    <w:p w14:paraId="57849991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6F008A"/>
          <w:sz w:val="19"/>
          <w:szCs w:val="19"/>
        </w:rPr>
        <w:t>array_num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15043DE6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A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20;</w:t>
      </w:r>
      <w:proofErr w:type="gramEnd"/>
    </w:p>
    <w:p w14:paraId="5EC75B72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210C1BC7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68926254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2D323D4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fill_total_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salary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fir</w:t>
      </w:r>
      <w:r>
        <w:rPr>
          <w:rFonts w:ascii="돋움체" w:eastAsia="돋움체" w:cs="돋움체"/>
          <w:color w:val="00000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sec</w:t>
      </w:r>
      <w:r>
        <w:rPr>
          <w:rFonts w:ascii="돋움체" w:eastAsia="돋움체" w:cs="돋움체"/>
          <w:color w:val="00000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result</w:t>
      </w:r>
      <w:r>
        <w:rPr>
          <w:rFonts w:ascii="돋움체" w:eastAsia="돋움체" w:cs="돋움체"/>
          <w:color w:val="000000"/>
          <w:sz w:val="19"/>
          <w:szCs w:val="19"/>
        </w:rPr>
        <w:t>[]) {</w:t>
      </w:r>
    </w:p>
    <w:p w14:paraId="09126AC3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</w:rPr>
        <w:t>지급총액</w:t>
      </w:r>
      <w:r>
        <w:rPr>
          <w:rFonts w:ascii="돋움체" w:eastAsia="돋움체" w:cs="돋움체"/>
          <w:color w:val="00800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sz w:val="19"/>
          <w:szCs w:val="19"/>
        </w:rPr>
        <w:t>공제총액</w:t>
      </w:r>
      <w:r>
        <w:rPr>
          <w:rFonts w:ascii="돋움체" w:eastAsia="돋움체" w:cs="돋움체"/>
          <w:color w:val="008000"/>
          <w:sz w:val="19"/>
          <w:szCs w:val="19"/>
        </w:rPr>
        <w:t xml:space="preserve"> = </w:t>
      </w:r>
      <w:r>
        <w:rPr>
          <w:rFonts w:ascii="돋움체" w:eastAsia="돋움체" w:cs="돋움체" w:hint="eastAsia"/>
          <w:color w:val="008000"/>
          <w:sz w:val="19"/>
          <w:szCs w:val="19"/>
        </w:rPr>
        <w:t>총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급여</w:t>
      </w:r>
    </w:p>
    <w:p w14:paraId="22968027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"************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total_salary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\n"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02BF0C52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6F008A"/>
          <w:sz w:val="19"/>
          <w:szCs w:val="19"/>
        </w:rPr>
        <w:t>array_num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76486972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result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sz w:val="19"/>
          <w:szCs w:val="19"/>
        </w:rPr>
        <w:t>fir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- </w:t>
      </w:r>
      <w:r>
        <w:rPr>
          <w:rFonts w:ascii="돋움체" w:eastAsia="돋움체" w:cs="돋움체"/>
          <w:color w:val="808080"/>
          <w:sz w:val="19"/>
          <w:szCs w:val="19"/>
        </w:rPr>
        <w:t>sec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];</w:t>
      </w:r>
      <w:proofErr w:type="gramEnd"/>
    </w:p>
    <w:p w14:paraId="53023B71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7AF46BA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</w:p>
    <w:p w14:paraId="3A391DE5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C3CA93E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7E357B33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4C43EE6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7ADE2A2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4DC3BF7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FF547C6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0FCF56FE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salary[</w:t>
      </w:r>
      <w:proofErr w:type="spellStart"/>
      <w:r>
        <w:rPr>
          <w:rFonts w:ascii="돋움체" w:eastAsia="돋움체" w:cs="돋움체"/>
          <w:color w:val="6F008A"/>
          <w:sz w:val="19"/>
          <w:szCs w:val="19"/>
        </w:rPr>
        <w:t>array_num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];</w:t>
      </w:r>
      <w:proofErr w:type="gramEnd"/>
    </w:p>
    <w:p w14:paraId="2048FC82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array_fill_salary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(salary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2B0BBD7A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"salary"</w:t>
      </w:r>
      <w:r>
        <w:rPr>
          <w:rFonts w:ascii="돋움체" w:eastAsia="돋움체" w:cs="돋움체"/>
          <w:color w:val="000000"/>
          <w:sz w:val="19"/>
          <w:szCs w:val="19"/>
        </w:rPr>
        <w:t>, salary);</w:t>
      </w:r>
    </w:p>
    <w:p w14:paraId="7C70B846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B5A5629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bonus[</w:t>
      </w:r>
      <w:proofErr w:type="spellStart"/>
      <w:r>
        <w:rPr>
          <w:rFonts w:ascii="돋움체" w:eastAsia="돋움체" w:cs="돋움체"/>
          <w:color w:val="6F008A"/>
          <w:sz w:val="19"/>
          <w:szCs w:val="19"/>
        </w:rPr>
        <w:t>array_num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];</w:t>
      </w:r>
      <w:proofErr w:type="gramEnd"/>
    </w:p>
    <w:p w14:paraId="23A818C5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array_fill_bonus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(bonus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02CB080D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"bonus"</w:t>
      </w:r>
      <w:r>
        <w:rPr>
          <w:rFonts w:ascii="돋움체" w:eastAsia="돋움체" w:cs="돋움체"/>
          <w:color w:val="000000"/>
          <w:sz w:val="19"/>
          <w:szCs w:val="19"/>
        </w:rPr>
        <w:t>, bonus);</w:t>
      </w:r>
    </w:p>
    <w:p w14:paraId="42007CF7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7C6E9F3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mealpaid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6F008A"/>
          <w:sz w:val="19"/>
          <w:szCs w:val="19"/>
        </w:rPr>
        <w:t>array_num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];</w:t>
      </w:r>
      <w:proofErr w:type="gramEnd"/>
    </w:p>
    <w:p w14:paraId="1509CE12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array_fill_mealpaid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mealpaid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34334442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mealpaid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mealpaid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2DCE68E7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29B1FFC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Payment_amount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6F008A"/>
          <w:sz w:val="19"/>
          <w:szCs w:val="19"/>
        </w:rPr>
        <w:t>array_num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];</w:t>
      </w:r>
      <w:proofErr w:type="gramEnd"/>
    </w:p>
    <w:p w14:paraId="7426FDFB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fill_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addresult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salary, bonus,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mealpaid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Payment_amount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16EA748E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Payment_amount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Payment_amount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B86347E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"************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addresult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\n\n"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26989580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6AC0D2A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national_pension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6F008A"/>
          <w:sz w:val="19"/>
          <w:szCs w:val="19"/>
        </w:rPr>
        <w:t>array_num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];</w:t>
      </w:r>
      <w:proofErr w:type="gramEnd"/>
    </w:p>
    <w:p w14:paraId="5181F0E7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fill_national_pension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national_pension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0103B64C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national_pension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national_pension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06753610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9A7BCFC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income_tax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6F008A"/>
          <w:sz w:val="19"/>
          <w:szCs w:val="19"/>
        </w:rPr>
        <w:t>array_num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];</w:t>
      </w:r>
      <w:proofErr w:type="gramEnd"/>
    </w:p>
    <w:p w14:paraId="1309E53A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fill_income_tax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salary,income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_tax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7DAB95D8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income_tax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income_tax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AA06D04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782FB82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employment_insurance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6F008A"/>
          <w:sz w:val="19"/>
          <w:szCs w:val="19"/>
        </w:rPr>
        <w:t>array_num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];</w:t>
      </w:r>
      <w:proofErr w:type="gramEnd"/>
    </w:p>
    <w:p w14:paraId="36F787E3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fill_employment_insurence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employment_insurance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5124EB40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employment_insurance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employment_insurance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1061E3A6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6671247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deduction_amount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6F008A"/>
          <w:sz w:val="19"/>
          <w:szCs w:val="19"/>
        </w:rPr>
        <w:t>array_num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];</w:t>
      </w:r>
      <w:proofErr w:type="gramEnd"/>
    </w:p>
    <w:p w14:paraId="0B34DF66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fill_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addresult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national_pension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income_tax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employment_insurance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deduction_amount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066B08FA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"deduction"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deduction_amount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534405C8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"************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addresult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\n\n"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739EB4E0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A8DF2CE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total_salary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6F008A"/>
          <w:sz w:val="19"/>
          <w:szCs w:val="19"/>
        </w:rPr>
        <w:t>array_num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];</w:t>
      </w:r>
      <w:proofErr w:type="gramEnd"/>
    </w:p>
    <w:p w14:paraId="22A8A560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fill_total_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salary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Payment_amount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deduction_amount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total_salary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ADD13DD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array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total_salary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total_salary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E4FE3C5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A31515"/>
          <w:sz w:val="19"/>
          <w:szCs w:val="19"/>
        </w:rPr>
        <w:t>"************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total_salary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\n"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69E1D847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8330239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77E903CB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14380B3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55AD39E7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1933BD1" w14:textId="77777777" w:rsidR="00DD7153" w:rsidRDefault="00DD7153" w:rsidP="00DD7153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44979CE" w14:textId="5C4D6A4A" w:rsidR="00BF2223" w:rsidRDefault="00BF2223" w:rsidP="004F44DA">
      <w:pPr>
        <w:rPr>
          <w:lang w:val="ko-KR"/>
        </w:rPr>
      </w:pPr>
    </w:p>
    <w:p w14:paraId="20F374BF" w14:textId="4F70E44F" w:rsidR="00DD7153" w:rsidRDefault="00DD7153" w:rsidP="00DD7153">
      <w:pPr>
        <w:rPr>
          <w:lang w:val="ko-KR"/>
        </w:rPr>
      </w:pPr>
    </w:p>
    <w:p w14:paraId="38F389B6" w14:textId="24938439" w:rsidR="00DD7153" w:rsidRDefault="00B3241A" w:rsidP="00DD7153">
      <w:pPr>
        <w:rPr>
          <w:lang w:val="ko-KR"/>
        </w:rPr>
      </w:pPr>
      <w:proofErr w:type="spellStart"/>
      <w:r>
        <w:rPr>
          <w:rFonts w:hint="eastAsia"/>
          <w:lang w:val="ko-KR"/>
        </w:rPr>
        <w:t>N</w:t>
      </w:r>
      <w:r>
        <w:rPr>
          <w:lang w:val="ko-KR"/>
        </w:rPr>
        <w:t>o</w:t>
      </w:r>
      <w:proofErr w:type="spellEnd"/>
      <w:r>
        <w:rPr>
          <w:lang w:val="ko-KR"/>
        </w:rPr>
        <w:t xml:space="preserve"> 7</w:t>
      </w:r>
    </w:p>
    <w:p w14:paraId="1302CD45" w14:textId="4CE18CD9" w:rsidR="00B3241A" w:rsidRDefault="00B3241A" w:rsidP="00DD7153">
      <w:pPr>
        <w:rPr>
          <w:rFonts w:hint="eastAsia"/>
          <w:lang w:val="ko-KR"/>
        </w:rPr>
      </w:pPr>
      <w:r>
        <w:rPr>
          <w:noProof/>
        </w:rPr>
        <w:drawing>
          <wp:inline distT="0" distB="0" distL="0" distR="0" wp14:anchorId="44B2BBAD" wp14:editId="17D6A5BB">
            <wp:extent cx="5648325" cy="7334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4DC7" w14:textId="77777777" w:rsidR="00B3241A" w:rsidRDefault="00B3241A" w:rsidP="00DD7153">
      <w:pPr>
        <w:rPr>
          <w:rFonts w:hint="eastAsia"/>
          <w:lang w:val="ko-KR"/>
        </w:rPr>
      </w:pPr>
    </w:p>
    <w:p w14:paraId="18497FAC" w14:textId="6B952206" w:rsidR="00B3241A" w:rsidRDefault="00B3241A" w:rsidP="00DD7153">
      <w:pPr>
        <w:rPr>
          <w:lang w:val="ko-KR"/>
        </w:rPr>
      </w:pPr>
      <w:proofErr w:type="spellStart"/>
      <w:r>
        <w:rPr>
          <w:lang w:val="ko-KR"/>
        </w:rPr>
        <w:t>No</w:t>
      </w:r>
      <w:proofErr w:type="spellEnd"/>
      <w:r>
        <w:rPr>
          <w:lang w:val="ko-KR"/>
        </w:rPr>
        <w:t xml:space="preserve"> 8</w:t>
      </w:r>
    </w:p>
    <w:p w14:paraId="4417D559" w14:textId="5034E4AD" w:rsidR="00B3241A" w:rsidRDefault="00B3241A" w:rsidP="00DD7153">
      <w:pPr>
        <w:rPr>
          <w:lang w:val="ko-KR"/>
        </w:rPr>
      </w:pPr>
      <w:r>
        <w:rPr>
          <w:noProof/>
        </w:rPr>
        <w:drawing>
          <wp:inline distT="0" distB="0" distL="0" distR="0" wp14:anchorId="1835B105" wp14:editId="5ED4BD12">
            <wp:extent cx="3762375" cy="8096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4553" w14:textId="77777777" w:rsidR="00B3241A" w:rsidRDefault="00B3241A" w:rsidP="00DD7153">
      <w:pPr>
        <w:rPr>
          <w:rFonts w:hint="eastAsia"/>
          <w:lang w:val="ko-KR"/>
        </w:rPr>
      </w:pPr>
    </w:p>
    <w:p w14:paraId="23D209AF" w14:textId="6D143065" w:rsidR="00DD7153" w:rsidRDefault="00DD7153" w:rsidP="00DD7153">
      <w:pPr>
        <w:rPr>
          <w:lang w:val="ko-KR"/>
        </w:rPr>
      </w:pPr>
      <w:proofErr w:type="spellStart"/>
      <w:r>
        <w:rPr>
          <w:rFonts w:hint="eastAsia"/>
          <w:lang w:val="ko-KR"/>
        </w:rPr>
        <w:t>N</w:t>
      </w:r>
      <w:r>
        <w:rPr>
          <w:lang w:val="ko-KR"/>
        </w:rPr>
        <w:t>o</w:t>
      </w:r>
      <w:proofErr w:type="spellEnd"/>
      <w:r>
        <w:rPr>
          <w:lang w:val="ko-KR"/>
        </w:rPr>
        <w:t xml:space="preserve"> 9</w:t>
      </w:r>
    </w:p>
    <w:p w14:paraId="2916D591" w14:textId="5E39FCB5" w:rsidR="00DD7153" w:rsidRPr="00DD7153" w:rsidRDefault="00DD7153" w:rsidP="00DD7153">
      <w:pPr>
        <w:rPr>
          <w:rFonts w:hint="eastAsia"/>
          <w:lang w:val="ko-KR"/>
        </w:rPr>
      </w:pPr>
      <w:r>
        <w:rPr>
          <w:noProof/>
        </w:rPr>
        <w:lastRenderedPageBreak/>
        <w:drawing>
          <wp:inline distT="0" distB="0" distL="0" distR="0" wp14:anchorId="71A08FC8" wp14:editId="37B8D84E">
            <wp:extent cx="5524500" cy="58483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153" w:rsidRPr="00DD715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194D2" w14:textId="77777777" w:rsidR="00754CF8" w:rsidRDefault="00754CF8" w:rsidP="004E7A4C">
      <w:pPr>
        <w:spacing w:after="0" w:line="240" w:lineRule="auto"/>
      </w:pPr>
      <w:r>
        <w:separator/>
      </w:r>
    </w:p>
  </w:endnote>
  <w:endnote w:type="continuationSeparator" w:id="0">
    <w:p w14:paraId="113B040C" w14:textId="77777777" w:rsidR="00754CF8" w:rsidRDefault="00754CF8" w:rsidP="004E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86C8A" w14:textId="77777777" w:rsidR="00255BA3" w:rsidRDefault="00255BA3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9C5047" wp14:editId="23C08EAF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직선 연결선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71F46C" id="직선 연결선 8" o:spid="_x0000_s1026" style="position:absolute;left:0;text-align:left;z-index:25165824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8E996" w14:textId="77777777" w:rsidR="00754CF8" w:rsidRDefault="00754CF8" w:rsidP="004E7A4C">
      <w:pPr>
        <w:spacing w:after="0" w:line="240" w:lineRule="auto"/>
      </w:pPr>
      <w:r>
        <w:separator/>
      </w:r>
    </w:p>
  </w:footnote>
  <w:footnote w:type="continuationSeparator" w:id="0">
    <w:p w14:paraId="54540ABC" w14:textId="77777777" w:rsidR="00754CF8" w:rsidRDefault="00754CF8" w:rsidP="004E7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CBEE2" w14:textId="77777777" w:rsidR="00255BA3" w:rsidRDefault="00255BA3">
    <w:pPr>
      <w:pStyle w:val="af1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BCB2BD" wp14:editId="1521CC03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직선 연결선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F76729" id="직선 연결선 7" o:spid="_x0000_s1026" style="position:absolute;left:0;text-align:left;z-index:251656192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91F"/>
    <w:multiLevelType w:val="hybridMultilevel"/>
    <w:tmpl w:val="15EAFAB2"/>
    <w:lvl w:ilvl="0" w:tplc="FA761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442B8C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C1BA0"/>
    <w:multiLevelType w:val="hybridMultilevel"/>
    <w:tmpl w:val="3CFCF18C"/>
    <w:lvl w:ilvl="0" w:tplc="B8E26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7CAA"/>
    <w:rsid w:val="0003659A"/>
    <w:rsid w:val="001001C8"/>
    <w:rsid w:val="001B6415"/>
    <w:rsid w:val="00255BA3"/>
    <w:rsid w:val="002B10DC"/>
    <w:rsid w:val="00317432"/>
    <w:rsid w:val="00384B7B"/>
    <w:rsid w:val="0041404B"/>
    <w:rsid w:val="00415B65"/>
    <w:rsid w:val="00430867"/>
    <w:rsid w:val="004743FA"/>
    <w:rsid w:val="00482AD3"/>
    <w:rsid w:val="004919BD"/>
    <w:rsid w:val="004E7A4C"/>
    <w:rsid w:val="004F44DA"/>
    <w:rsid w:val="0050259B"/>
    <w:rsid w:val="00540E31"/>
    <w:rsid w:val="005530D0"/>
    <w:rsid w:val="00585970"/>
    <w:rsid w:val="005C4B90"/>
    <w:rsid w:val="00754CF8"/>
    <w:rsid w:val="00792541"/>
    <w:rsid w:val="007B27D3"/>
    <w:rsid w:val="007C3802"/>
    <w:rsid w:val="0080589E"/>
    <w:rsid w:val="00843FF8"/>
    <w:rsid w:val="00864FAE"/>
    <w:rsid w:val="0089062E"/>
    <w:rsid w:val="009859FE"/>
    <w:rsid w:val="009E0121"/>
    <w:rsid w:val="00A24B16"/>
    <w:rsid w:val="00A767B9"/>
    <w:rsid w:val="00B22516"/>
    <w:rsid w:val="00B3241A"/>
    <w:rsid w:val="00B5545E"/>
    <w:rsid w:val="00B87E26"/>
    <w:rsid w:val="00BF2223"/>
    <w:rsid w:val="00C76E92"/>
    <w:rsid w:val="00C9680B"/>
    <w:rsid w:val="00CD0DD5"/>
    <w:rsid w:val="00D07A6F"/>
    <w:rsid w:val="00D356C2"/>
    <w:rsid w:val="00DC7CBE"/>
    <w:rsid w:val="00DD7153"/>
    <w:rsid w:val="00DF3F1D"/>
    <w:rsid w:val="00E44566"/>
    <w:rsid w:val="00E63663"/>
    <w:rsid w:val="00EB015A"/>
    <w:rsid w:val="00EF72D7"/>
    <w:rsid w:val="00F17CAA"/>
    <w:rsid w:val="00F57FD4"/>
    <w:rsid w:val="00F7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4389D"/>
  <w15:docId w15:val="{98D76996-82D4-499A-958B-719110A0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595959" w:themeColor="text1" w:themeTint="A6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pPr>
      <w:spacing w:after="0" w:line="240" w:lineRule="auto"/>
    </w:pPr>
    <w:rPr>
      <w:rFonts w:eastAsiaTheme="minorEastAsia"/>
    </w:rPr>
  </w:style>
  <w:style w:type="character" w:customStyle="1" w:styleId="Char">
    <w:name w:val="간격 없음 Char"/>
    <w:basedOn w:val="a0"/>
    <w:link w:val="a3"/>
    <w:uiPriority w:val="1"/>
    <w:rPr>
      <w:rFonts w:eastAsiaTheme="minorEastAsia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14:ligatures w14:val="standard"/>
      <w14:numForm w14:val="oldStyle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a4">
    <w:name w:val="List Paragraph"/>
    <w:basedOn w:val="a"/>
    <w:link w:val="Char0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14:ligatures w14:val="standard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목록 단락 Char"/>
    <w:basedOn w:val="a0"/>
    <w:link w:val="a4"/>
    <w:uiPriority w:val="34"/>
    <w:rPr>
      <w:rFonts w:eastAsia="MS Mincho"/>
      <w:color w:val="404040" w:themeColor="text1" w:themeTint="BF"/>
      <w:kern w:val="20"/>
      <w:szCs w:val="18"/>
      <w14:ligatures w14:val="standard"/>
    </w:rPr>
  </w:style>
  <w:style w:type="paragraph" w:customStyle="1" w:styleId="a6">
    <w:name w:val="주석 텍스트"/>
    <w:basedOn w:val="a"/>
    <w:link w:val="a7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7">
    <w:name w:val="설명 텍스트 문자"/>
    <w:basedOn w:val="a0"/>
    <w:link w:val="a6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8">
    <w:name w:val="주석 참조"/>
    <w:basedOn w:val="a0"/>
    <w:uiPriority w:val="99"/>
    <w:semiHidden/>
    <w:unhideWhenUsed/>
    <w:rPr>
      <w:sz w:val="16"/>
      <w:szCs w:val="16"/>
    </w:rPr>
  </w:style>
  <w:style w:type="character" w:styleId="a9">
    <w:name w:val="Strong"/>
    <w:basedOn w:val="a0"/>
    <w:uiPriority w:val="22"/>
    <w:qFormat/>
    <w:rPr>
      <w:b/>
      <w:bCs/>
      <w:color w:val="595959" w:themeColor="text1" w:themeTint="A6"/>
    </w:rPr>
  </w:style>
  <w:style w:type="character" w:styleId="aa">
    <w:name w:val="Emphasis"/>
    <w:basedOn w:val="a0"/>
    <w:uiPriority w:val="20"/>
    <w:qFormat/>
    <w:rPr>
      <w:i w:val="0"/>
      <w:iCs/>
      <w:color w:val="4472C4" w:themeColor="accent5"/>
    </w:rPr>
  </w:style>
  <w:style w:type="paragraph" w:customStyle="1" w:styleId="ab">
    <w:name w:val="일반(웹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table" w:customStyle="1" w:styleId="4-11">
    <w:name w:val="목록 표 4 - 강조색 11"/>
    <w:basedOn w:val="a1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c">
    <w:name w:val="메모"/>
    <w:basedOn w:val="a"/>
    <w:link w:val="ad"/>
    <w:qFormat/>
  </w:style>
  <w:style w:type="character" w:customStyle="1" w:styleId="ad">
    <w:name w:val="지침 문자"/>
    <w:basedOn w:val="a0"/>
    <w:link w:val="ac"/>
    <w:rPr>
      <w:color w:val="595959" w:themeColor="text1" w:themeTint="A6"/>
    </w:rPr>
  </w:style>
  <w:style w:type="paragraph" w:customStyle="1" w:styleId="ae">
    <w:name w:val="주석 제목"/>
    <w:basedOn w:val="a6"/>
    <w:next w:val="a6"/>
    <w:link w:val="af"/>
    <w:uiPriority w:val="99"/>
    <w:semiHidden/>
    <w:unhideWhenUsed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af">
    <w:name w:val="설명 제목 문자"/>
    <w:basedOn w:val="a7"/>
    <w:link w:val="ae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af0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Pr>
      <w:rFonts w:ascii="Segoe UI" w:hAnsi="Segoe UI" w:cs="Segoe UI"/>
      <w:sz w:val="18"/>
      <w:szCs w:val="18"/>
    </w:rPr>
  </w:style>
  <w:style w:type="paragraph" w:styleId="af1">
    <w:name w:val="header"/>
    <w:basedOn w:val="a"/>
    <w:link w:val="Char2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머리글 Char"/>
    <w:basedOn w:val="a0"/>
    <w:link w:val="af1"/>
    <w:uiPriority w:val="99"/>
  </w:style>
  <w:style w:type="paragraph" w:styleId="af2">
    <w:name w:val="footer"/>
    <w:basedOn w:val="a"/>
    <w:link w:val="Char3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바닥글 Char"/>
    <w:basedOn w:val="a0"/>
    <w:link w:val="af2"/>
    <w:uiPriority w:val="99"/>
  </w:style>
  <w:style w:type="character" w:customStyle="1" w:styleId="af3">
    <w:name w:val="열어 본 하이퍼링크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UI">
    <w:name w:val="UI 문자"/>
    <w:basedOn w:val="a0"/>
    <w:link w:val="UI0"/>
    <w:locked/>
    <w:rPr>
      <w:b/>
    </w:rPr>
  </w:style>
  <w:style w:type="paragraph" w:customStyle="1" w:styleId="UI0">
    <w:name w:val="UI"/>
    <w:basedOn w:val="a"/>
    <w:link w:val="UI"/>
    <w:qFormat/>
    <w:rPr>
      <w:b/>
      <w:color w:val="auto"/>
    </w:rPr>
  </w:style>
  <w:style w:type="table" w:customStyle="1" w:styleId="af4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annotation text"/>
    <w:basedOn w:val="a"/>
    <w:link w:val="Char4"/>
    <w:uiPriority w:val="99"/>
    <w:semiHidden/>
    <w:unhideWhenUsed/>
  </w:style>
  <w:style w:type="character" w:customStyle="1" w:styleId="Char4">
    <w:name w:val="메모 텍스트 Char"/>
    <w:basedOn w:val="a0"/>
    <w:link w:val="af5"/>
    <w:uiPriority w:val="99"/>
    <w:semiHidden/>
    <w:rPr>
      <w:color w:val="595959" w:themeColor="text1" w:themeTint="A6"/>
    </w:rPr>
  </w:style>
  <w:style w:type="character" w:styleId="af6">
    <w:name w:val="annotation reference"/>
    <w:basedOn w:val="a0"/>
    <w:uiPriority w:val="99"/>
    <w:semiHidden/>
    <w:unhideWhenUsed/>
    <w:rPr>
      <w:sz w:val="18"/>
      <w:szCs w:val="18"/>
    </w:rPr>
  </w:style>
  <w:style w:type="character" w:styleId="af7">
    <w:name w:val="FollowedHyperlink"/>
    <w:basedOn w:val="a0"/>
    <w:uiPriority w:val="99"/>
    <w:semiHidden/>
    <w:unhideWhenUsed/>
    <w:rsid w:val="0080589E"/>
    <w:rPr>
      <w:color w:val="954F72" w:themeColor="followedHyperlink"/>
      <w:u w:val="single"/>
    </w:rPr>
  </w:style>
  <w:style w:type="paragraph" w:styleId="af8">
    <w:name w:val="annotation subject"/>
    <w:basedOn w:val="af5"/>
    <w:next w:val="af5"/>
    <w:link w:val="Char5"/>
    <w:uiPriority w:val="99"/>
    <w:semiHidden/>
    <w:unhideWhenUsed/>
    <w:rsid w:val="00EF72D7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EF72D7"/>
    <w:rPr>
      <w:b/>
      <w:b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est1\AppData\Roaming\Microsoft\Templates\Word%20&#49884;&#510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DC3FBC-0EFD-4BD1-8B90-7CCC875E4E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시작</Template>
  <TotalTime>296</TotalTime>
  <Pages>7</Pages>
  <Words>606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sysh0107@ajou.ac.kr</cp:lastModifiedBy>
  <cp:revision>12</cp:revision>
  <dcterms:created xsi:type="dcterms:W3CDTF">2019-09-20T08:00:00Z</dcterms:created>
  <dcterms:modified xsi:type="dcterms:W3CDTF">2019-12-01T08:58:00Z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