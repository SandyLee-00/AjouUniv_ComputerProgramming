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맑은 고딕" w:eastAsia="맑은 고딕" w:hAnsi="맑은 고딕"/>
        </w:rPr>
        <w:id w:val="-1296670098"/>
        <w:docPartObj>
          <w:docPartGallery w:val="Cover Pages"/>
          <w:docPartUnique/>
        </w:docPartObj>
      </w:sdtPr>
      <w:sdtEndPr/>
      <w:sdtContent>
        <w:p w14:paraId="19F52FAB" w14:textId="77777777" w:rsidR="00585970" w:rsidRPr="00EF72D7" w:rsidRDefault="00EB015A">
          <w:pPr>
            <w:rPr>
              <w:rFonts w:ascii="맑은 고딕" w:eastAsia="맑은 고딕" w:hAnsi="맑은 고딕"/>
            </w:rPr>
          </w:pPr>
          <w:r w:rsidRPr="00EF72D7">
            <w:rPr>
              <w:rFonts w:ascii="맑은 고딕" w:eastAsia="맑은 고딕" w:hAnsi="맑은 고딕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29285B" wp14:editId="5CFDD0F9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그룹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사각형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텍스트 상자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2E8FB7" w14:textId="77777777" w:rsidR="00255BA3" w:rsidRPr="00EF72D7" w:rsidRDefault="00255BA3">
                                  <w:pP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아주대학교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프로그래밍언어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텍스트 상자 2"/>
                            <wps:cNvSpPr txBox="1"/>
                            <wps:spPr>
                              <a:xfrm>
                                <a:off x="323850" y="4835764"/>
                                <a:ext cx="5911850" cy="2374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48F29A" w14:textId="77777777" w:rsidR="00255BA3" w:rsidRDefault="00255BA3">
                                  <w:pP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01821048 미디어학과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이서영</w:t>
                                  </w:r>
                                </w:p>
                                <w:p w14:paraId="5B8FE545" w14:textId="0C6F1163" w:rsidR="00255BA3" w:rsidRDefault="00255BA3">
                                  <w:pP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019/</w:t>
                                  </w:r>
                                  <w:r w:rsidR="00E72E4A"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12/07 </w:t>
                                  </w:r>
                                  <w:r w:rsidR="00E72E4A"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문자열,</w:t>
                                  </w:r>
                                  <w:r w:rsidR="00E72E4A"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 </w:t>
                                  </w:r>
                                  <w:r w:rsidR="00E72E4A"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배열,</w:t>
                                  </w:r>
                                  <w:r w:rsidR="00E72E4A"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 </w:t>
                                  </w:r>
                                  <w:r w:rsidR="00E72E4A"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문자열 함수</w:t>
                                  </w:r>
                                </w:p>
                                <w:p w14:paraId="3A5B747D" w14:textId="77777777" w:rsidR="00255BA3" w:rsidRPr="0003659A" w:rsidRDefault="00255BA3">
                                  <w:pP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0329285B" id="그룹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">
                    <v:rect id="사각형 388" o:spid="_x0000_s1027" style="position:absolute;width:65379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1" o:spid="_x0000_s1028" type="#_x0000_t202" style="position:absolute;left:3238;top:40576;width:59121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<v:textbox>
                        <w:txbxContent>
                          <w:p w14:paraId="2D2E8FB7" w14:textId="77777777" w:rsidR="00255BA3" w:rsidRPr="00EF72D7" w:rsidRDefault="00255BA3">
                            <w:pP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  <w:t>아주대학교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color w:val="FFFFFF" w:themeColor="background1"/>
                                <w:sz w:val="72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  <w:t>프로그래밍언어</w:t>
                            </w:r>
                          </w:p>
                        </w:txbxContent>
                      </v:textbox>
                    </v:shape>
                    <v:shape id="텍스트 상자 2" o:spid="_x0000_s1029" type="#_x0000_t202" style="position:absolute;left:3238;top:48357;width:59119;height:2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<v:textbox>
                        <w:txbxContent>
                          <w:p w14:paraId="7A48F29A" w14:textId="77777777" w:rsidR="00255BA3" w:rsidRDefault="00255BA3">
                            <w:pP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01821048 미디어학과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이서영</w:t>
                            </w:r>
                          </w:p>
                          <w:p w14:paraId="5B8FE545" w14:textId="0C6F1163" w:rsidR="00255BA3" w:rsidRDefault="00255BA3">
                            <w:pP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019/</w:t>
                            </w:r>
                            <w:r w:rsidR="00E72E4A"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12/07 </w:t>
                            </w:r>
                            <w:r w:rsidR="00E72E4A"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문자열,</w:t>
                            </w:r>
                            <w:r w:rsidR="00E72E4A"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 </w:t>
                            </w:r>
                            <w:r w:rsidR="00E72E4A"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배열,</w:t>
                            </w:r>
                            <w:r w:rsidR="00E72E4A"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 </w:t>
                            </w:r>
                            <w:r w:rsidR="00E72E4A"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문자열 함수</w:t>
                            </w:r>
                          </w:p>
                          <w:p w14:paraId="3A5B747D" w14:textId="77777777" w:rsidR="00255BA3" w:rsidRPr="0003659A" w:rsidRDefault="00255BA3">
                            <w:pP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14:paraId="6E327D39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21FAE633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315DFAFC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7D7261D2" w14:textId="77777777" w:rsidR="00585970" w:rsidRPr="00EF72D7" w:rsidRDefault="00EB015A">
          <w:pPr>
            <w:spacing w:after="70"/>
            <w:rPr>
              <w:rFonts w:ascii="맑은 고딕" w:eastAsia="맑은 고딕" w:hAnsi="맑은 고딕"/>
            </w:rPr>
          </w:pPr>
          <w:r w:rsidRPr="00EF72D7">
            <w:rPr>
              <w:rFonts w:ascii="맑은 고딕" w:eastAsia="맑은 고딕" w:hAnsi="맑은 고딕"/>
            </w:rPr>
            <w:br w:type="page"/>
          </w:r>
        </w:p>
      </w:sdtContent>
    </w:sdt>
    <w:p w14:paraId="7F708577" w14:textId="4CE1CDC5" w:rsidR="004F44DA" w:rsidRPr="00BF2223" w:rsidRDefault="00B22516" w:rsidP="00BF2223">
      <w:pPr>
        <w:pStyle w:val="1"/>
        <w:numPr>
          <w:ilvl w:val="0"/>
          <w:numId w:val="2"/>
        </w:numPr>
        <w:ind w:left="63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lastRenderedPageBreak/>
        <w:t>소스코드 및 주석</w:t>
      </w:r>
    </w:p>
    <w:p w14:paraId="3D566E27" w14:textId="76F5C305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lang w:val="ko-KR"/>
        </w:rPr>
      </w:pPr>
      <w:r>
        <w:rPr>
          <w:lang w:val="ko-KR"/>
        </w:rPr>
        <w:t xml:space="preserve"> </w:t>
      </w:r>
    </w:p>
    <w:p w14:paraId="5C2F3834" w14:textId="77777777" w:rsidR="00320739" w:rsidRDefault="00797EB2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hint="eastAsia"/>
          <w:lang w:val="ko-KR"/>
        </w:rPr>
        <w:t xml:space="preserve"> </w:t>
      </w:r>
      <w:r w:rsidR="00320739"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1A8C12FC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[</w:t>
      </w:r>
      <w:r>
        <w:rPr>
          <w:rFonts w:ascii="돋움체" w:eastAsia="돋움체" w:cs="돋움체" w:hint="eastAsia"/>
          <w:color w:val="008000"/>
          <w:sz w:val="19"/>
          <w:szCs w:val="19"/>
        </w:rPr>
        <w:t>실습</w:t>
      </w:r>
      <w:r>
        <w:rPr>
          <w:rFonts w:ascii="돋움체" w:eastAsia="돋움체" w:cs="돋움체"/>
          <w:color w:val="008000"/>
          <w:sz w:val="19"/>
          <w:szCs w:val="19"/>
        </w:rPr>
        <w:t xml:space="preserve">#1] </w:t>
      </w:r>
      <w:r>
        <w:rPr>
          <w:rFonts w:ascii="돋움체" w:eastAsia="돋움체" w:cs="돋움체" w:hint="eastAsia"/>
          <w:color w:val="00800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str_chr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()</w:t>
      </w:r>
    </w:p>
    <w:p w14:paraId="0AC11D33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요구사항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안에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포함된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특정한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문자의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세는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</w:p>
    <w:p w14:paraId="2D89E43A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int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str_chr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(char *s, int c)</w:t>
      </w:r>
      <w:r>
        <w:rPr>
          <w:rFonts w:ascii="돋움체" w:eastAsia="돋움체" w:cs="돋움체" w:hint="eastAsia"/>
          <w:color w:val="008000"/>
          <w:sz w:val="19"/>
          <w:szCs w:val="19"/>
        </w:rPr>
        <w:t>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작성하시오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E054F7A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s </w:t>
      </w:r>
      <w:r>
        <w:rPr>
          <w:rFonts w:ascii="돋움체" w:eastAsia="돋움체" w:cs="돋움체" w:hint="eastAsia"/>
          <w:color w:val="008000"/>
          <w:sz w:val="19"/>
          <w:szCs w:val="19"/>
        </w:rPr>
        <w:t>는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문자열이고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c</w:t>
      </w:r>
      <w:r>
        <w:rPr>
          <w:rFonts w:ascii="돋움체" w:eastAsia="돋움체" w:cs="돋움체" w:hint="eastAsia"/>
          <w:color w:val="008000"/>
          <w:sz w:val="19"/>
          <w:szCs w:val="19"/>
        </w:rPr>
        <w:t>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문자이다</w:t>
      </w:r>
    </w:p>
    <w:p w14:paraId="4CC6BCF5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7F4BE156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D109462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20193C0F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0321D7BB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45DD0F6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</w:rPr>
        <w:t>_CRT_SECURE_NO_WARNINGS</w:t>
      </w:r>
    </w:p>
    <w:p w14:paraId="5E2657C4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</w:rPr>
        <w:t>SIZE</w:t>
      </w:r>
      <w:r>
        <w:rPr>
          <w:rFonts w:ascii="돋움체" w:eastAsia="돋움체" w:cs="돋움체"/>
          <w:color w:val="000000"/>
          <w:sz w:val="19"/>
          <w:szCs w:val="19"/>
        </w:rPr>
        <w:t xml:space="preserve"> 100</w:t>
      </w:r>
    </w:p>
    <w:p w14:paraId="0001E85A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43B789E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str_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chr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588F40E1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0AB8ECA1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count = 0;</w:t>
      </w:r>
    </w:p>
    <w:p w14:paraId="735A9DBF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color w:val="00000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7662B09A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c</w:t>
      </w:r>
      <w:r>
        <w:rPr>
          <w:rFonts w:ascii="돋움체" w:eastAsia="돋움체" w:cs="돋움체"/>
          <w:color w:val="00000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]) {</w:t>
      </w:r>
    </w:p>
    <w:p w14:paraId="431E0CD7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count++;</w:t>
      </w:r>
    </w:p>
    <w:p w14:paraId="72DF688C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FBAB7E5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392DC1E8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count;</w:t>
      </w:r>
    </w:p>
    <w:p w14:paraId="2B74A28C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348C905A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0F8AAF14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566B58B2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str[</w:t>
      </w:r>
      <w:proofErr w:type="gramEnd"/>
      <w:r>
        <w:rPr>
          <w:rFonts w:ascii="돋움체" w:eastAsia="돋움체" w:cs="돋움체"/>
          <w:color w:val="6F008A"/>
          <w:sz w:val="19"/>
          <w:szCs w:val="19"/>
        </w:rPr>
        <w:t>SIZE</w:t>
      </w:r>
      <w:r>
        <w:rPr>
          <w:rFonts w:ascii="돋움체" w:eastAsia="돋움체" w:cs="돋움체"/>
          <w:color w:val="000000"/>
          <w:sz w:val="19"/>
          <w:szCs w:val="19"/>
        </w:rPr>
        <w:t>];</w:t>
      </w:r>
    </w:p>
    <w:p w14:paraId="6F369AF9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1CE43B65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count;</w:t>
      </w:r>
    </w:p>
    <w:p w14:paraId="7AC74BC2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AB248E9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문자열을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: 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4A4012A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gets_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str, </w:t>
      </w:r>
      <w:r>
        <w:rPr>
          <w:rFonts w:ascii="돋움체" w:eastAsia="돋움체" w:cs="돋움체"/>
          <w:color w:val="6F008A"/>
          <w:sz w:val="19"/>
          <w:szCs w:val="19"/>
        </w:rPr>
        <w:t>SIZE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12CD7F07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개수를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셀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문자를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: 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708EF00E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getchar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69C31FD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13675C7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count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str_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chr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str,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15115FB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EC50AFC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"%c</w:t>
      </w:r>
      <w:r>
        <w:rPr>
          <w:rFonts w:ascii="돋움체" w:eastAsia="돋움체" w:cs="돋움체" w:hint="eastAsia"/>
          <w:color w:val="A31515"/>
          <w:sz w:val="19"/>
          <w:szCs w:val="19"/>
        </w:rPr>
        <w:t>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개수</w:t>
      </w:r>
      <w:r>
        <w:rPr>
          <w:rFonts w:ascii="돋움체" w:eastAsia="돋움체" w:cs="돋움체"/>
          <w:color w:val="A31515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count);</w:t>
      </w:r>
    </w:p>
    <w:p w14:paraId="4843465B" w14:textId="77777777" w:rsidR="00320739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0;</w:t>
      </w:r>
    </w:p>
    <w:p w14:paraId="4D4787F5" w14:textId="57EEDE9C" w:rsidR="00797EB2" w:rsidRDefault="00320739" w:rsidP="00320739">
      <w:pPr>
        <w:widowControl w:val="0"/>
        <w:autoSpaceDE w:val="0"/>
        <w:autoSpaceDN w:val="0"/>
        <w:adjustRightInd w:val="0"/>
        <w:spacing w:after="0" w:line="240" w:lineRule="auto"/>
        <w:rPr>
          <w:lang w:val="ko-KR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0E006C85" w14:textId="77777777" w:rsidR="00797EB2" w:rsidRDefault="00797EB2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hint="eastAsia"/>
          <w:lang w:val="ko-KR"/>
        </w:rPr>
      </w:pPr>
    </w:p>
    <w:p w14:paraId="73FB41AC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hint="eastAsia"/>
          <w:lang w:val="ko-KR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091356BA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[</w:t>
      </w:r>
      <w:r>
        <w:rPr>
          <w:rFonts w:ascii="돋움체" w:eastAsia="돋움체" w:cs="돋움체" w:hint="eastAsia"/>
          <w:color w:val="008000"/>
          <w:sz w:val="19"/>
          <w:szCs w:val="19"/>
        </w:rPr>
        <w:t>실습</w:t>
      </w:r>
      <w:r>
        <w:rPr>
          <w:rFonts w:ascii="돋움체" w:eastAsia="돋움체" w:cs="돋움체"/>
          <w:color w:val="008000"/>
          <w:sz w:val="19"/>
          <w:szCs w:val="19"/>
        </w:rPr>
        <w:t xml:space="preserve">#2] </w:t>
      </w:r>
      <w:r>
        <w:rPr>
          <w:rFonts w:ascii="돋움체" w:eastAsia="돋움체" w:cs="돋움체" w:hint="eastAsia"/>
          <w:color w:val="008000"/>
          <w:sz w:val="19"/>
          <w:szCs w:val="19"/>
        </w:rPr>
        <w:t>대문자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변환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str_upper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()</w:t>
      </w:r>
    </w:p>
    <w:p w14:paraId="45F2DF22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요구사항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문자열을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받아서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문자열에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포함된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문자를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대문자로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변환하는</w:t>
      </w:r>
    </w:p>
    <w:p w14:paraId="1166F2B9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str_upper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(char *s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sz w:val="19"/>
          <w:szCs w:val="19"/>
        </w:rPr>
        <w:t>를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작성하고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테스트하시오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357A4EBE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힌트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sz w:val="19"/>
          <w:szCs w:val="19"/>
        </w:rPr>
        <w:t xml:space="preserve"> c</w:t>
      </w:r>
      <w:r>
        <w:rPr>
          <w:rFonts w:ascii="돋움체" w:eastAsia="돋움체" w:cs="돋움체" w:hint="eastAsia"/>
          <w:color w:val="008000"/>
          <w:sz w:val="19"/>
          <w:szCs w:val="19"/>
        </w:rPr>
        <w:t>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소문자라면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(c -</w:t>
      </w:r>
      <w:r>
        <w:rPr>
          <w:rFonts w:ascii="돋움체" w:eastAsia="돋움체" w:cs="돋움체" w:hint="eastAsia"/>
          <w:color w:val="008000"/>
          <w:sz w:val="19"/>
          <w:szCs w:val="19"/>
        </w:rPr>
        <w:t>‘</w:t>
      </w:r>
      <w:r>
        <w:rPr>
          <w:rFonts w:ascii="돋움체" w:eastAsia="돋움체" w:cs="돋움체"/>
          <w:color w:val="008000"/>
          <w:sz w:val="19"/>
          <w:szCs w:val="19"/>
        </w:rPr>
        <w:t>a</w:t>
      </w:r>
      <w:r>
        <w:rPr>
          <w:rFonts w:ascii="돋움체" w:eastAsia="돋움체" w:cs="돋움체" w:hint="eastAsia"/>
          <w:color w:val="008000"/>
          <w:sz w:val="19"/>
          <w:szCs w:val="19"/>
        </w:rPr>
        <w:t>’</w:t>
      </w:r>
      <w:r>
        <w:rPr>
          <w:rFonts w:ascii="돋움체" w:eastAsia="돋움체" w:cs="돋움체"/>
          <w:color w:val="008000"/>
          <w:sz w:val="19"/>
          <w:szCs w:val="19"/>
        </w:rPr>
        <w:t>+</w:t>
      </w:r>
      <w:r>
        <w:rPr>
          <w:rFonts w:ascii="돋움체" w:eastAsia="돋움체" w:cs="돋움체" w:hint="eastAsia"/>
          <w:color w:val="008000"/>
          <w:sz w:val="19"/>
          <w:szCs w:val="19"/>
        </w:rPr>
        <w:t>‘</w:t>
      </w:r>
      <w:r>
        <w:rPr>
          <w:rFonts w:ascii="돋움체" w:eastAsia="돋움체" w:cs="돋움체"/>
          <w:color w:val="008000"/>
          <w:sz w:val="19"/>
          <w:szCs w:val="19"/>
        </w:rPr>
        <w:t>A</w:t>
      </w:r>
      <w:r>
        <w:rPr>
          <w:rFonts w:ascii="돋움체" w:eastAsia="돋움체" w:cs="돋움체" w:hint="eastAsia"/>
          <w:color w:val="008000"/>
          <w:sz w:val="19"/>
          <w:szCs w:val="19"/>
        </w:rPr>
        <w:t>’</w:t>
      </w:r>
      <w:r>
        <w:rPr>
          <w:rFonts w:ascii="돋움체" w:eastAsia="돋움체" w:cs="돋움체"/>
          <w:color w:val="00800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sz w:val="19"/>
          <w:szCs w:val="19"/>
        </w:rPr>
        <w:t>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식을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이용해서</w:t>
      </w:r>
    </w:p>
    <w:p w14:paraId="302B96F5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대문자로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변환할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34AF6DE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DED6F86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lastRenderedPageBreak/>
        <w:t>*/</w:t>
      </w:r>
    </w:p>
    <w:p w14:paraId="58DC4F74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16E104F0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51871EF6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47BBB0EA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</w:rPr>
        <w:t>SIZE</w:t>
      </w:r>
      <w:r>
        <w:rPr>
          <w:rFonts w:ascii="돋움체" w:eastAsia="돋움체" w:cs="돋움체"/>
          <w:color w:val="000000"/>
          <w:sz w:val="19"/>
          <w:szCs w:val="19"/>
        </w:rPr>
        <w:t xml:space="preserve"> 100</w:t>
      </w:r>
    </w:p>
    <w:p w14:paraId="067EC9EB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str_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upper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4914E5BB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41BE1AF7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a = </w:t>
      </w:r>
      <w:r>
        <w:rPr>
          <w:rFonts w:ascii="돋움체" w:eastAsia="돋움체" w:cs="돋움체"/>
          <w:color w:val="A31515"/>
          <w:sz w:val="19"/>
          <w:szCs w:val="19"/>
        </w:rPr>
        <w:t>'a'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351D3C04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A = </w:t>
      </w:r>
      <w:r>
        <w:rPr>
          <w:rFonts w:ascii="돋움체" w:eastAsia="돋움체" w:cs="돋움체"/>
          <w:color w:val="A31515"/>
          <w:sz w:val="19"/>
          <w:szCs w:val="19"/>
        </w:rPr>
        <w:t>'A'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3D942777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7BADB0A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color w:val="00000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56721487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islower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])) {</w:t>
      </w:r>
    </w:p>
    <w:p w14:paraId="718A6FA8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 = (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 - a + A);</w:t>
      </w:r>
    </w:p>
    <w:p w14:paraId="66EA8075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D4EEF3B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683C8565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74D66129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5F5A4A31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25DD3403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str[</w:t>
      </w:r>
      <w:proofErr w:type="gramEnd"/>
      <w:r>
        <w:rPr>
          <w:rFonts w:ascii="돋움체" w:eastAsia="돋움체" w:cs="돋움체"/>
          <w:color w:val="6F008A"/>
          <w:sz w:val="19"/>
          <w:szCs w:val="19"/>
        </w:rPr>
        <w:t>SIZE</w:t>
      </w:r>
      <w:r>
        <w:rPr>
          <w:rFonts w:ascii="돋움체" w:eastAsia="돋움체" w:cs="돋움체"/>
          <w:color w:val="000000"/>
          <w:sz w:val="19"/>
          <w:szCs w:val="19"/>
        </w:rPr>
        <w:t>];</w:t>
      </w:r>
    </w:p>
    <w:p w14:paraId="32211462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문자열을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: 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A17BD68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gets(str);</w:t>
      </w:r>
    </w:p>
    <w:p w14:paraId="3BCA1566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str_upper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(str);</w:t>
      </w:r>
    </w:p>
    <w:p w14:paraId="52A3C2FE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변환된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sz w:val="19"/>
          <w:szCs w:val="19"/>
        </w:rPr>
        <w:t>: %s\n"</w:t>
      </w:r>
      <w:r>
        <w:rPr>
          <w:rFonts w:ascii="돋움체" w:eastAsia="돋움체" w:cs="돋움체"/>
          <w:color w:val="000000"/>
          <w:sz w:val="19"/>
          <w:szCs w:val="19"/>
        </w:rPr>
        <w:t>, str);</w:t>
      </w:r>
    </w:p>
    <w:p w14:paraId="6F7C7B6A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0;</w:t>
      </w:r>
    </w:p>
    <w:p w14:paraId="3DE4E1C2" w14:textId="159775FD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lang w:val="ko-KR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20C3816A" w14:textId="77777777" w:rsidR="00797EB2" w:rsidRDefault="00797EB2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hint="eastAsia"/>
          <w:lang w:val="ko-KR"/>
        </w:rPr>
      </w:pPr>
    </w:p>
    <w:p w14:paraId="3318BFFE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hint="eastAsia"/>
          <w:lang w:val="ko-KR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578A4385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[</w:t>
      </w:r>
      <w:r>
        <w:rPr>
          <w:rFonts w:ascii="돋움체" w:eastAsia="돋움체" w:cs="돋움체" w:hint="eastAsia"/>
          <w:color w:val="008000"/>
          <w:sz w:val="19"/>
          <w:szCs w:val="19"/>
        </w:rPr>
        <w:t>실습</w:t>
      </w:r>
      <w:r>
        <w:rPr>
          <w:rFonts w:ascii="돋움체" w:eastAsia="돋움체" w:cs="돋움체"/>
          <w:color w:val="008000"/>
          <w:sz w:val="19"/>
          <w:szCs w:val="19"/>
        </w:rPr>
        <w:t xml:space="preserve">#3] </w:t>
      </w:r>
      <w:r>
        <w:rPr>
          <w:rFonts w:ascii="돋움체" w:eastAsia="돋움체" w:cs="돋움체" w:hint="eastAsia"/>
          <w:color w:val="008000"/>
          <w:sz w:val="19"/>
          <w:szCs w:val="19"/>
        </w:rPr>
        <w:t>문자열을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사칙연산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</w:t>
      </w:r>
    </w:p>
    <w:p w14:paraId="6E4D33C2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요구사항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다음과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같이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연산의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문자열로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받아서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연산을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실행하는</w:t>
      </w:r>
    </w:p>
    <w:p w14:paraId="22C78FA4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작성하시오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5CDE4B49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연산을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문자열은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“</w:t>
      </w:r>
      <w:r>
        <w:rPr>
          <w:rFonts w:ascii="돋움체" w:eastAsia="돋움체" w:cs="돋움체"/>
          <w:color w:val="008000"/>
          <w:sz w:val="19"/>
          <w:szCs w:val="19"/>
        </w:rPr>
        <w:t>add</w:t>
      </w:r>
      <w:r>
        <w:rPr>
          <w:rFonts w:ascii="돋움체" w:eastAsia="돋움체" w:cs="돋움체" w:hint="eastAsia"/>
          <w:color w:val="008000"/>
          <w:sz w:val="19"/>
          <w:szCs w:val="19"/>
        </w:rPr>
        <w:t>”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“</w:t>
      </w:r>
      <w:r>
        <w:rPr>
          <w:rFonts w:ascii="돋움체" w:eastAsia="돋움체" w:cs="돋움체"/>
          <w:color w:val="008000"/>
          <w:sz w:val="19"/>
          <w:szCs w:val="19"/>
        </w:rPr>
        <w:t>sub</w:t>
      </w:r>
      <w:r>
        <w:rPr>
          <w:rFonts w:ascii="돋움체" w:eastAsia="돋움체" w:cs="돋움체" w:hint="eastAsia"/>
          <w:color w:val="008000"/>
          <w:sz w:val="19"/>
          <w:szCs w:val="19"/>
        </w:rPr>
        <w:t>”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“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mul</w:t>
      </w:r>
      <w:proofErr w:type="spellEnd"/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”</w:t>
      </w:r>
      <w:r>
        <w:rPr>
          <w:rFonts w:ascii="돋움체" w:eastAsia="돋움체" w:cs="돋움체"/>
          <w:color w:val="00800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sz w:val="19"/>
          <w:szCs w:val="19"/>
        </w:rPr>
        <w:t>“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div</w:t>
      </w:r>
      <w:r>
        <w:rPr>
          <w:rFonts w:ascii="돋움체" w:eastAsia="돋움체" w:cs="돋움체" w:hint="eastAsia"/>
          <w:color w:val="008000"/>
          <w:sz w:val="19"/>
          <w:szCs w:val="19"/>
        </w:rPr>
        <w:t>”</w:t>
      </w:r>
    </w:p>
    <w:p w14:paraId="56FB1F03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으로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7AE19AB7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() </w:t>
      </w:r>
      <w:r>
        <w:rPr>
          <w:rFonts w:ascii="돋움체" w:eastAsia="돋움체" w:cs="돋움체" w:hint="eastAsia"/>
          <w:color w:val="008000"/>
          <w:sz w:val="19"/>
          <w:szCs w:val="19"/>
        </w:rPr>
        <w:t>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()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등을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3BF95C83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685ED525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1923D831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0F298AEC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47C33F46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</w:rPr>
        <w:t>SIZE</w:t>
      </w:r>
      <w:r>
        <w:rPr>
          <w:rFonts w:ascii="돋움체" w:eastAsia="돋움체" w:cs="돋움체"/>
          <w:color w:val="000000"/>
          <w:sz w:val="19"/>
          <w:szCs w:val="19"/>
        </w:rPr>
        <w:t xml:space="preserve"> 100</w:t>
      </w:r>
    </w:p>
    <w:p w14:paraId="285F3B78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</w:rPr>
        <w:t>TOKENSIZE</w:t>
      </w:r>
      <w:r>
        <w:rPr>
          <w:rFonts w:ascii="돋움체" w:eastAsia="돋움체" w:cs="돋움체"/>
          <w:color w:val="000000"/>
          <w:sz w:val="19"/>
          <w:szCs w:val="19"/>
        </w:rPr>
        <w:t xml:space="preserve"> 10</w:t>
      </w:r>
    </w:p>
    <w:p w14:paraId="687938AB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sz w:val="19"/>
          <w:szCs w:val="19"/>
        </w:rPr>
        <w:t>: 4996)</w:t>
      </w:r>
    </w:p>
    <w:p w14:paraId="0D7FDC4E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sz w:val="19"/>
          <w:szCs w:val="19"/>
        </w:rPr>
        <w:t>: 4013)</w:t>
      </w:r>
    </w:p>
    <w:p w14:paraId="7D334A30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3B219EF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calcul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5299C176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F9FAB53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fir, sec, result;</w:t>
      </w:r>
    </w:p>
    <w:p w14:paraId="5B7C78BA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숫자를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51304EDC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sz w:val="19"/>
          <w:szCs w:val="19"/>
        </w:rPr>
        <w:t>, &amp;fir, &amp;sec);</w:t>
      </w:r>
    </w:p>
    <w:p w14:paraId="454E3F37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5DBED08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add[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sz w:val="19"/>
          <w:szCs w:val="19"/>
        </w:rPr>
        <w:t>"add"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412133C2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sub[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sz w:val="19"/>
          <w:szCs w:val="19"/>
        </w:rPr>
        <w:t>"sub"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31CB69E0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63A98C64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div[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sz w:val="19"/>
          <w:szCs w:val="19"/>
        </w:rPr>
        <w:t>"div"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7A7BC63F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resultadd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</w:t>
      </w:r>
    </w:p>
    <w:p w14:paraId="79714AA1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resultsub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</w:t>
      </w:r>
    </w:p>
    <w:p w14:paraId="0A490A7D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resultmul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</w:t>
      </w:r>
    </w:p>
    <w:p w14:paraId="2F240499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resultdiv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</w:t>
      </w:r>
    </w:p>
    <w:p w14:paraId="13D13B59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CDE9009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seps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sz w:val="19"/>
          <w:szCs w:val="19"/>
        </w:rPr>
        <w:t>" ,\t\n"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614886C7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6677482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* token =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s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seps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9ED6E80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4B50515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token !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0F90D5A4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4260B458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문자열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s</w:t>
      </w:r>
      <w:r>
        <w:rPr>
          <w:rFonts w:ascii="돋움체" w:eastAsia="돋움체" w:cs="돋움체" w:hint="eastAsia"/>
          <w:color w:val="008000"/>
          <w:sz w:val="19"/>
          <w:szCs w:val="19"/>
        </w:rPr>
        <w:t>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토큰이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동안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반복한다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2F35D8D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토큰</w:t>
      </w:r>
      <w:r>
        <w:rPr>
          <w:rFonts w:ascii="돋움체" w:eastAsia="돋움체" w:cs="돋움체"/>
          <w:color w:val="A31515"/>
          <w:sz w:val="19"/>
          <w:szCs w:val="19"/>
        </w:rPr>
        <w:t>: %s\n"</w:t>
      </w:r>
      <w:r>
        <w:rPr>
          <w:rFonts w:ascii="돋움체" w:eastAsia="돋움체" w:cs="돋움체"/>
          <w:color w:val="000000"/>
          <w:sz w:val="19"/>
          <w:szCs w:val="19"/>
        </w:rPr>
        <w:t>, token);</w:t>
      </w:r>
    </w:p>
    <w:p w14:paraId="1D58ABF0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token, add) == 0) {</w:t>
      </w:r>
    </w:p>
    <w:p w14:paraId="6DC8D520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resultadd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++;</w:t>
      </w:r>
    </w:p>
    <w:p w14:paraId="4CA51CA4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548AEB2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token, sub) == 0) {</w:t>
      </w:r>
    </w:p>
    <w:p w14:paraId="0062CAD2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resultsub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++;</w:t>
      </w:r>
    </w:p>
    <w:p w14:paraId="690B79FB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8538C04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token,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== 0) {</w:t>
      </w:r>
    </w:p>
    <w:p w14:paraId="382F6B04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resultmul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++;</w:t>
      </w:r>
    </w:p>
    <w:p w14:paraId="0E295225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6241192D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token, div) == 0) {</w:t>
      </w:r>
    </w:p>
    <w:p w14:paraId="766FB4FA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resultdiv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++;</w:t>
      </w:r>
    </w:p>
    <w:p w14:paraId="367ECEA9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39CAFC57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다음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토큰을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얻는다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3B3F725E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token =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seps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0C13550C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5CB2591E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111B0BC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EB5F828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resultadd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 0) {</w:t>
      </w:r>
    </w:p>
    <w:p w14:paraId="05FE0AE6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result = fir + sec;</w:t>
      </w:r>
    </w:p>
    <w:p w14:paraId="7DF4D066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덧셈연산의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결과</w:t>
      </w:r>
      <w:r>
        <w:rPr>
          <w:rFonts w:ascii="돋움체" w:eastAsia="돋움체" w:cs="돋움체"/>
          <w:color w:val="A31515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sz w:val="19"/>
          <w:szCs w:val="19"/>
        </w:rPr>
        <w:t>, result);</w:t>
      </w:r>
    </w:p>
    <w:p w14:paraId="33EBD7C2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9C10D4F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resultsub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 0) {</w:t>
      </w:r>
    </w:p>
    <w:p w14:paraId="7E2875C0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result = fir - sec;</w:t>
      </w:r>
    </w:p>
    <w:p w14:paraId="713A2FDF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뺄셈연산의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결과</w:t>
      </w:r>
      <w:r>
        <w:rPr>
          <w:rFonts w:ascii="돋움체" w:eastAsia="돋움체" w:cs="돋움체"/>
          <w:color w:val="A31515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sz w:val="19"/>
          <w:szCs w:val="19"/>
        </w:rPr>
        <w:t>, result);</w:t>
      </w:r>
    </w:p>
    <w:p w14:paraId="604B7838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A4FE013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resultmul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 0) {</w:t>
      </w:r>
    </w:p>
    <w:p w14:paraId="755409AC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result = fir * sec;</w:t>
      </w:r>
    </w:p>
    <w:p w14:paraId="34040458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곱셈연산의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결과</w:t>
      </w:r>
      <w:r>
        <w:rPr>
          <w:rFonts w:ascii="돋움체" w:eastAsia="돋움체" w:cs="돋움체"/>
          <w:color w:val="A31515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sz w:val="19"/>
          <w:szCs w:val="19"/>
        </w:rPr>
        <w:t>, result);</w:t>
      </w:r>
    </w:p>
    <w:p w14:paraId="19277D5C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B0100A6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resultdiv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 0) {</w:t>
      </w:r>
    </w:p>
    <w:p w14:paraId="1082AC0F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result = fir / sec;</w:t>
      </w:r>
    </w:p>
    <w:p w14:paraId="000F876E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나눗셈연산의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결과</w:t>
      </w:r>
      <w:r>
        <w:rPr>
          <w:rFonts w:ascii="돋움체" w:eastAsia="돋움체" w:cs="돋움체"/>
          <w:color w:val="A31515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sz w:val="19"/>
          <w:szCs w:val="19"/>
        </w:rPr>
        <w:t>, result);</w:t>
      </w:r>
    </w:p>
    <w:p w14:paraId="6ECB417A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069BE035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{</w:t>
      </w:r>
    </w:p>
    <w:p w14:paraId="24F50E53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잘못된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연산을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</w:rPr>
        <w:t>입력했다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8333B0D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06D44B5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4AF18535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E901799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68E61E26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>{</w:t>
      </w:r>
    </w:p>
    <w:p w14:paraId="5F1F8247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str[</w:t>
      </w:r>
      <w:proofErr w:type="gramEnd"/>
      <w:r>
        <w:rPr>
          <w:rFonts w:ascii="돋움체" w:eastAsia="돋움체" w:cs="돋움체"/>
          <w:color w:val="6F008A"/>
          <w:sz w:val="19"/>
          <w:szCs w:val="19"/>
        </w:rPr>
        <w:t>SIZE</w:t>
      </w:r>
      <w:r>
        <w:rPr>
          <w:rFonts w:ascii="돋움체" w:eastAsia="돋움체" w:cs="돋움체"/>
          <w:color w:val="000000"/>
          <w:sz w:val="19"/>
          <w:szCs w:val="19"/>
        </w:rPr>
        <w:t>];</w:t>
      </w:r>
    </w:p>
    <w:p w14:paraId="56D5BBE7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문자열을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: 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0966C26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gets(str);</w:t>
      </w:r>
    </w:p>
    <w:p w14:paraId="05BFE8D7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calcul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(str);</w:t>
      </w:r>
    </w:p>
    <w:p w14:paraId="2E543D53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0C15BFC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0;</w:t>
      </w:r>
    </w:p>
    <w:p w14:paraId="44F2D3A6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32AE5FF2" w14:textId="77777777" w:rsidR="00797EB2" w:rsidRDefault="00797EB2" w:rsidP="00797EB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A936780" w14:textId="66A39C2E" w:rsidR="00797EB2" w:rsidRDefault="00797EB2" w:rsidP="00B3241A">
      <w:pPr>
        <w:widowControl w:val="0"/>
        <w:autoSpaceDE w:val="0"/>
        <w:autoSpaceDN w:val="0"/>
        <w:adjustRightInd w:val="0"/>
        <w:spacing w:after="0" w:line="240" w:lineRule="auto"/>
        <w:rPr>
          <w:lang w:val="ko-KR"/>
        </w:rPr>
      </w:pPr>
    </w:p>
    <w:p w14:paraId="23D209AF" w14:textId="1BFAC56E" w:rsidR="00DD7153" w:rsidRDefault="00B3241A" w:rsidP="00E72E4A">
      <w:pPr>
        <w:widowControl w:val="0"/>
        <w:autoSpaceDE w:val="0"/>
        <w:autoSpaceDN w:val="0"/>
        <w:adjustRightInd w:val="0"/>
        <w:spacing w:after="0" w:line="240" w:lineRule="auto"/>
        <w:rPr>
          <w:lang w:val="ko-KR"/>
        </w:rPr>
      </w:pPr>
      <w:r>
        <w:rPr>
          <w:rFonts w:hint="eastAsia"/>
          <w:lang w:val="ko-KR"/>
        </w:rPr>
        <w:t xml:space="preserve"> </w:t>
      </w:r>
    </w:p>
    <w:p w14:paraId="52826D87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hint="eastAsia"/>
          <w:lang w:val="ko-KR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70B0B54C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[</w:t>
      </w:r>
      <w:r>
        <w:rPr>
          <w:rFonts w:ascii="돋움체" w:eastAsia="돋움체" w:cs="돋움체" w:hint="eastAsia"/>
          <w:color w:val="008000"/>
          <w:sz w:val="19"/>
          <w:szCs w:val="19"/>
        </w:rPr>
        <w:t>실습</w:t>
      </w:r>
      <w:r>
        <w:rPr>
          <w:rFonts w:ascii="돋움체" w:eastAsia="돋움체" w:cs="돋움체"/>
          <w:color w:val="008000"/>
          <w:sz w:val="19"/>
          <w:szCs w:val="19"/>
        </w:rPr>
        <w:t xml:space="preserve">#4] </w:t>
      </w:r>
      <w:r>
        <w:rPr>
          <w:rFonts w:ascii="돋움체" w:eastAsia="돋움체" w:cs="돋움체" w:hint="eastAsia"/>
          <w:color w:val="008000"/>
          <w:sz w:val="19"/>
          <w:szCs w:val="19"/>
        </w:rPr>
        <w:t>소설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이어쓰기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</w:t>
      </w:r>
    </w:p>
    <w:p w14:paraId="46281BF8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요구사항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하나의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문장들을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받을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때마다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문장들과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연결하여</w:t>
      </w:r>
    </w:p>
    <w:p w14:paraId="0BC5E093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전체를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작성하시오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414514F6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작업을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반복적으로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수행하다가“끝”이라는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문자열을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입력하면</w:t>
      </w:r>
    </w:p>
    <w:p w14:paraId="1241E5A1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프로그램이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종료되도록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한다</w:t>
      </w:r>
    </w:p>
    <w:p w14:paraId="0513172D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486CC9FA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한국어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늦게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입력되지만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영어로는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정상적으로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작동돼요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08D513E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추가적으로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말고도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단어를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넣었을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때도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종료되도록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구현했어요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18726DB3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8E72C03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579073F0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5BBC99F9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D6BD2DA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</w:rPr>
        <w:t>_CRT_SECURE_NO_WARNINGS</w:t>
      </w:r>
    </w:p>
    <w:p w14:paraId="5C84D687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</w:rPr>
        <w:t>BYTE_LIMIT</w:t>
      </w:r>
      <w:r>
        <w:rPr>
          <w:rFonts w:ascii="돋움체" w:eastAsia="돋움체" w:cs="돋움체"/>
          <w:color w:val="000000"/>
          <w:sz w:val="19"/>
          <w:szCs w:val="19"/>
        </w:rPr>
        <w:t xml:space="preserve"> 100</w:t>
      </w:r>
    </w:p>
    <w:p w14:paraId="6F26D115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</w:rPr>
        <w:t>S_LIMIT</w:t>
      </w:r>
      <w:r>
        <w:rPr>
          <w:rFonts w:ascii="돋움체" w:eastAsia="돋움체" w:cs="돋움체"/>
          <w:color w:val="000000"/>
          <w:sz w:val="19"/>
          <w:szCs w:val="19"/>
        </w:rPr>
        <w:t xml:space="preserve"> 10</w:t>
      </w:r>
    </w:p>
    <w:p w14:paraId="3F2FFCE1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F050D18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sentence_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continue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input_sentence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[]) {</w:t>
      </w:r>
    </w:p>
    <w:p w14:paraId="6FD424E3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끝이라는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내용이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들어오면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문장을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끝낸다</w:t>
      </w:r>
    </w:p>
    <w:p w14:paraId="38980A22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end_1[</w:t>
      </w:r>
      <w:r>
        <w:rPr>
          <w:rFonts w:ascii="돋움체" w:eastAsia="돋움체" w:cs="돋움체"/>
          <w:color w:val="6F008A"/>
          <w:sz w:val="19"/>
          <w:szCs w:val="19"/>
        </w:rPr>
        <w:t>BYTE_LIMIT</w:t>
      </w:r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끝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3BC982F5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end_2[</w:t>
      </w:r>
      <w:r>
        <w:rPr>
          <w:rFonts w:ascii="돋움체" w:eastAsia="돋움체" w:cs="돋움체"/>
          <w:color w:val="6F008A"/>
          <w:sz w:val="19"/>
          <w:szCs w:val="19"/>
        </w:rPr>
        <w:t>BYTE_LIMIT</w:t>
      </w:r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sz w:val="19"/>
          <w:szCs w:val="19"/>
        </w:rPr>
        <w:t>"end"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3CB1CB38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end_3[</w:t>
      </w:r>
      <w:r>
        <w:rPr>
          <w:rFonts w:ascii="돋움체" w:eastAsia="돋움체" w:cs="돋움체"/>
          <w:color w:val="6F008A"/>
          <w:sz w:val="19"/>
          <w:szCs w:val="19"/>
        </w:rPr>
        <w:t>BYTE_LIMIT</w:t>
      </w:r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sz w:val="19"/>
          <w:szCs w:val="19"/>
        </w:rPr>
        <w:t>"null"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0BCDF17F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end_4[</w:t>
      </w:r>
      <w:r>
        <w:rPr>
          <w:rFonts w:ascii="돋움체" w:eastAsia="돋움체" w:cs="돋움체"/>
          <w:color w:val="6F008A"/>
          <w:sz w:val="19"/>
          <w:szCs w:val="19"/>
        </w:rPr>
        <w:t>BYTE_LIMIT</w:t>
      </w:r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sz w:val="19"/>
          <w:szCs w:val="19"/>
        </w:rPr>
        <w:t>"NULL"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76B659EB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sz w:val="19"/>
          <w:szCs w:val="19"/>
        </w:rPr>
        <w:t>input_sentence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end_1) == 0) {</w:t>
      </w:r>
    </w:p>
    <w:p w14:paraId="4CA482D5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비교해서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같으면</w:t>
      </w:r>
    </w:p>
    <w:p w14:paraId="5E3C05F6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종료</w:t>
      </w:r>
    </w:p>
    <w:p w14:paraId="3FBD8D60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1);</w:t>
      </w:r>
    </w:p>
    <w:p w14:paraId="65E58200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30B929F2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sz w:val="19"/>
          <w:szCs w:val="19"/>
        </w:rPr>
        <w:t>input_sentence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end_2) == 0) {</w:t>
      </w:r>
    </w:p>
    <w:p w14:paraId="4A8AEAA0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//end </w:t>
      </w:r>
      <w:r>
        <w:rPr>
          <w:rFonts w:ascii="돋움체" w:eastAsia="돋움체" w:cs="돋움체" w:hint="eastAsia"/>
          <w:color w:val="008000"/>
          <w:sz w:val="19"/>
          <w:szCs w:val="19"/>
        </w:rPr>
        <w:t>비교해서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같으면</w:t>
      </w:r>
    </w:p>
    <w:p w14:paraId="4E57E16D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종료</w:t>
      </w:r>
    </w:p>
    <w:p w14:paraId="1C70029E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1);</w:t>
      </w:r>
    </w:p>
    <w:p w14:paraId="10213015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643E5072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sz w:val="19"/>
          <w:szCs w:val="19"/>
        </w:rPr>
        <w:t>input_sentence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end_3) == 0) {</w:t>
      </w:r>
    </w:p>
    <w:p w14:paraId="45A115CE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//null </w:t>
      </w:r>
      <w:r>
        <w:rPr>
          <w:rFonts w:ascii="돋움체" w:eastAsia="돋움체" w:cs="돋움체" w:hint="eastAsia"/>
          <w:color w:val="008000"/>
          <w:sz w:val="19"/>
          <w:szCs w:val="19"/>
        </w:rPr>
        <w:t>비교해서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같으면</w:t>
      </w:r>
    </w:p>
    <w:p w14:paraId="4FCE6B5B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종료</w:t>
      </w:r>
    </w:p>
    <w:p w14:paraId="3CF97500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1);</w:t>
      </w:r>
    </w:p>
    <w:p w14:paraId="490A4CE7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2B3513D5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sz w:val="19"/>
          <w:szCs w:val="19"/>
        </w:rPr>
        <w:t>input_sentence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end_4) == 0) {</w:t>
      </w:r>
    </w:p>
    <w:p w14:paraId="2E46AB05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//NULL </w:t>
      </w:r>
      <w:r>
        <w:rPr>
          <w:rFonts w:ascii="돋움체" w:eastAsia="돋움체" w:cs="돋움체" w:hint="eastAsia"/>
          <w:color w:val="008000"/>
          <w:sz w:val="19"/>
          <w:szCs w:val="19"/>
        </w:rPr>
        <w:t>비교해서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같으면</w:t>
      </w:r>
    </w:p>
    <w:p w14:paraId="681BB415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종료</w:t>
      </w:r>
    </w:p>
    <w:p w14:paraId="09D87E98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1);</w:t>
      </w:r>
    </w:p>
    <w:p w14:paraId="517D5573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5043FA83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</w:p>
    <w:p w14:paraId="5AEE5658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0473573F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7E6C73B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4B75F6E1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full_[</w:t>
      </w:r>
      <w:r>
        <w:rPr>
          <w:rFonts w:ascii="돋움체" w:eastAsia="돋움체" w:cs="돋움체"/>
          <w:color w:val="6F008A"/>
          <w:sz w:val="19"/>
          <w:szCs w:val="19"/>
        </w:rPr>
        <w:t>BYTE_LIMIT</w:t>
      </w:r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};</w:t>
      </w:r>
    </w:p>
    <w:p w14:paraId="078CE46B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 now_[</w:t>
      </w:r>
      <w:r>
        <w:rPr>
          <w:rFonts w:ascii="돋움체" w:eastAsia="돋움체" w:cs="돋움체"/>
          <w:color w:val="6F008A"/>
          <w:sz w:val="19"/>
          <w:szCs w:val="19"/>
        </w:rPr>
        <w:t>BYTE_LIMIT</w:t>
      </w:r>
      <w:r>
        <w:rPr>
          <w:rFonts w:ascii="돋움체" w:eastAsia="돋움체" w:cs="돋움체"/>
          <w:color w:val="000000"/>
          <w:sz w:val="19"/>
          <w:szCs w:val="19"/>
        </w:rPr>
        <w:t>];</w:t>
      </w:r>
    </w:p>
    <w:p w14:paraId="432385B5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4CD4A5E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count = </w:t>
      </w:r>
      <w:r>
        <w:rPr>
          <w:rFonts w:ascii="돋움체" w:eastAsia="돋움체" w:cs="돋움체"/>
          <w:color w:val="6F008A"/>
          <w:sz w:val="19"/>
          <w:szCs w:val="19"/>
        </w:rPr>
        <w:t>S_LIMIT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12AADB48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//30</w:t>
      </w:r>
      <w:r>
        <w:rPr>
          <w:rFonts w:ascii="돋움체" w:eastAsia="돋움체" w:cs="돋움체" w:hint="eastAsia"/>
          <w:color w:val="008000"/>
          <w:sz w:val="19"/>
          <w:szCs w:val="19"/>
        </w:rPr>
        <w:t>줄까지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카운트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센다</w:t>
      </w:r>
    </w:p>
    <w:p w14:paraId="3FAB188C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1D97FF6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(count) {</w:t>
      </w:r>
    </w:p>
    <w:p w14:paraId="300ED6B0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카운트</w:t>
      </w:r>
      <w:r>
        <w:rPr>
          <w:rFonts w:ascii="돋움체" w:eastAsia="돋움체" w:cs="돋움체"/>
          <w:color w:val="008000"/>
          <w:sz w:val="19"/>
          <w:szCs w:val="19"/>
        </w:rPr>
        <w:t xml:space="preserve"> -1</w:t>
      </w:r>
      <w:r>
        <w:rPr>
          <w:rFonts w:ascii="돋움체" w:eastAsia="돋움체" w:cs="돋움체" w:hint="eastAsia"/>
          <w:color w:val="008000"/>
          <w:sz w:val="19"/>
          <w:szCs w:val="19"/>
        </w:rPr>
        <w:t>씩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루프마다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해준다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444EDB01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03490A1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sz w:val="19"/>
          <w:szCs w:val="19"/>
        </w:rPr>
        <w:t>문장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입력</w:t>
      </w:r>
      <w:r>
        <w:rPr>
          <w:rFonts w:ascii="돋움체" w:eastAsia="돋움체" w:cs="돋움체"/>
          <w:color w:val="A31515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1B9D2D1C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gets_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now_, </w:t>
      </w:r>
      <w:r>
        <w:rPr>
          <w:rFonts w:ascii="돋움체" w:eastAsia="돋움체" w:cs="돋움체"/>
          <w:color w:val="6F008A"/>
          <w:sz w:val="19"/>
          <w:szCs w:val="19"/>
        </w:rPr>
        <w:t>BYTE_LIMIT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77D83C9F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//100</w:t>
      </w:r>
      <w:r>
        <w:rPr>
          <w:rFonts w:ascii="돋움체" w:eastAsia="돋움체" w:cs="돋움체" w:hint="eastAsia"/>
          <w:color w:val="00800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제한으로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입력해줌</w:t>
      </w:r>
    </w:p>
    <w:p w14:paraId="3D9A9B78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sentence_continue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(now_);</w:t>
      </w:r>
    </w:p>
    <w:p w14:paraId="6F4B203C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끝이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나왔는지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체크함</w:t>
      </w:r>
    </w:p>
    <w:p w14:paraId="30208F3D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</w:p>
    <w:p w14:paraId="6C23F14C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</w:rPr>
        <w:t>현재까지</w:t>
      </w:r>
      <w:r>
        <w:rPr>
          <w:rFonts w:ascii="돋움체" w:eastAsia="돋움체" w:cs="돋움체"/>
          <w:color w:val="A31515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sz w:val="19"/>
          <w:szCs w:val="19"/>
        </w:rPr>
        <w:t>내용</w:t>
      </w:r>
      <w:r>
        <w:rPr>
          <w:rFonts w:ascii="돋움체" w:eastAsia="돋움체" w:cs="돋움체"/>
          <w:color w:val="A31515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9ECDE28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strcat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full_, </w:t>
      </w:r>
      <w:r>
        <w:rPr>
          <w:rFonts w:ascii="돋움체" w:eastAsia="돋움체" w:cs="돋움체"/>
          <w:color w:val="A31515"/>
          <w:sz w:val="19"/>
          <w:szCs w:val="19"/>
        </w:rPr>
        <w:t>"\n"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F136D96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줄마다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엔터를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넣어줌</w:t>
      </w:r>
      <w:proofErr w:type="spellEnd"/>
    </w:p>
    <w:p w14:paraId="375FF127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6B340F4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strcat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full_, now_);</w:t>
      </w:r>
    </w:p>
    <w:p w14:paraId="55CFBE09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지금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문장에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연결해줌</w:t>
      </w:r>
    </w:p>
    <w:p w14:paraId="1DBA409B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"%s"</w:t>
      </w:r>
      <w:r>
        <w:rPr>
          <w:rFonts w:ascii="돋움체" w:eastAsia="돋움체" w:cs="돋움체"/>
          <w:color w:val="000000"/>
          <w:sz w:val="19"/>
          <w:szCs w:val="19"/>
        </w:rPr>
        <w:t>, full_);</w:t>
      </w:r>
    </w:p>
    <w:p w14:paraId="0D4D2BEA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49A6CEC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count--;</w:t>
      </w:r>
    </w:p>
    <w:p w14:paraId="13518D6D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AAB5375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59AD8692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1106B6C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DF60D04" w14:textId="77777777" w:rsidR="00E72E4A" w:rsidRDefault="00E72E4A" w:rsidP="00E72E4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0;</w:t>
      </w:r>
    </w:p>
    <w:p w14:paraId="2916D591" w14:textId="1E152C20" w:rsidR="00DD7153" w:rsidRDefault="00E72E4A" w:rsidP="00E72E4A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77E7C570" w14:textId="77777777" w:rsidR="00E72E4A" w:rsidRDefault="00E72E4A" w:rsidP="00E72E4A">
      <w:pPr>
        <w:rPr>
          <w:rFonts w:ascii="돋움체" w:eastAsia="돋움체" w:cs="돋움체"/>
          <w:color w:val="000000"/>
          <w:sz w:val="19"/>
          <w:szCs w:val="19"/>
        </w:rPr>
      </w:pPr>
    </w:p>
    <w:p w14:paraId="1CF8D321" w14:textId="77777777" w:rsidR="00E72E4A" w:rsidRDefault="00E72E4A" w:rsidP="00E72E4A">
      <w:pPr>
        <w:rPr>
          <w:rFonts w:ascii="돋움체" w:eastAsia="돋움체" w:cs="돋움체"/>
          <w:color w:val="000000"/>
          <w:sz w:val="19"/>
          <w:szCs w:val="19"/>
        </w:rPr>
      </w:pPr>
    </w:p>
    <w:p w14:paraId="2D4A9B79" w14:textId="118E58FE" w:rsidR="00E72E4A" w:rsidRPr="00797EB2" w:rsidRDefault="00E72E4A" w:rsidP="00E72E4A">
      <w:pPr>
        <w:rPr>
          <w:rFonts w:ascii="돋움체" w:eastAsia="돋움체" w:cs="돋움체"/>
          <w:color w:val="5B9BD5" w:themeColor="accent1"/>
          <w:sz w:val="52"/>
          <w:szCs w:val="52"/>
        </w:rPr>
      </w:pPr>
      <w:r w:rsidRPr="00797EB2">
        <w:rPr>
          <w:rFonts w:ascii="돋움체" w:eastAsia="돋움체" w:cs="돋움체" w:hint="eastAsia"/>
          <w:color w:val="5B9BD5" w:themeColor="accent1"/>
          <w:sz w:val="52"/>
          <w:szCs w:val="52"/>
        </w:rPr>
        <w:t>2</w:t>
      </w:r>
      <w:r w:rsidRPr="00797EB2">
        <w:rPr>
          <w:rFonts w:ascii="돋움체" w:eastAsia="돋움체" w:cs="돋움체"/>
          <w:color w:val="5B9BD5" w:themeColor="accent1"/>
          <w:sz w:val="52"/>
          <w:szCs w:val="52"/>
        </w:rPr>
        <w:t>.</w:t>
      </w:r>
    </w:p>
    <w:p w14:paraId="6B668CCE" w14:textId="4028E166" w:rsidR="00797EB2" w:rsidRDefault="00797EB2" w:rsidP="00E72E4A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0000"/>
          <w:sz w:val="19"/>
          <w:szCs w:val="19"/>
        </w:rPr>
        <w:t>N</w:t>
      </w:r>
      <w:r>
        <w:rPr>
          <w:rFonts w:ascii="돋움체" w:eastAsia="돋움체" w:cs="돋움체"/>
          <w:color w:val="000000"/>
          <w:sz w:val="19"/>
          <w:szCs w:val="19"/>
        </w:rPr>
        <w:t>o1</w:t>
      </w:r>
    </w:p>
    <w:p w14:paraId="7612CD2E" w14:textId="65825DB3" w:rsidR="00797EB2" w:rsidRDefault="00797EB2" w:rsidP="00E72E4A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551866D" wp14:editId="339EDABE">
            <wp:extent cx="4057650" cy="10953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FC95" w14:textId="676360A6" w:rsidR="00797EB2" w:rsidRDefault="00797EB2" w:rsidP="00E72E4A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0000"/>
          <w:sz w:val="19"/>
          <w:szCs w:val="19"/>
        </w:rPr>
        <w:t>N</w:t>
      </w:r>
      <w:r>
        <w:rPr>
          <w:rFonts w:ascii="돋움체" w:eastAsia="돋움체" w:cs="돋움체"/>
          <w:color w:val="000000"/>
          <w:sz w:val="19"/>
          <w:szCs w:val="19"/>
        </w:rPr>
        <w:t>o2</w:t>
      </w:r>
    </w:p>
    <w:p w14:paraId="24449883" w14:textId="43F36E59" w:rsidR="00797EB2" w:rsidRDefault="00797EB2" w:rsidP="00E72E4A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CDD3800" wp14:editId="3EC2B1CF">
            <wp:extent cx="4044099" cy="100584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6871" cy="100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E5A6" w14:textId="07F8CD85" w:rsidR="00797EB2" w:rsidRDefault="00797EB2" w:rsidP="00E72E4A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0000"/>
          <w:sz w:val="19"/>
          <w:szCs w:val="19"/>
        </w:rPr>
        <w:t>N</w:t>
      </w:r>
      <w:r>
        <w:rPr>
          <w:rFonts w:ascii="돋움체" w:eastAsia="돋움체" w:cs="돋움체"/>
          <w:color w:val="000000"/>
          <w:sz w:val="19"/>
          <w:szCs w:val="19"/>
        </w:rPr>
        <w:t>o 3</w:t>
      </w:r>
    </w:p>
    <w:p w14:paraId="7517CFC5" w14:textId="56B712F0" w:rsidR="00797EB2" w:rsidRDefault="00797EB2" w:rsidP="00E72E4A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85E5302" wp14:editId="095BB55B">
            <wp:extent cx="4043680" cy="2695787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4316" cy="269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6D94" w14:textId="2C5FDFC2" w:rsidR="00E72E4A" w:rsidRDefault="00797EB2" w:rsidP="00E72E4A">
      <w:pPr>
        <w:rPr>
          <w:rFonts w:ascii="돋움체" w:eastAsia="돋움체" w:cs="돋움체" w:hint="eastAsia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0000"/>
          <w:sz w:val="19"/>
          <w:szCs w:val="19"/>
        </w:rPr>
        <w:t>N</w:t>
      </w:r>
      <w:r>
        <w:rPr>
          <w:rFonts w:ascii="돋움체" w:eastAsia="돋움체" w:cs="돋움체"/>
          <w:color w:val="000000"/>
          <w:sz w:val="19"/>
          <w:szCs w:val="19"/>
        </w:rPr>
        <w:t>o 4</w:t>
      </w:r>
    </w:p>
    <w:p w14:paraId="536A170E" w14:textId="0A582EF0" w:rsidR="00E72E4A" w:rsidRPr="00E72E4A" w:rsidRDefault="00E72E4A" w:rsidP="00E72E4A">
      <w:pPr>
        <w:rPr>
          <w:rFonts w:hint="eastAsia"/>
          <w:lang w:val="ko-KR"/>
        </w:rPr>
      </w:pPr>
      <w:r>
        <w:rPr>
          <w:noProof/>
        </w:rPr>
        <w:lastRenderedPageBreak/>
        <w:drawing>
          <wp:inline distT="0" distB="0" distL="0" distR="0" wp14:anchorId="740D5E30" wp14:editId="1488D30C">
            <wp:extent cx="4076700" cy="360524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526" cy="364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E4A" w:rsidRPr="00E72E4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51D53" w14:textId="77777777" w:rsidR="000C336B" w:rsidRDefault="000C336B" w:rsidP="004E7A4C">
      <w:pPr>
        <w:spacing w:after="0" w:line="240" w:lineRule="auto"/>
      </w:pPr>
      <w:r>
        <w:separator/>
      </w:r>
    </w:p>
  </w:endnote>
  <w:endnote w:type="continuationSeparator" w:id="0">
    <w:p w14:paraId="64D184FA" w14:textId="77777777" w:rsidR="000C336B" w:rsidRDefault="000C336B" w:rsidP="004E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86C8A" w14:textId="77777777" w:rsidR="00255BA3" w:rsidRDefault="00255BA3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9C5047" wp14:editId="23C08EAF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직선 연결선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45520E5" id="직선 연결선 8" o:spid="_x0000_s1026" style="position:absolute;left:0;text-align:left;z-index:25165824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68407" w14:textId="77777777" w:rsidR="000C336B" w:rsidRDefault="000C336B" w:rsidP="004E7A4C">
      <w:pPr>
        <w:spacing w:after="0" w:line="240" w:lineRule="auto"/>
      </w:pPr>
      <w:r>
        <w:separator/>
      </w:r>
    </w:p>
  </w:footnote>
  <w:footnote w:type="continuationSeparator" w:id="0">
    <w:p w14:paraId="75B44042" w14:textId="77777777" w:rsidR="000C336B" w:rsidRDefault="000C336B" w:rsidP="004E7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CBEE2" w14:textId="77777777" w:rsidR="00255BA3" w:rsidRDefault="00255BA3">
    <w:pPr>
      <w:pStyle w:val="af1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BCB2BD" wp14:editId="1521CC03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직선 연결선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40045A0" id="직선 연결선 7" o:spid="_x0000_s1026" style="position:absolute;left:0;text-align:left;z-index:251656192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91F"/>
    <w:multiLevelType w:val="hybridMultilevel"/>
    <w:tmpl w:val="15EAFAB2"/>
    <w:lvl w:ilvl="0" w:tplc="FA761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442B8C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C1BA0"/>
    <w:multiLevelType w:val="hybridMultilevel"/>
    <w:tmpl w:val="3CFCF18C"/>
    <w:lvl w:ilvl="0" w:tplc="B8E26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7CAA"/>
    <w:rsid w:val="0003659A"/>
    <w:rsid w:val="000C336B"/>
    <w:rsid w:val="001001C8"/>
    <w:rsid w:val="001B6415"/>
    <w:rsid w:val="00255BA3"/>
    <w:rsid w:val="002B10DC"/>
    <w:rsid w:val="00317432"/>
    <w:rsid w:val="00320739"/>
    <w:rsid w:val="00384B7B"/>
    <w:rsid w:val="0041404B"/>
    <w:rsid w:val="00415B65"/>
    <w:rsid w:val="00430867"/>
    <w:rsid w:val="004743FA"/>
    <w:rsid w:val="00482AD3"/>
    <w:rsid w:val="004919BD"/>
    <w:rsid w:val="004E7A4C"/>
    <w:rsid w:val="004F44DA"/>
    <w:rsid w:val="0050259B"/>
    <w:rsid w:val="00540E31"/>
    <w:rsid w:val="005530D0"/>
    <w:rsid w:val="00585970"/>
    <w:rsid w:val="005C4B90"/>
    <w:rsid w:val="00754CF8"/>
    <w:rsid w:val="00792541"/>
    <w:rsid w:val="00797EB2"/>
    <w:rsid w:val="007B27D3"/>
    <w:rsid w:val="007C3802"/>
    <w:rsid w:val="0080589E"/>
    <w:rsid w:val="00843FF8"/>
    <w:rsid w:val="00864FAE"/>
    <w:rsid w:val="0089062E"/>
    <w:rsid w:val="009859FE"/>
    <w:rsid w:val="009E0121"/>
    <w:rsid w:val="00A24B16"/>
    <w:rsid w:val="00A767B9"/>
    <w:rsid w:val="00B22516"/>
    <w:rsid w:val="00B3241A"/>
    <w:rsid w:val="00B5545E"/>
    <w:rsid w:val="00B87E26"/>
    <w:rsid w:val="00BF2223"/>
    <w:rsid w:val="00C76E92"/>
    <w:rsid w:val="00C9680B"/>
    <w:rsid w:val="00CD0DD5"/>
    <w:rsid w:val="00D07A6F"/>
    <w:rsid w:val="00D356C2"/>
    <w:rsid w:val="00DC7CBE"/>
    <w:rsid w:val="00DD7153"/>
    <w:rsid w:val="00DF3F1D"/>
    <w:rsid w:val="00E44566"/>
    <w:rsid w:val="00E63663"/>
    <w:rsid w:val="00E72E4A"/>
    <w:rsid w:val="00EB015A"/>
    <w:rsid w:val="00EF72D7"/>
    <w:rsid w:val="00F17CAA"/>
    <w:rsid w:val="00F57FD4"/>
    <w:rsid w:val="00F7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4389D"/>
  <w15:docId w15:val="{98D76996-82D4-499A-958B-719110A0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595959" w:themeColor="text1" w:themeTint="A6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pPr>
      <w:spacing w:after="0" w:line="240" w:lineRule="auto"/>
    </w:pPr>
    <w:rPr>
      <w:rFonts w:eastAsiaTheme="minorEastAsia"/>
    </w:rPr>
  </w:style>
  <w:style w:type="character" w:customStyle="1" w:styleId="Char">
    <w:name w:val="간격 없음 Char"/>
    <w:basedOn w:val="a0"/>
    <w:link w:val="a3"/>
    <w:uiPriority w:val="1"/>
    <w:rPr>
      <w:rFonts w:eastAsiaTheme="minorEastAsia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a4">
    <w:name w:val="List Paragraph"/>
    <w:basedOn w:val="a"/>
    <w:link w:val="Char0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14:ligatures w14:val="standard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목록 단락 Char"/>
    <w:basedOn w:val="a0"/>
    <w:link w:val="a4"/>
    <w:uiPriority w:val="34"/>
    <w:rPr>
      <w:rFonts w:eastAsia="MS Mincho"/>
      <w:color w:val="404040" w:themeColor="text1" w:themeTint="BF"/>
      <w:kern w:val="20"/>
      <w:szCs w:val="18"/>
      <w14:ligatures w14:val="standard"/>
    </w:rPr>
  </w:style>
  <w:style w:type="paragraph" w:customStyle="1" w:styleId="a6">
    <w:name w:val="주석 텍스트"/>
    <w:basedOn w:val="a"/>
    <w:link w:val="a7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7">
    <w:name w:val="설명 텍스트 문자"/>
    <w:basedOn w:val="a0"/>
    <w:link w:val="a6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8">
    <w:name w:val="주석 참조"/>
    <w:basedOn w:val="a0"/>
    <w:uiPriority w:val="99"/>
    <w:semiHidden/>
    <w:unhideWhenUsed/>
    <w:rPr>
      <w:sz w:val="16"/>
      <w:szCs w:val="16"/>
    </w:rPr>
  </w:style>
  <w:style w:type="character" w:styleId="a9">
    <w:name w:val="Strong"/>
    <w:basedOn w:val="a0"/>
    <w:uiPriority w:val="22"/>
    <w:qFormat/>
    <w:rPr>
      <w:b/>
      <w:bCs/>
      <w:color w:val="595959" w:themeColor="text1" w:themeTint="A6"/>
    </w:rPr>
  </w:style>
  <w:style w:type="character" w:styleId="aa">
    <w:name w:val="Emphasis"/>
    <w:basedOn w:val="a0"/>
    <w:uiPriority w:val="20"/>
    <w:qFormat/>
    <w:rPr>
      <w:i w:val="0"/>
      <w:iCs/>
      <w:color w:val="4472C4" w:themeColor="accent5"/>
    </w:rPr>
  </w:style>
  <w:style w:type="paragraph" w:customStyle="1" w:styleId="ab">
    <w:name w:val="일반(웹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table" w:customStyle="1" w:styleId="4-11">
    <w:name w:val="목록 표 4 - 강조색 11"/>
    <w:basedOn w:val="a1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c">
    <w:name w:val="메모"/>
    <w:basedOn w:val="a"/>
    <w:link w:val="ad"/>
    <w:qFormat/>
  </w:style>
  <w:style w:type="character" w:customStyle="1" w:styleId="ad">
    <w:name w:val="지침 문자"/>
    <w:basedOn w:val="a0"/>
    <w:link w:val="ac"/>
    <w:rPr>
      <w:color w:val="595959" w:themeColor="text1" w:themeTint="A6"/>
    </w:rPr>
  </w:style>
  <w:style w:type="paragraph" w:customStyle="1" w:styleId="ae">
    <w:name w:val="주석 제목"/>
    <w:basedOn w:val="a6"/>
    <w:next w:val="a6"/>
    <w:link w:val="af"/>
    <w:uiPriority w:val="99"/>
    <w:semiHidden/>
    <w:unhideWhenUsed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af">
    <w:name w:val="설명 제목 문자"/>
    <w:basedOn w:val="a7"/>
    <w:link w:val="ae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af0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Pr>
      <w:rFonts w:ascii="Segoe UI" w:hAnsi="Segoe UI" w:cs="Segoe UI"/>
      <w:sz w:val="18"/>
      <w:szCs w:val="18"/>
    </w:rPr>
  </w:style>
  <w:style w:type="paragraph" w:styleId="af1">
    <w:name w:val="header"/>
    <w:basedOn w:val="a"/>
    <w:link w:val="Char2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머리글 Char"/>
    <w:basedOn w:val="a0"/>
    <w:link w:val="af1"/>
    <w:uiPriority w:val="99"/>
  </w:style>
  <w:style w:type="paragraph" w:styleId="af2">
    <w:name w:val="footer"/>
    <w:basedOn w:val="a"/>
    <w:link w:val="Char3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바닥글 Char"/>
    <w:basedOn w:val="a0"/>
    <w:link w:val="af2"/>
    <w:uiPriority w:val="99"/>
  </w:style>
  <w:style w:type="character" w:customStyle="1" w:styleId="af3">
    <w:name w:val="열어 본 하이퍼링크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UI">
    <w:name w:val="UI 문자"/>
    <w:basedOn w:val="a0"/>
    <w:link w:val="UI0"/>
    <w:locked/>
    <w:rPr>
      <w:b/>
    </w:rPr>
  </w:style>
  <w:style w:type="paragraph" w:customStyle="1" w:styleId="UI0">
    <w:name w:val="UI"/>
    <w:basedOn w:val="a"/>
    <w:link w:val="UI"/>
    <w:qFormat/>
    <w:rPr>
      <w:b/>
      <w:color w:val="auto"/>
    </w:rPr>
  </w:style>
  <w:style w:type="table" w:customStyle="1" w:styleId="af4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annotation text"/>
    <w:basedOn w:val="a"/>
    <w:link w:val="Char4"/>
    <w:uiPriority w:val="99"/>
    <w:semiHidden/>
    <w:unhideWhenUsed/>
  </w:style>
  <w:style w:type="character" w:customStyle="1" w:styleId="Char4">
    <w:name w:val="메모 텍스트 Char"/>
    <w:basedOn w:val="a0"/>
    <w:link w:val="af5"/>
    <w:uiPriority w:val="99"/>
    <w:semiHidden/>
    <w:rPr>
      <w:color w:val="595959" w:themeColor="text1" w:themeTint="A6"/>
    </w:rPr>
  </w:style>
  <w:style w:type="character" w:styleId="af6">
    <w:name w:val="annotation reference"/>
    <w:basedOn w:val="a0"/>
    <w:uiPriority w:val="99"/>
    <w:semiHidden/>
    <w:unhideWhenUsed/>
    <w:rPr>
      <w:sz w:val="18"/>
      <w:szCs w:val="18"/>
    </w:rPr>
  </w:style>
  <w:style w:type="character" w:styleId="af7">
    <w:name w:val="FollowedHyperlink"/>
    <w:basedOn w:val="a0"/>
    <w:uiPriority w:val="99"/>
    <w:semiHidden/>
    <w:unhideWhenUsed/>
    <w:rsid w:val="0080589E"/>
    <w:rPr>
      <w:color w:val="954F72" w:themeColor="followedHyperlink"/>
      <w:u w:val="single"/>
    </w:rPr>
  </w:style>
  <w:style w:type="paragraph" w:styleId="af8">
    <w:name w:val="annotation subject"/>
    <w:basedOn w:val="af5"/>
    <w:next w:val="af5"/>
    <w:link w:val="Char5"/>
    <w:uiPriority w:val="99"/>
    <w:semiHidden/>
    <w:unhideWhenUsed/>
    <w:rsid w:val="00EF72D7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EF72D7"/>
    <w:rPr>
      <w:b/>
      <w:b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est1\AppData\Roaming\Microsoft\Templates\Word%20&#49884;&#510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DC3FBC-0EFD-4BD1-8B90-7CCC875E4E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시작</Template>
  <TotalTime>334</TotalTime>
  <Pages>8</Pages>
  <Words>595</Words>
  <Characters>3396</Characters>
  <Application>Microsoft Office Word</Application>
  <DocSecurity>0</DocSecurity>
  <Lines>28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  <cp:lastModifiedBy>진현준</cp:lastModifiedBy>
  <cp:revision>13</cp:revision>
  <dcterms:created xsi:type="dcterms:W3CDTF">2019-09-20T08:00:00Z</dcterms:created>
  <dcterms:modified xsi:type="dcterms:W3CDTF">2019-12-06T15:46:00Z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