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맑은 고딕" w:eastAsia="맑은 고딕" w:hAnsi="맑은 고딕"/>
        </w:rPr>
        <w:id w:val="-1296670098"/>
        <w:docPartObj>
          <w:docPartGallery w:val="Cover Pages"/>
          <w:docPartUnique/>
        </w:docPartObj>
      </w:sdtPr>
      <w:sdtContent>
        <w:p w14:paraId="19F52FAB" w14:textId="77777777" w:rsidR="00585970" w:rsidRPr="00EF72D7" w:rsidRDefault="00EB015A">
          <w:pPr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29285B" wp14:editId="5CFDD0F9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그룹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사각형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텍스트 상자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E8FB7" w14:textId="77777777" w:rsidR="00255BA3" w:rsidRPr="00EF72D7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아주대학교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프로그래밍언어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텍스트 상자 2"/>
                            <wps:cNvSpPr txBox="1"/>
                            <wps:spPr>
                              <a:xfrm>
                                <a:off x="323850" y="4835764"/>
                                <a:ext cx="5911850" cy="2374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8F29A" w14:textId="77777777" w:rsidR="00255BA3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01821048 미디어학과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이서영</w:t>
                                  </w:r>
                                </w:p>
                                <w:p w14:paraId="5B8FE545" w14:textId="4F37AE14" w:rsidR="00255BA3" w:rsidRDefault="00255BA3">
                                  <w:pP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019/10/28 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함수,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배열 사용</w:t>
                                  </w:r>
                                </w:p>
                                <w:p w14:paraId="3A5B747D" w14:textId="77777777" w:rsidR="00255BA3" w:rsidRPr="0003659A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0329285B" id="그룹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">
                    <v:rect id="사각형 388" o:spid="_x0000_s1027" style="position:absolute;width:65379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" o:spid="_x0000_s1028" type="#_x0000_t202" style="position:absolute;left:3238;top:40576;width:591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<v:textbox>
                        <w:txbxContent>
                          <w:p w14:paraId="2D2E8FB7" w14:textId="77777777" w:rsidR="00255BA3" w:rsidRPr="00EF72D7" w:rsidRDefault="00255BA3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아주대학교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color w:val="FFFFFF" w:themeColor="background1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프로그래밍언어</w:t>
                            </w:r>
                          </w:p>
                        </w:txbxContent>
                      </v:textbox>
                    </v:shape>
                    <v:shape id="텍스트 상자 2" o:spid="_x0000_s1029" type="#_x0000_t202" style="position:absolute;left:3238;top:48357;width:59119;height:2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7A48F29A" w14:textId="77777777" w:rsidR="00255BA3" w:rsidRDefault="00255BA3">
                            <w:pP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01821048 미디어학과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이서영</w:t>
                            </w:r>
                          </w:p>
                          <w:p w14:paraId="5B8FE545" w14:textId="4F37AE14" w:rsidR="00255BA3" w:rsidRDefault="00255BA3">
                            <w:pP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019/10/28 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함수,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배열 사용</w:t>
                            </w:r>
                          </w:p>
                          <w:p w14:paraId="3A5B747D" w14:textId="77777777" w:rsidR="00255BA3" w:rsidRPr="0003659A" w:rsidRDefault="00255BA3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6E327D39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21FAE633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315DFAFC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7D7261D2" w14:textId="77777777" w:rsidR="00585970" w:rsidRPr="00EF72D7" w:rsidRDefault="00EB015A">
          <w:pPr>
            <w:spacing w:after="70"/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</w:rPr>
            <w:br w:type="page"/>
          </w:r>
        </w:p>
      </w:sdtContent>
    </w:sdt>
    <w:p w14:paraId="281FB20C" w14:textId="776DB684" w:rsidR="00585970" w:rsidRDefault="00B22516" w:rsidP="00792541">
      <w:pPr>
        <w:pStyle w:val="1"/>
        <w:numPr>
          <w:ilvl w:val="0"/>
          <w:numId w:val="2"/>
        </w:numPr>
        <w:ind w:left="63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lastRenderedPageBreak/>
        <w:t>소스코드 및 주석</w:t>
      </w:r>
    </w:p>
    <w:p w14:paraId="3E587558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hint="eastAsia"/>
          <w:lang w:val="ko-KR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629A8603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과제</w:t>
      </w:r>
      <w:r>
        <w:rPr>
          <w:rFonts w:ascii="돋움체" w:eastAsia="돋움체" w:cs="돋움체"/>
          <w:color w:val="008000"/>
          <w:sz w:val="19"/>
          <w:szCs w:val="19"/>
        </w:rPr>
        <w:t xml:space="preserve">#5-1]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사칙연산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5D140125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37CE366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sz w:val="19"/>
          <w:szCs w:val="19"/>
        </w:rPr>
        <w:t>지난주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과제</w:t>
      </w:r>
      <w:r>
        <w:rPr>
          <w:rFonts w:ascii="돋움체" w:eastAsia="돋움체" w:cs="돋움체"/>
          <w:color w:val="008000"/>
          <w:sz w:val="19"/>
          <w:szCs w:val="19"/>
        </w:rPr>
        <w:t>#5</w:t>
      </w:r>
      <w:r>
        <w:rPr>
          <w:rFonts w:ascii="돋움체" w:eastAsia="돋움체" w:cs="돋움체" w:hint="eastAsia"/>
          <w:color w:val="008000"/>
          <w:sz w:val="19"/>
          <w:szCs w:val="19"/>
        </w:rPr>
        <w:t>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수행했던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사칙연산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대해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덧셈함수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뺄셈</w:t>
      </w:r>
    </w:p>
    <w:p w14:paraId="492C9CAA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곱셈함수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나눗셈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등등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함수들을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가급적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많이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만들어서</w:t>
      </w:r>
    </w:p>
    <w:p w14:paraId="4F831314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작성하시오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27FC0A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입력하세요</w:t>
      </w:r>
      <w:r>
        <w:rPr>
          <w:rFonts w:ascii="돋움체" w:eastAsia="돋움체" w:cs="돋움체"/>
          <w:color w:val="008000"/>
          <w:sz w:val="19"/>
          <w:szCs w:val="19"/>
        </w:rPr>
        <w:t>:</w:t>
      </w:r>
    </w:p>
    <w:p w14:paraId="2A0DBC94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*******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연산메뉴</w:t>
      </w:r>
      <w:r>
        <w:rPr>
          <w:rFonts w:ascii="돋움체" w:eastAsia="돋움체" w:cs="돋움체"/>
          <w:color w:val="008000"/>
          <w:sz w:val="19"/>
          <w:szCs w:val="19"/>
        </w:rPr>
        <w:t xml:space="preserve"> *******</w:t>
      </w:r>
    </w:p>
    <w:p w14:paraId="6C083661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sz w:val="19"/>
          <w:szCs w:val="19"/>
        </w:rPr>
        <w:t>덧셈</w:t>
      </w:r>
    </w:p>
    <w:p w14:paraId="121B256C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2. </w:t>
      </w:r>
      <w:r>
        <w:rPr>
          <w:rFonts w:ascii="돋움체" w:eastAsia="돋움체" w:cs="돋움체" w:hint="eastAsia"/>
          <w:color w:val="008000"/>
          <w:sz w:val="19"/>
          <w:szCs w:val="19"/>
        </w:rPr>
        <w:t>뺄셈</w:t>
      </w:r>
    </w:p>
    <w:p w14:paraId="36774F37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3. </w:t>
      </w:r>
      <w:r>
        <w:rPr>
          <w:rFonts w:ascii="돋움체" w:eastAsia="돋움체" w:cs="돋움체" w:hint="eastAsia"/>
          <w:color w:val="008000"/>
          <w:sz w:val="19"/>
          <w:szCs w:val="19"/>
        </w:rPr>
        <w:t>곱셈</w:t>
      </w:r>
    </w:p>
    <w:p w14:paraId="1A26C68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4.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나눗셈</w:t>
      </w:r>
    </w:p>
    <w:p w14:paraId="5C9BD355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5.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</w:t>
      </w:r>
    </w:p>
    <w:p w14:paraId="610741F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수행할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선택하세요</w:t>
      </w:r>
      <w:r>
        <w:rPr>
          <w:rFonts w:ascii="돋움체" w:eastAsia="돋움체" w:cs="돋움체"/>
          <w:color w:val="008000"/>
          <w:sz w:val="19"/>
          <w:szCs w:val="19"/>
        </w:rPr>
        <w:t>:</w:t>
      </w:r>
    </w:p>
    <w:p w14:paraId="6E7B6624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추가로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고민할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문제</w:t>
      </w:r>
    </w:p>
    <w:p w14:paraId="0F0A6E1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sz w:val="19"/>
          <w:szCs w:val="19"/>
        </w:rPr>
        <w:t>오류메시지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처리</w:t>
      </w:r>
      <w:r>
        <w:rPr>
          <w:rFonts w:ascii="돋움체" w:eastAsia="돋움체" w:cs="돋움체"/>
          <w:color w:val="00800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sz w:val="19"/>
          <w:szCs w:val="19"/>
        </w:rPr>
        <w:t>분모가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이외의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1E2F0BE7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2.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(While)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반복해서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수행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종료메뉴를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때까지</w:t>
      </w:r>
    </w:p>
    <w:p w14:paraId="0DE86DB2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3. 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/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</w:t>
      </w:r>
    </w:p>
    <w:p w14:paraId="28C4F1CC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267CF86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235334DB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4A1F856F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64EBEEE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5FF6E81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덧셈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표시</w:t>
      </w:r>
    </w:p>
    <w:p w14:paraId="333F0DA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sub(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4FA86E6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뺄셈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표시</w:t>
      </w:r>
    </w:p>
    <w:p w14:paraId="6A15DBE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3A114A9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곱셈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표시</w:t>
      </w:r>
    </w:p>
    <w:p w14:paraId="35A2940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divide(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914A076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표시</w:t>
      </w:r>
    </w:p>
    <w:p w14:paraId="675CAE4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fir_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sec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firr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secr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995AFDA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표시</w:t>
      </w:r>
    </w:p>
    <w:p w14:paraId="2E883FE6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remain(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C081E24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표시</w:t>
      </w:r>
    </w:p>
    <w:p w14:paraId="1E791EC7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79E67A6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02FB1D5B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6A1DB8F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fir,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sec;</w:t>
      </w:r>
      <w:proofErr w:type="gramEnd"/>
    </w:p>
    <w:p w14:paraId="3A71034C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firr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*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secr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</w:p>
    <w:p w14:paraId="1C985F3E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위함</w:t>
      </w:r>
    </w:p>
    <w:p w14:paraId="1C8A7ED4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firr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&amp;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fir;</w:t>
      </w:r>
      <w:proofErr w:type="gramEnd"/>
    </w:p>
    <w:p w14:paraId="0830526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secr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&amp;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sec;</w:t>
      </w:r>
      <w:proofErr w:type="gramEnd"/>
    </w:p>
    <w:p w14:paraId="40D6D70B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//fir</w:t>
      </w:r>
      <w:r>
        <w:rPr>
          <w:rFonts w:ascii="돋움체" w:eastAsia="돋움체" w:cs="돋움체" w:hint="eastAsia"/>
          <w:color w:val="008000"/>
          <w:sz w:val="19"/>
          <w:szCs w:val="19"/>
        </w:rPr>
        <w:t>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sec</w:t>
      </w:r>
      <w:r>
        <w:rPr>
          <w:rFonts w:ascii="돋움체" w:eastAsia="돋움체" w:cs="돋움체" w:hint="eastAsia"/>
          <w:color w:val="008000"/>
          <w:sz w:val="19"/>
          <w:szCs w:val="19"/>
        </w:rPr>
        <w:t>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주소값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연결</w:t>
      </w:r>
    </w:p>
    <w:p w14:paraId="0D04AAB9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choice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07163A0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fir_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sec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&amp;fir, &amp;sec);</w:t>
      </w:r>
    </w:p>
    <w:p w14:paraId="7ABBCDB7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첫번째로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입력받기</w:t>
      </w:r>
      <w:proofErr w:type="spellEnd"/>
    </w:p>
    <w:p w14:paraId="11CFDCC5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E552BA2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choice !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= 7) {</w:t>
      </w:r>
    </w:p>
    <w:p w14:paraId="5477DD49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//7</w:t>
      </w:r>
      <w:r>
        <w:rPr>
          <w:rFonts w:ascii="돋움체" w:eastAsia="돋움체" w:cs="돋움체" w:hint="eastAsia"/>
          <w:color w:val="008000"/>
          <w:sz w:val="19"/>
          <w:szCs w:val="19"/>
        </w:rPr>
        <w:t>번을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눌러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종료할때까지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반복하기</w:t>
      </w:r>
    </w:p>
    <w:p w14:paraId="1571280B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119DE67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"******* </w:t>
      </w:r>
      <w:r>
        <w:rPr>
          <w:rFonts w:ascii="돋움체" w:eastAsia="돋움체" w:cs="돋움체" w:hint="eastAsia"/>
          <w:color w:val="A31515"/>
          <w:sz w:val="19"/>
          <w:szCs w:val="19"/>
        </w:rPr>
        <w:t>연산메뉴</w:t>
      </w:r>
      <w:r>
        <w:rPr>
          <w:rFonts w:ascii="돋움체" w:eastAsia="돋움체" w:cs="돋움체"/>
          <w:color w:val="A31515"/>
          <w:sz w:val="19"/>
          <w:szCs w:val="19"/>
        </w:rPr>
        <w:t xml:space="preserve"> *******\n"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875D5EE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"1. </w:t>
      </w:r>
      <w:r>
        <w:rPr>
          <w:rFonts w:ascii="돋움체" w:eastAsia="돋움체" w:cs="돋움체" w:hint="eastAsia"/>
          <w:color w:val="A31515"/>
          <w:sz w:val="19"/>
          <w:szCs w:val="19"/>
        </w:rPr>
        <w:t>덧셈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B9CF45C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"2. </w:t>
      </w:r>
      <w:r>
        <w:rPr>
          <w:rFonts w:ascii="돋움체" w:eastAsia="돋움체" w:cs="돋움체" w:hint="eastAsia"/>
          <w:color w:val="A31515"/>
          <w:sz w:val="19"/>
          <w:szCs w:val="19"/>
        </w:rPr>
        <w:t>뺄셈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F5752A5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"3. </w:t>
      </w:r>
      <w:r>
        <w:rPr>
          <w:rFonts w:ascii="돋움체" w:eastAsia="돋움체" w:cs="돋움체" w:hint="eastAsia"/>
          <w:color w:val="A31515"/>
          <w:sz w:val="19"/>
          <w:szCs w:val="19"/>
        </w:rPr>
        <w:t>곱셈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40A936E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"4. </w:t>
      </w:r>
      <w:r>
        <w:rPr>
          <w:rFonts w:ascii="돋움체" w:eastAsia="돋움체" w:cs="돋움체" w:hint="eastAsia"/>
          <w:color w:val="A31515"/>
          <w:sz w:val="19"/>
          <w:szCs w:val="19"/>
        </w:rPr>
        <w:t>나눗셈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4C6B6CF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"5. </w:t>
      </w:r>
      <w:r>
        <w:rPr>
          <w:rFonts w:ascii="돋움체" w:eastAsia="돋움체" w:cs="돋움체" w:hint="eastAsia"/>
          <w:color w:val="A31515"/>
          <w:sz w:val="19"/>
          <w:szCs w:val="19"/>
        </w:rPr>
        <w:t>두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재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입력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65FE07E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"6. </w:t>
      </w:r>
      <w:r>
        <w:rPr>
          <w:rFonts w:ascii="돋움체" w:eastAsia="돋움체" w:cs="돋움체" w:hint="eastAsia"/>
          <w:color w:val="A31515"/>
          <w:sz w:val="19"/>
          <w:szCs w:val="19"/>
        </w:rPr>
        <w:t>나머지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연산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7340B93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"7. </w:t>
      </w:r>
      <w:r>
        <w:rPr>
          <w:rFonts w:ascii="돋움체" w:eastAsia="돋움체" w:cs="돋움체" w:hint="eastAsia"/>
          <w:color w:val="A31515"/>
          <w:sz w:val="19"/>
          <w:szCs w:val="19"/>
        </w:rPr>
        <w:t>종료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2AD0362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수행할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연산을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sz w:val="19"/>
          <w:szCs w:val="19"/>
        </w:rPr>
        <w:t>:"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2679F8A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&amp;choice);</w:t>
      </w:r>
    </w:p>
    <w:p w14:paraId="6C606246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보여주고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입력받기</w:t>
      </w:r>
      <w:proofErr w:type="spellEnd"/>
    </w:p>
    <w:p w14:paraId="48A6FBE9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</w:p>
    <w:p w14:paraId="491AE373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switch</w:t>
      </w:r>
      <w:r>
        <w:rPr>
          <w:rFonts w:ascii="돋움체" w:eastAsia="돋움체" w:cs="돋움체"/>
          <w:color w:val="000000"/>
          <w:sz w:val="19"/>
          <w:szCs w:val="19"/>
        </w:rPr>
        <w:t xml:space="preserve"> (choice)</w:t>
      </w:r>
    </w:p>
    <w:p w14:paraId="27948965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0867C0A3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1:</w:t>
      </w:r>
    </w:p>
    <w:p w14:paraId="0F55D1A2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fir, sec);</w:t>
      </w:r>
    </w:p>
    <w:p w14:paraId="6A57F1F7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4AEA80D3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더하기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215CEE4E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2:</w:t>
      </w:r>
    </w:p>
    <w:p w14:paraId="052EDD0A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sub(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fir, sec);</w:t>
      </w:r>
    </w:p>
    <w:p w14:paraId="71E26CAC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166FEA7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빼기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5E837561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3:</w:t>
      </w:r>
    </w:p>
    <w:p w14:paraId="743AFE6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fir, sec);</w:t>
      </w:r>
    </w:p>
    <w:p w14:paraId="163D978C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3EB9446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곱하기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0FA42709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4:</w:t>
      </w:r>
    </w:p>
    <w:p w14:paraId="277A437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divide(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fir, sec);</w:t>
      </w:r>
    </w:p>
    <w:p w14:paraId="1879D7E3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155BDBC9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000B69F7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5:</w:t>
      </w:r>
    </w:p>
    <w:p w14:paraId="50ECE832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fir_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sec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firr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secr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B949A3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EEDCFA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0443398B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6:</w:t>
      </w:r>
    </w:p>
    <w:p w14:paraId="22034C42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fir, sec);</w:t>
      </w:r>
    </w:p>
    <w:p w14:paraId="739153BE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946A313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15EADDE8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7:</w:t>
      </w:r>
    </w:p>
    <w:p w14:paraId="6E4FC42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0523FE55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0E0BC59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//7</w:t>
      </w:r>
      <w:r>
        <w:rPr>
          <w:rFonts w:ascii="돋움체" w:eastAsia="돋움체" w:cs="돋움체" w:hint="eastAsia"/>
          <w:color w:val="00800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빠져나가기</w:t>
      </w:r>
    </w:p>
    <w:p w14:paraId="58A68862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sz w:val="19"/>
          <w:szCs w:val="19"/>
        </w:rPr>
        <w:t>:</w:t>
      </w:r>
    </w:p>
    <w:p w14:paraId="07CB0094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잘못된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입력입니다</w:t>
      </w:r>
      <w:r>
        <w:rPr>
          <w:rFonts w:ascii="돋움체" w:eastAsia="돋움체" w:cs="돋움체"/>
          <w:color w:val="A31515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sz w:val="19"/>
          <w:szCs w:val="19"/>
        </w:rPr>
        <w:t>다시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1E1F39A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44B1983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외의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들어갔을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잘못된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알려줌</w:t>
      </w:r>
    </w:p>
    <w:p w14:paraId="701E83C3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DB1D37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A0B41CC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6CE7EB59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83CB709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C4697E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6B3F601F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result =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9577D5E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sz w:val="19"/>
          <w:szCs w:val="19"/>
        </w:rPr>
        <w:t>덧셈의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결과는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sz w:val="19"/>
          <w:szCs w:val="19"/>
        </w:rPr>
        <w:t>, result);</w:t>
      </w:r>
    </w:p>
    <w:p w14:paraId="2C7185F2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더해서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1A2C661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sub(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345442CA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result =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1F930418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sz w:val="19"/>
          <w:szCs w:val="19"/>
        </w:rPr>
        <w:t>뺄셈의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결과는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sz w:val="19"/>
          <w:szCs w:val="19"/>
        </w:rPr>
        <w:t>, result);</w:t>
      </w:r>
    </w:p>
    <w:p w14:paraId="6610D5D9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빼서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2EE8CA76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33ABE889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result =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504972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sz w:val="19"/>
          <w:szCs w:val="19"/>
        </w:rPr>
        <w:t>곱셈의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결과는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sz w:val="19"/>
          <w:szCs w:val="19"/>
        </w:rPr>
        <w:t>, result);</w:t>
      </w:r>
    </w:p>
    <w:p w14:paraId="7C287728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곱해서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37702342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divide(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640559D7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result = 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 /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3C547628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sz w:val="19"/>
          <w:szCs w:val="19"/>
        </w:rPr>
        <w:t>나눗셈의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몫은</w:t>
      </w:r>
      <w:r>
        <w:rPr>
          <w:rFonts w:ascii="돋움체" w:eastAsia="돋움체" w:cs="돋움체"/>
          <w:color w:val="A31515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, result);</w:t>
      </w:r>
    </w:p>
    <w:p w14:paraId="0F45A956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7E7E02AF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remain(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4339E77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result =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 %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1F72804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sz w:val="19"/>
          <w:szCs w:val="19"/>
        </w:rPr>
        <w:t>나눗셈의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나머지는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sz w:val="19"/>
          <w:szCs w:val="19"/>
        </w:rPr>
        <w:t>, result);</w:t>
      </w:r>
    </w:p>
    <w:p w14:paraId="06AEE8E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7F2A7F1F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C5BBCDA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fir_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sec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firr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secr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0668C2F4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sz w:val="19"/>
          <w:szCs w:val="19"/>
        </w:rPr>
        <w:t>두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수를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sz w:val="19"/>
          <w:szCs w:val="19"/>
        </w:rPr>
        <w:t>:"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C0BB040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firr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secr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7758E7E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연결해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</w:t>
      </w:r>
    </w:p>
    <w:p w14:paraId="23E872BC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7864C8C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66335DD1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요구사항해결</w:t>
      </w:r>
    </w:p>
    <w:p w14:paraId="5BA2F54A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1. switch</w:t>
      </w:r>
      <w:r>
        <w:rPr>
          <w:rFonts w:ascii="돋움체" w:eastAsia="돋움체" w:cs="돋움체" w:hint="eastAsia"/>
          <w:color w:val="008000"/>
          <w:sz w:val="19"/>
          <w:szCs w:val="19"/>
        </w:rPr>
        <w:t>문에서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defalut</w:t>
      </w:r>
      <w:proofErr w:type="spellEnd"/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예외처리를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</w:t>
      </w:r>
    </w:p>
    <w:p w14:paraId="15A8F3F9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2. 7</w:t>
      </w:r>
      <w:r>
        <w:rPr>
          <w:rFonts w:ascii="돋움체" w:eastAsia="돋움체" w:cs="돋움체" w:hint="eastAsia"/>
          <w:color w:val="008000"/>
          <w:sz w:val="19"/>
          <w:szCs w:val="19"/>
        </w:rPr>
        <w:t>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종료조건이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반복하도록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구현함</w:t>
      </w:r>
    </w:p>
    <w:p w14:paraId="0DA45401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3. </w:t>
      </w:r>
    </w:p>
    <w:p w14:paraId="743754D8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3-1. </w:t>
      </w:r>
      <w:r>
        <w:rPr>
          <w:rFonts w:ascii="돋움체" w:eastAsia="돋움체" w:cs="돋움체" w:hint="eastAsia"/>
          <w:color w:val="008000"/>
          <w:sz w:val="19"/>
          <w:szCs w:val="19"/>
        </w:rPr>
        <w:t>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재입력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변경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가능하도록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</w:t>
      </w:r>
    </w:p>
    <w:p w14:paraId="09BEE24D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3-2.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나눗셈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만들어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처리함</w:t>
      </w:r>
    </w:p>
    <w:p w14:paraId="7AFC52F3" w14:textId="77777777" w:rsidR="00DC7CBE" w:rsidRDefault="00DC7CBE" w:rsidP="00DC7CB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46FFD140" w14:textId="4E41523A" w:rsidR="00DC7CBE" w:rsidRDefault="00DC7CBE" w:rsidP="00DC7CBE">
      <w:pPr>
        <w:rPr>
          <w:lang w:val="ko-KR"/>
        </w:rPr>
      </w:pPr>
    </w:p>
    <w:p w14:paraId="5AC2733D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70CBC539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과제</w:t>
      </w:r>
      <w:r>
        <w:rPr>
          <w:rFonts w:ascii="돋움체" w:eastAsia="돋움체" w:cs="돋움체"/>
          <w:color w:val="008000"/>
          <w:sz w:val="19"/>
          <w:szCs w:val="19"/>
        </w:rPr>
        <w:t xml:space="preserve">#5-2]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로또번호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생성기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545A0248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[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>#1]</w:t>
      </w:r>
      <w:r>
        <w:rPr>
          <w:rFonts w:ascii="돋움체" w:eastAsia="돋움체" w:cs="돋움체" w:hint="eastAsia"/>
          <w:color w:val="008000"/>
          <w:sz w:val="19"/>
          <w:szCs w:val="19"/>
        </w:rPr>
        <w:t>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로또번호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바탕으로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45</w:t>
      </w:r>
      <w:r>
        <w:rPr>
          <w:rFonts w:ascii="돋움체" w:eastAsia="돋움체" w:cs="돋움체" w:hint="eastAsia"/>
          <w:color w:val="00800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중에서</w:t>
      </w:r>
    </w:p>
    <w:p w14:paraId="1C1677A0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임의의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sz w:val="19"/>
          <w:szCs w:val="19"/>
        </w:rPr>
        <w:t>개가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맞아야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생성기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4F7E515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몇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장의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것인지를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받아</w:t>
      </w:r>
    </w:p>
    <w:p w14:paraId="551C13B2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6</w:t>
      </w:r>
      <w:r>
        <w:rPr>
          <w:rFonts w:ascii="돋움체" w:eastAsia="돋움체" w:cs="돋움체" w:hint="eastAsia"/>
          <w:color w:val="00800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임의의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</w:rPr>
        <w:t>매를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받은</w:t>
      </w:r>
    </w:p>
    <w:p w14:paraId="312C6EEE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구매숫자만큼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0A85D15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구매할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입력하세요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</w:p>
    <w:p w14:paraId="2607A015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1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13 20 34 8 42 31</w:t>
      </w:r>
    </w:p>
    <w:p w14:paraId="0D951AFA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41 22 15 19 33 38</w:t>
      </w:r>
    </w:p>
    <w:p w14:paraId="2C389807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3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7 36 24 19 20 44</w:t>
      </w:r>
    </w:p>
    <w:p w14:paraId="122D08A8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고려사항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</w:p>
    <w:p w14:paraId="64B1CCC7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1) 1</w:t>
      </w:r>
      <w:r>
        <w:rPr>
          <w:rFonts w:ascii="돋움체" w:eastAsia="돋움체" w:cs="돋움체" w:hint="eastAsia"/>
          <w:color w:val="008000"/>
          <w:sz w:val="19"/>
          <w:szCs w:val="19"/>
        </w:rPr>
        <w:t>장의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임의의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sz w:val="19"/>
          <w:szCs w:val="19"/>
        </w:rPr>
        <w:t>개는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중복되면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409CD88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“중복번호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피하는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알고리즘”이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핵심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71E88B6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2) chapter10 </w:t>
      </w:r>
      <w:r>
        <w:rPr>
          <w:rFonts w:ascii="돋움체" w:eastAsia="돋움체" w:cs="돋움체" w:hint="eastAsia"/>
          <w:color w:val="008000"/>
          <w:sz w:val="19"/>
          <w:szCs w:val="19"/>
        </w:rPr>
        <w:t>장의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배열부분을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보고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임의의</w:t>
      </w:r>
    </w:p>
    <w:p w14:paraId="496F91B2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lastRenderedPageBreak/>
        <w:t>난수를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저장한다</w:t>
      </w:r>
    </w:p>
    <w:p w14:paraId="583542DD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0E52F307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F4205BF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42E33EB0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22E8B8A9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5500F340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080BF82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63FAF3A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sorting(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lottery</w:t>
      </w:r>
      <w:r>
        <w:rPr>
          <w:rFonts w:ascii="돋움체" w:eastAsia="돋움체" w:cs="돋움체"/>
          <w:color w:val="000000"/>
          <w:sz w:val="19"/>
          <w:szCs w:val="19"/>
        </w:rPr>
        <w:t>[6]) {</w:t>
      </w:r>
    </w:p>
    <w:p w14:paraId="5432051B" w14:textId="5C345B96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비효율적인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sz w:val="19"/>
          <w:szCs w:val="19"/>
        </w:rPr>
        <w:t xml:space="preserve"> for</w:t>
      </w:r>
      <w:r>
        <w:rPr>
          <w:rFonts w:ascii="돋움체" w:eastAsia="돋움체" w:cs="돋움체" w:hint="eastAsia"/>
          <w:color w:val="008000"/>
          <w:sz w:val="19"/>
          <w:szCs w:val="19"/>
        </w:rPr>
        <w:t>문으로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돌리면서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방법을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사용함</w:t>
      </w:r>
    </w:p>
    <w:p w14:paraId="1DFAD020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6;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3A0F2402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칸을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1E52608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  <w:bookmarkStart w:id="0" w:name="_GoBack"/>
      <w:bookmarkEnd w:id="0"/>
    </w:p>
    <w:p w14:paraId="7EF101C8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칸의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값들과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비교한다</w:t>
      </w:r>
    </w:p>
    <w:p w14:paraId="7EDE3FAD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lottery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&lt; </w:t>
      </w:r>
      <w:r>
        <w:rPr>
          <w:rFonts w:ascii="돋움체" w:eastAsia="돋움체" w:cs="돋움체"/>
          <w:color w:val="808080"/>
          <w:sz w:val="19"/>
          <w:szCs w:val="19"/>
        </w:rPr>
        <w:t>lottery</w:t>
      </w:r>
      <w:r>
        <w:rPr>
          <w:rFonts w:ascii="돋움체" w:eastAsia="돋움체" w:cs="돋움체"/>
          <w:color w:val="000000"/>
          <w:sz w:val="19"/>
          <w:szCs w:val="19"/>
        </w:rPr>
        <w:t>[j]) {</w:t>
      </w:r>
    </w:p>
    <w:p w14:paraId="2F3DD0F3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칸이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전의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칸들보다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작다면</w:t>
      </w:r>
    </w:p>
    <w:p w14:paraId="7185D2EA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t = </w:t>
      </w:r>
      <w:r>
        <w:rPr>
          <w:rFonts w:ascii="돋움체" w:eastAsia="돋움체" w:cs="돋움체"/>
          <w:color w:val="808080"/>
          <w:sz w:val="19"/>
          <w:szCs w:val="19"/>
        </w:rPr>
        <w:t>lottery</w:t>
      </w:r>
      <w:r>
        <w:rPr>
          <w:rFonts w:ascii="돋움체" w:eastAsia="돋움체" w:cs="돋움체"/>
          <w:color w:val="00000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35F956A4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lottery</w:t>
      </w:r>
      <w:r>
        <w:rPr>
          <w:rFonts w:ascii="돋움체" w:eastAsia="돋움체" w:cs="돋움체"/>
          <w:color w:val="000000"/>
          <w:sz w:val="19"/>
          <w:szCs w:val="19"/>
        </w:rPr>
        <w:t xml:space="preserve">[j] = </w:t>
      </w:r>
      <w:r>
        <w:rPr>
          <w:rFonts w:ascii="돋움체" w:eastAsia="돋움체" w:cs="돋움체"/>
          <w:color w:val="808080"/>
          <w:sz w:val="19"/>
          <w:szCs w:val="19"/>
        </w:rPr>
        <w:t>lottery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397DA054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lottery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t;</w:t>
      </w:r>
      <w:proofErr w:type="gramEnd"/>
    </w:p>
    <w:p w14:paraId="237C8CAF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바꾸기</w:t>
      </w:r>
    </w:p>
    <w:p w14:paraId="7C2DEB10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앞으로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뒤로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정렬함</w:t>
      </w:r>
    </w:p>
    <w:p w14:paraId="089FCEAF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5C8CB70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3318CE9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EF79EFD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C9B094E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2C0D46B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6AA1F9F7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2FF648D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color w:val="000000"/>
          <w:sz w:val="19"/>
          <w:szCs w:val="19"/>
        </w:rPr>
        <w:t>));</w:t>
      </w:r>
    </w:p>
    <w:p w14:paraId="7AC15DAB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랜덤하도록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</w:t>
      </w:r>
    </w:p>
    <w:p w14:paraId="67337144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number_of_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lottery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3B8D1931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개수입력</w:t>
      </w:r>
    </w:p>
    <w:p w14:paraId="2F0C3E53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lottery[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6];</w:t>
      </w:r>
    </w:p>
    <w:p w14:paraId="03BFC19C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sz w:val="19"/>
          <w:szCs w:val="19"/>
        </w:rPr>
        <w:t>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고정됨</w:t>
      </w:r>
    </w:p>
    <w:p w14:paraId="6E732DC6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3AFF64C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구매할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로또의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개수를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08894B5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number_of_lottery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2BDA817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및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입력받기</w:t>
      </w:r>
      <w:proofErr w:type="spellEnd"/>
    </w:p>
    <w:p w14:paraId="30E64702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D3EEA9A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number_of_lottery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41BAC560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"\n%2d</w:t>
      </w:r>
      <w:r>
        <w:rPr>
          <w:rFonts w:ascii="돋움체" w:eastAsia="돋움체" w:cs="돋움체" w:hint="eastAsia"/>
          <w:color w:val="A31515"/>
          <w:sz w:val="19"/>
          <w:szCs w:val="19"/>
        </w:rPr>
        <w:t>번째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로또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532CCE4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세기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몇번쨰인지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78EB1892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E1A9FC2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0; j &lt; 6;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0E6FC619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칸에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랜덤하게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</w:t>
      </w:r>
    </w:p>
    <w:p w14:paraId="710F60DB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lottery[j] =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% 45) + 1;</w:t>
      </w:r>
    </w:p>
    <w:p w14:paraId="76039F1A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3FB97DE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k = 0; k &lt; j; k++) {</w:t>
      </w:r>
    </w:p>
    <w:p w14:paraId="65FDD705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값들과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입력함</w:t>
      </w:r>
    </w:p>
    <w:p w14:paraId="562EBD92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(lottery[j] == lottery[k]) {</w:t>
      </w:r>
    </w:p>
    <w:p w14:paraId="5A2B7350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lottery[j] =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% 45) + 1;</w:t>
      </w:r>
    </w:p>
    <w:p w14:paraId="4FF3A5C5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12B4B03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만들어진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중복없는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출력함</w:t>
      </w:r>
    </w:p>
    <w:p w14:paraId="04E980C5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"%4d"</w:t>
      </w:r>
      <w:r>
        <w:rPr>
          <w:rFonts w:ascii="돋움체" w:eastAsia="돋움체" w:cs="돋움체"/>
          <w:color w:val="000000"/>
          <w:sz w:val="19"/>
          <w:szCs w:val="19"/>
        </w:rPr>
        <w:t>, lottery[j]);</w:t>
      </w:r>
    </w:p>
    <w:p w14:paraId="0CFDAE68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정렬한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후의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</w:p>
    <w:p w14:paraId="7B187F07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    </w:t>
      </w:r>
      <w:r>
        <w:rPr>
          <w:rFonts w:ascii="돋움체" w:eastAsia="돋움체" w:cs="돋움체" w:hint="eastAsia"/>
          <w:color w:val="A31515"/>
          <w:sz w:val="19"/>
          <w:szCs w:val="19"/>
        </w:rPr>
        <w:t>정렬하기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5CE3909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sorting(lottery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036EF41A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정렬한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보내줌</w:t>
      </w:r>
    </w:p>
    <w:p w14:paraId="5297373A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자체가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역할을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떄문에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상관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없음</w:t>
      </w:r>
      <w:proofErr w:type="gramEnd"/>
    </w:p>
    <w:p w14:paraId="0E2E853D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주소에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연결되어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가능</w:t>
      </w:r>
    </w:p>
    <w:p w14:paraId="29BA2E7B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6;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6695FCCC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23100F54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"%4d"</w:t>
      </w:r>
      <w:r>
        <w:rPr>
          <w:rFonts w:ascii="돋움체" w:eastAsia="돋움체" w:cs="돋움체"/>
          <w:color w:val="000000"/>
          <w:sz w:val="19"/>
          <w:szCs w:val="19"/>
        </w:rPr>
        <w:t>, lottery[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]);</w:t>
      </w:r>
    </w:p>
    <w:p w14:paraId="3A28CE9A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A8AAF8E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57DAA9C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0106FC37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04067FC8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/*1. </w:t>
      </w:r>
      <w:r>
        <w:rPr>
          <w:rFonts w:ascii="돋움체" w:eastAsia="돋움체" w:cs="돋움체" w:hint="eastAsia"/>
          <w:color w:val="008000"/>
          <w:sz w:val="19"/>
          <w:szCs w:val="19"/>
        </w:rPr>
        <w:t>중복을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피하기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위해</w:t>
      </w:r>
    </w:p>
    <w:p w14:paraId="0860DF2C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for (int k = 0; k &lt; j; k++) {</w:t>
      </w:r>
    </w:p>
    <w:p w14:paraId="075E4CD9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값들과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입력함</w:t>
      </w:r>
    </w:p>
    <w:p w14:paraId="47B6DB55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if (lottery[j] == lottery[k]) {</w:t>
      </w:r>
    </w:p>
    <w:p w14:paraId="4D09283F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lottery[j] = (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) % 45) + 1;</w:t>
      </w:r>
    </w:p>
    <w:p w14:paraId="7359D92B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}</w:t>
      </w:r>
    </w:p>
    <w:p w14:paraId="58ED301E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sz w:val="19"/>
          <w:szCs w:val="19"/>
        </w:rPr>
        <w:t>부분을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넣음</w:t>
      </w:r>
    </w:p>
    <w:p w14:paraId="1E5BE583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6809AAC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2.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랜덤한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위해서</w:t>
      </w:r>
    </w:p>
    <w:p w14:paraId="4EBA8848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 xml:space="preserve">for (int j = 0; j &lt; 6;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) {</w:t>
      </w:r>
    </w:p>
    <w:p w14:paraId="650B1D27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칸에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랜덤하게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</w:t>
      </w:r>
    </w:p>
    <w:p w14:paraId="766A49B1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lottery[j] = (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) % 45) + 1;</w:t>
      </w:r>
    </w:p>
    <w:p w14:paraId="6699F40C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sz w:val="19"/>
          <w:szCs w:val="19"/>
        </w:rPr>
        <w:t>부분을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넣음</w:t>
      </w:r>
    </w:p>
    <w:p w14:paraId="3B346E2A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5731A1F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3. </w:t>
      </w:r>
      <w:r>
        <w:rPr>
          <w:rFonts w:ascii="돋움체" w:eastAsia="돋움체" w:cs="돋움체" w:hint="eastAsia"/>
          <w:color w:val="008000"/>
          <w:sz w:val="19"/>
          <w:szCs w:val="19"/>
        </w:rPr>
        <w:t>보기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편하도록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만듦</w:t>
      </w:r>
    </w:p>
    <w:p w14:paraId="0BBE0170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for (int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&lt; 6;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++) {</w:t>
      </w:r>
    </w:p>
    <w:p w14:paraId="1349E7ED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칸을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5533875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 xml:space="preserve">for (int j = 0; j &lt;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) {</w:t>
      </w:r>
    </w:p>
    <w:p w14:paraId="34A98D50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칸의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값들과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비교한다</w:t>
      </w:r>
    </w:p>
    <w:p w14:paraId="679F015D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if (lottery[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] &lt; lottery[j]) {</w:t>
      </w:r>
    </w:p>
    <w:p w14:paraId="5A043BAE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칸이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전의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칸들보다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작다면</w:t>
      </w:r>
    </w:p>
    <w:p w14:paraId="6F725574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int t = lottery[j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];</w:t>
      </w:r>
      <w:proofErr w:type="gramEnd"/>
    </w:p>
    <w:p w14:paraId="10453BC7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lottery[j] = lottery[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8000"/>
          <w:sz w:val="19"/>
          <w:szCs w:val="19"/>
        </w:rPr>
        <w:t>];</w:t>
      </w:r>
      <w:proofErr w:type="gramEnd"/>
    </w:p>
    <w:p w14:paraId="4B1305DA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lottery[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t;</w:t>
      </w:r>
      <w:proofErr w:type="gramEnd"/>
    </w:p>
    <w:p w14:paraId="33D45DC1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바꾸기</w:t>
      </w:r>
    </w:p>
    <w:p w14:paraId="751D7B9E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앞으로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뒤로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정렬함</w:t>
      </w:r>
    </w:p>
    <w:p w14:paraId="071C59AF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}</w:t>
      </w:r>
    </w:p>
    <w:p w14:paraId="65A936A9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}</w:t>
      </w:r>
    </w:p>
    <w:p w14:paraId="27A2D20E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  <w:t>}</w:t>
      </w:r>
    </w:p>
    <w:p w14:paraId="2C6122B4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57D0F09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비효율적이지만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로또를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않는다고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가정하고</w:t>
      </w:r>
    </w:p>
    <w:p w14:paraId="49B69639" w14:textId="77777777" w:rsidR="00255BA3" w:rsidRDefault="00255BA3" w:rsidP="00255BA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이러한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AFC507D" w14:textId="7CADED42" w:rsidR="00DC7CBE" w:rsidRPr="00DC7CBE" w:rsidRDefault="00255BA3" w:rsidP="00255BA3">
      <w:pPr>
        <w:rPr>
          <w:rFonts w:hint="eastAsia"/>
          <w:lang w:val="ko-KR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7F708577" w14:textId="1E7ABD00" w:rsidR="004F44DA" w:rsidRDefault="004F44DA" w:rsidP="004F44DA">
      <w:pPr>
        <w:pStyle w:val="1"/>
        <w:numPr>
          <w:ilvl w:val="0"/>
          <w:numId w:val="2"/>
        </w:numPr>
        <w:ind w:left="63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lastRenderedPageBreak/>
        <w:t>실행파일</w:t>
      </w:r>
    </w:p>
    <w:p w14:paraId="33D80AED" w14:textId="6F25B83D" w:rsidR="002B10DC" w:rsidRDefault="00DC7CBE" w:rsidP="00B5545E">
      <w:pPr>
        <w:rPr>
          <w:rFonts w:hint="eastAsia"/>
          <w:lang w:val="ko-KR"/>
        </w:rPr>
      </w:pPr>
      <w:r>
        <w:rPr>
          <w:rFonts w:hint="eastAsia"/>
          <w:lang w:val="ko-KR"/>
        </w:rPr>
        <w:t xml:space="preserve"> </w:t>
      </w:r>
    </w:p>
    <w:p w14:paraId="4C9A103B" w14:textId="261E07FD" w:rsidR="00430867" w:rsidRDefault="00430867" w:rsidP="004F44DA">
      <w:pPr>
        <w:rPr>
          <w:lang w:val="ko-KR"/>
        </w:rPr>
      </w:pPr>
    </w:p>
    <w:p w14:paraId="393C1DBA" w14:textId="1DE45E20" w:rsidR="00430867" w:rsidRDefault="00DC7CBE" w:rsidP="004F44DA">
      <w:pPr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o1</w:t>
      </w:r>
    </w:p>
    <w:p w14:paraId="5CFBADCA" w14:textId="06B34320" w:rsidR="00DC7CBE" w:rsidRDefault="00DC7CBE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64CCC140" wp14:editId="0C4969D5">
            <wp:extent cx="4892445" cy="56007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433" cy="56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DB1F" w14:textId="223D0C74" w:rsidR="004743FA" w:rsidRDefault="004743FA" w:rsidP="004F44DA">
      <w:pPr>
        <w:rPr>
          <w:lang w:val="ko-KR"/>
        </w:rPr>
      </w:pPr>
    </w:p>
    <w:p w14:paraId="1B138FF7" w14:textId="0A0814EA" w:rsidR="004743FA" w:rsidRDefault="004743FA" w:rsidP="004F44DA">
      <w:pPr>
        <w:rPr>
          <w:lang w:val="ko-KR"/>
        </w:rPr>
      </w:pPr>
      <w:proofErr w:type="spellStart"/>
      <w:r>
        <w:rPr>
          <w:rFonts w:hint="eastAsia"/>
          <w:lang w:val="ko-KR"/>
        </w:rPr>
        <w:t>N</w:t>
      </w:r>
      <w:r>
        <w:rPr>
          <w:lang w:val="ko-KR"/>
        </w:rPr>
        <w:t>o</w:t>
      </w:r>
      <w:proofErr w:type="spellEnd"/>
      <w:r>
        <w:rPr>
          <w:lang w:val="ko-KR"/>
        </w:rPr>
        <w:t>. 2</w:t>
      </w:r>
    </w:p>
    <w:p w14:paraId="73171B5D" w14:textId="47678EEE" w:rsidR="004743FA" w:rsidRDefault="004743FA" w:rsidP="004F44DA">
      <w:pPr>
        <w:rPr>
          <w:lang w:val="ko-KR"/>
        </w:rPr>
      </w:pPr>
      <w:r>
        <w:rPr>
          <w:noProof/>
        </w:rPr>
        <w:lastRenderedPageBreak/>
        <w:drawing>
          <wp:inline distT="0" distB="0" distL="0" distR="0" wp14:anchorId="391A0128" wp14:editId="46D8460E">
            <wp:extent cx="5081040" cy="3284220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672" cy="32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2337" w14:textId="6E7C495C" w:rsidR="004743FA" w:rsidRDefault="004743FA" w:rsidP="004F44DA">
      <w:pPr>
        <w:rPr>
          <w:lang w:val="ko-KR"/>
        </w:rPr>
      </w:pPr>
    </w:p>
    <w:p w14:paraId="3117445C" w14:textId="4600381B" w:rsidR="004743FA" w:rsidRDefault="004743FA" w:rsidP="004F44DA">
      <w:pPr>
        <w:rPr>
          <w:lang w:val="ko-KR"/>
        </w:rPr>
      </w:pPr>
      <w:r>
        <w:rPr>
          <w:rFonts w:hint="eastAsia"/>
          <w:lang w:val="ko-KR"/>
        </w:rPr>
        <w:t>N</w:t>
      </w:r>
      <w:r>
        <w:rPr>
          <w:lang w:val="ko-KR"/>
        </w:rPr>
        <w:t>o</w:t>
      </w:r>
      <w:proofErr w:type="gramStart"/>
      <w:r>
        <w:rPr>
          <w:lang w:val="ko-KR"/>
        </w:rPr>
        <w:t xml:space="preserve">2 </w:t>
      </w:r>
      <w:r>
        <w:rPr>
          <w:rFonts w:hint="eastAsia"/>
          <w:lang w:val="ko-KR"/>
        </w:rPr>
        <w:t>에서</w:t>
      </w:r>
      <w:proofErr w:type="gram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개선이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필요한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점</w:t>
      </w:r>
    </w:p>
    <w:p w14:paraId="11754AEA" w14:textId="48062F9F" w:rsidR="004743FA" w:rsidRDefault="004743FA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2E4EB003" wp14:editId="5C92B7A3">
            <wp:extent cx="5014912" cy="38404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711" cy="384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C8D8" w14:textId="5A4BE61A" w:rsidR="004743FA" w:rsidRPr="004F44DA" w:rsidRDefault="004743FA" w:rsidP="004F44DA">
      <w:pPr>
        <w:rPr>
          <w:rFonts w:hint="eastAsia"/>
          <w:lang w:val="ko-KR"/>
        </w:rPr>
      </w:pPr>
      <w:r>
        <w:rPr>
          <w:rFonts w:hint="eastAsia"/>
          <w:lang w:val="ko-KR"/>
        </w:rPr>
        <w:lastRenderedPageBreak/>
        <w:t>이처럼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장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이상을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산다면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연산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속도가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매우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느려진다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왜냐하면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o</w:t>
      </w:r>
      <w:proofErr w:type="spellEnd"/>
      <w:r>
        <w:rPr>
          <w:lang w:val="ko-KR"/>
        </w:rPr>
        <w:t>(n^3)</w:t>
      </w:r>
      <w:proofErr w:type="spellStart"/>
      <w:r>
        <w:rPr>
          <w:rFonts w:hint="eastAsia"/>
          <w:lang w:val="ko-KR"/>
        </w:rPr>
        <w:t>으로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메인함수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부분에서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삼중</w:t>
      </w:r>
      <w:r>
        <w:rPr>
          <w:rFonts w:hint="eastAsia"/>
          <w:lang w:val="ko-KR"/>
        </w:rPr>
        <w:t xml:space="preserve"> </w:t>
      </w:r>
      <w:proofErr w:type="spellStart"/>
      <w:r>
        <w:rPr>
          <w:lang w:val="ko-KR"/>
        </w:rPr>
        <w:t>for</w:t>
      </w:r>
      <w:r>
        <w:rPr>
          <w:rFonts w:hint="eastAsia"/>
          <w:lang w:val="ko-KR"/>
        </w:rPr>
        <w:t>문을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사용했기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떄문이다</w:t>
      </w:r>
      <w:proofErr w:type="spellEnd"/>
      <w:r>
        <w:rPr>
          <w:rFonts w:hint="eastAsia"/>
          <w:lang w:val="ko-KR"/>
        </w:rPr>
        <w:t>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하지만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문제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자체가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로또를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산다고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각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개인은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주에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몇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밖에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못하기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떄문에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입력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개수가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많아질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문제는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발생하지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않는다고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가정했다</w:t>
      </w:r>
      <w:r>
        <w:rPr>
          <w:rFonts w:hint="eastAsia"/>
          <w:lang w:val="ko-KR"/>
        </w:rPr>
        <w:t>.</w:t>
      </w:r>
    </w:p>
    <w:sectPr w:rsidR="004743FA" w:rsidRPr="004F44D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3A6E3" w14:textId="77777777" w:rsidR="00F57FD4" w:rsidRDefault="00F57FD4" w:rsidP="004E7A4C">
      <w:pPr>
        <w:spacing w:after="0" w:line="240" w:lineRule="auto"/>
      </w:pPr>
      <w:r>
        <w:separator/>
      </w:r>
    </w:p>
  </w:endnote>
  <w:endnote w:type="continuationSeparator" w:id="0">
    <w:p w14:paraId="5605D83E" w14:textId="77777777" w:rsidR="00F57FD4" w:rsidRDefault="00F57FD4" w:rsidP="004E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6C8A" w14:textId="77777777" w:rsidR="00255BA3" w:rsidRDefault="00255BA3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9C5047" wp14:editId="23C08EAF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직선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8C55FB" id="직선 연결선 8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8A854" w14:textId="77777777" w:rsidR="00F57FD4" w:rsidRDefault="00F57FD4" w:rsidP="004E7A4C">
      <w:pPr>
        <w:spacing w:after="0" w:line="240" w:lineRule="auto"/>
      </w:pPr>
      <w:r>
        <w:separator/>
      </w:r>
    </w:p>
  </w:footnote>
  <w:footnote w:type="continuationSeparator" w:id="0">
    <w:p w14:paraId="4BA010DE" w14:textId="77777777" w:rsidR="00F57FD4" w:rsidRDefault="00F57FD4" w:rsidP="004E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BEE2" w14:textId="77777777" w:rsidR="00255BA3" w:rsidRDefault="00255BA3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BCB2BD" wp14:editId="1521CC03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직선 연결선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CFC9D2" id="직선 연결선 7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C1BA0"/>
    <w:multiLevelType w:val="hybridMultilevel"/>
    <w:tmpl w:val="3CFCF18C"/>
    <w:lvl w:ilvl="0" w:tplc="B8E26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CAA"/>
    <w:rsid w:val="0003659A"/>
    <w:rsid w:val="001001C8"/>
    <w:rsid w:val="001B6415"/>
    <w:rsid w:val="00255BA3"/>
    <w:rsid w:val="002B10DC"/>
    <w:rsid w:val="00317432"/>
    <w:rsid w:val="00384B7B"/>
    <w:rsid w:val="0041404B"/>
    <w:rsid w:val="00415B65"/>
    <w:rsid w:val="00430867"/>
    <w:rsid w:val="004743FA"/>
    <w:rsid w:val="00482AD3"/>
    <w:rsid w:val="004919BD"/>
    <w:rsid w:val="004E7A4C"/>
    <w:rsid w:val="004F44DA"/>
    <w:rsid w:val="0050259B"/>
    <w:rsid w:val="00540E31"/>
    <w:rsid w:val="005530D0"/>
    <w:rsid w:val="00585970"/>
    <w:rsid w:val="005C4B90"/>
    <w:rsid w:val="00792541"/>
    <w:rsid w:val="007B27D3"/>
    <w:rsid w:val="007C3802"/>
    <w:rsid w:val="0080589E"/>
    <w:rsid w:val="00843FF8"/>
    <w:rsid w:val="00864FAE"/>
    <w:rsid w:val="009859FE"/>
    <w:rsid w:val="009E0121"/>
    <w:rsid w:val="00A767B9"/>
    <w:rsid w:val="00B22516"/>
    <w:rsid w:val="00B5545E"/>
    <w:rsid w:val="00B87E26"/>
    <w:rsid w:val="00C76E92"/>
    <w:rsid w:val="00C9680B"/>
    <w:rsid w:val="00CD0DD5"/>
    <w:rsid w:val="00D07A6F"/>
    <w:rsid w:val="00D356C2"/>
    <w:rsid w:val="00DC7CBE"/>
    <w:rsid w:val="00DF3F1D"/>
    <w:rsid w:val="00E44566"/>
    <w:rsid w:val="00E63663"/>
    <w:rsid w:val="00EB015A"/>
    <w:rsid w:val="00EF72D7"/>
    <w:rsid w:val="00F17CAA"/>
    <w:rsid w:val="00F57FD4"/>
    <w:rsid w:val="00F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4389D"/>
  <w15:docId w15:val="{98D76996-82D4-499A-958B-719110A0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Char">
    <w:name w:val="간격 없음 Char"/>
    <w:basedOn w:val="a0"/>
    <w:link w:val="a3"/>
    <w:uiPriority w:val="1"/>
    <w:rPr>
      <w:rFonts w:eastAsiaTheme="minorEastAsia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a4">
    <w:name w:val="List Paragraph"/>
    <w:basedOn w:val="a"/>
    <w:link w:val="Char0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목록 단락 Char"/>
    <w:basedOn w:val="a0"/>
    <w:link w:val="a4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6">
    <w:name w:val="주석 텍스트"/>
    <w:basedOn w:val="a"/>
    <w:link w:val="a7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7">
    <w:name w:val="설명 텍스트 문자"/>
    <w:basedOn w:val="a0"/>
    <w:link w:val="a6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8">
    <w:name w:val="주석 참조"/>
    <w:basedOn w:val="a0"/>
    <w:uiPriority w:val="99"/>
    <w:semiHidden/>
    <w:unhideWhenUsed/>
    <w:rPr>
      <w:sz w:val="16"/>
      <w:szCs w:val="16"/>
    </w:rPr>
  </w:style>
  <w:style w:type="character" w:styleId="a9">
    <w:name w:val="Strong"/>
    <w:basedOn w:val="a0"/>
    <w:uiPriority w:val="22"/>
    <w:qFormat/>
    <w:rPr>
      <w:b/>
      <w:bCs/>
      <w:color w:val="595959" w:themeColor="text1" w:themeTint="A6"/>
    </w:rPr>
  </w:style>
  <w:style w:type="character" w:styleId="aa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ab">
    <w:name w:val="일반(웹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목록 표 4 - 강조색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c">
    <w:name w:val="메모"/>
    <w:basedOn w:val="a"/>
    <w:link w:val="ad"/>
    <w:qFormat/>
  </w:style>
  <w:style w:type="character" w:customStyle="1" w:styleId="ad">
    <w:name w:val="지침 문자"/>
    <w:basedOn w:val="a0"/>
    <w:link w:val="ac"/>
    <w:rPr>
      <w:color w:val="595959" w:themeColor="text1" w:themeTint="A6"/>
    </w:rPr>
  </w:style>
  <w:style w:type="paragraph" w:customStyle="1" w:styleId="ae">
    <w:name w:val="주석 제목"/>
    <w:basedOn w:val="a6"/>
    <w:next w:val="a6"/>
    <w:link w:val="af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">
    <w:name w:val="설명 제목 문자"/>
    <w:basedOn w:val="a7"/>
    <w:link w:val="ae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0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Pr>
      <w:rFonts w:ascii="Segoe UI" w:hAnsi="Segoe UI" w:cs="Segoe UI"/>
      <w:sz w:val="18"/>
      <w:szCs w:val="18"/>
    </w:rPr>
  </w:style>
  <w:style w:type="paragraph" w:styleId="af1">
    <w:name w:val="header"/>
    <w:basedOn w:val="a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f1"/>
    <w:uiPriority w:val="99"/>
  </w:style>
  <w:style w:type="paragraph" w:styleId="af2">
    <w:name w:val="footer"/>
    <w:basedOn w:val="a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f2"/>
    <w:uiPriority w:val="99"/>
  </w:style>
  <w:style w:type="character" w:customStyle="1" w:styleId="af3">
    <w:name w:val="열어 본 하이퍼링크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문자"/>
    <w:basedOn w:val="a0"/>
    <w:link w:val="UI0"/>
    <w:locked/>
    <w:rPr>
      <w:b/>
    </w:rPr>
  </w:style>
  <w:style w:type="paragraph" w:customStyle="1" w:styleId="UI0">
    <w:name w:val="UI"/>
    <w:basedOn w:val="a"/>
    <w:link w:val="UI"/>
    <w:qFormat/>
    <w:rPr>
      <w:b/>
      <w:color w:val="auto"/>
    </w:rPr>
  </w:style>
  <w:style w:type="table" w:customStyle="1" w:styleId="af4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text"/>
    <w:basedOn w:val="a"/>
    <w:link w:val="Char4"/>
    <w:uiPriority w:val="99"/>
    <w:semiHidden/>
    <w:unhideWhenUsed/>
  </w:style>
  <w:style w:type="character" w:customStyle="1" w:styleId="Char4">
    <w:name w:val="메모 텍스트 Char"/>
    <w:basedOn w:val="a0"/>
    <w:link w:val="af5"/>
    <w:uiPriority w:val="99"/>
    <w:semiHidden/>
    <w:rPr>
      <w:color w:val="595959" w:themeColor="text1" w:themeTint="A6"/>
    </w:rPr>
  </w:style>
  <w:style w:type="character" w:styleId="af6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80589E"/>
    <w:rPr>
      <w:color w:val="954F72" w:themeColor="followedHyperlink"/>
      <w:u w:val="single"/>
    </w:rPr>
  </w:style>
  <w:style w:type="paragraph" w:styleId="af8">
    <w:name w:val="annotation subject"/>
    <w:basedOn w:val="af5"/>
    <w:next w:val="af5"/>
    <w:link w:val="Char5"/>
    <w:uiPriority w:val="99"/>
    <w:semiHidden/>
    <w:unhideWhenUsed/>
    <w:rsid w:val="00EF72D7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EF72D7"/>
    <w:rPr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1\AppData\Roaming\Microsoft\Templates\Word%20&#49884;&#510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DC3FBC-0EFD-4BD1-8B90-7CCC875E4E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</Template>
  <TotalTime>273</TotalTime>
  <Pages>9</Pages>
  <Words>756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이 서영</cp:lastModifiedBy>
  <cp:revision>9</cp:revision>
  <dcterms:created xsi:type="dcterms:W3CDTF">2019-09-20T08:00:00Z</dcterms:created>
  <dcterms:modified xsi:type="dcterms:W3CDTF">2019-11-03T11:23:00Z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