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맑은 고딕" w:eastAsia="맑은 고딕" w:hAnsi="맑은 고딕"/>
        </w:rPr>
        <w:id w:val="-1296670098"/>
        <w:docPartObj>
          <w:docPartGallery w:val="Cover Pages"/>
          <w:docPartUnique/>
        </w:docPartObj>
      </w:sdtPr>
      <w:sdtEndPr/>
      <w:sdtContent>
        <w:p w14:paraId="19F52FAB" w14:textId="77777777" w:rsidR="00585970" w:rsidRPr="00EF72D7" w:rsidRDefault="00EB015A">
          <w:pPr>
            <w:rPr>
              <w:rFonts w:ascii="맑은 고딕" w:eastAsia="맑은 고딕" w:hAnsi="맑은 고딕"/>
            </w:rPr>
          </w:pPr>
          <w:r w:rsidRPr="00EF72D7">
            <w:rPr>
              <w:rFonts w:ascii="맑은 고딕" w:eastAsia="맑은 고딕" w:hAnsi="맑은 고딕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329285B" wp14:editId="5CFDD0F9">
                    <wp:simplePos x="0" y="0"/>
                    <wp:positionH relativeFrom="column">
                      <wp:align>center</wp:align>
                    </wp:positionH>
                    <wp:positionV relativeFrom="margin">
                      <wp:align>center</wp:align>
                    </wp:positionV>
                    <wp:extent cx="6537960" cy="9144000"/>
                    <wp:effectExtent l="0" t="0" r="0" b="0"/>
                    <wp:wrapNone/>
                    <wp:docPr id="3" name="그룹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7960" cy="9144000"/>
                              <a:chOff x="0" y="0"/>
                              <a:chExt cx="6537960" cy="9144000"/>
                            </a:xfrm>
                          </wpg:grpSpPr>
                          <wps:wsp>
                            <wps:cNvPr id="388" name="사각형 388"/>
                            <wps:cNvSpPr/>
                            <wps:spPr>
                              <a:xfrm>
                                <a:off x="0" y="0"/>
                                <a:ext cx="653796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텍스트 상자 1"/>
                            <wps:cNvSpPr txBox="1"/>
                            <wps:spPr>
                              <a:xfrm>
                                <a:off x="323850" y="4057650"/>
                                <a:ext cx="5912069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2E8FB7" w14:textId="77777777" w:rsidR="00255BA3" w:rsidRPr="00EF72D7" w:rsidRDefault="00255BA3">
                                  <w:pPr>
                                    <w:rPr>
                                      <w:rFonts w:ascii="맑은 고딕" w:eastAsia="맑은 고딕" w:hAnsi="맑은 고딕" w:cs="Segoe UI Light"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Segoe UI Light"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t>아주대학교</w:t>
                                  </w:r>
                                  <w:r>
                                    <w:rPr>
                                      <w:rFonts w:ascii="맑은 고딕" w:eastAsia="맑은 고딕" w:hAnsi="맑은 고딕" w:cs="Segoe UI Light" w:hint="eastAsia"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cs="Segoe UI Light"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t>프로그래밍언어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텍스트 상자 2"/>
                            <wps:cNvSpPr txBox="1"/>
                            <wps:spPr>
                              <a:xfrm>
                                <a:off x="323850" y="4835764"/>
                                <a:ext cx="5911850" cy="23746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48F29A" w14:textId="77777777" w:rsidR="00255BA3" w:rsidRDefault="00255BA3">
                                  <w:pP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Segoe UI Light" w:hint="eastAsia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01821048 미디어학과</w:t>
                                  </w:r>
                                  <w:r>
                                    <w:rPr>
                                      <w:rFonts w:ascii="맑은 고딕" w:eastAsia="맑은 고딕" w:hAnsi="맑은 고딕" w:cs="Segoe UI Light" w:hint="eastAsia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이서영</w:t>
                                  </w:r>
                                </w:p>
                                <w:p w14:paraId="5B8FE545" w14:textId="45215EE7" w:rsidR="00255BA3" w:rsidRDefault="00255BA3">
                                  <w:pPr>
                                    <w:rPr>
                                      <w:rFonts w:ascii="맑은 고딕" w:eastAsia="맑은 고딕" w:hAnsi="맑은 고딕" w:cs="Segoe UI Light" w:hint="eastAsia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Segoe UI Light" w:hint="eastAsia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019/</w:t>
                                  </w:r>
                                  <w:r w:rsidR="00837253"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 xml:space="preserve">11/06 </w:t>
                                  </w:r>
                                  <w:r w:rsidR="00837253">
                                    <w:rPr>
                                      <w:rFonts w:ascii="맑은 고딕" w:eastAsia="맑은 고딕" w:hAnsi="맑은 고딕" w:cs="Segoe UI Light" w:hint="eastAsia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재귀함수,</w:t>
                                  </w:r>
                                  <w:r w:rsidR="00837253"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 xml:space="preserve"> </w:t>
                                  </w:r>
                                  <w:proofErr w:type="spellStart"/>
                                  <w:r w:rsidR="00837253"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static</w:t>
                                  </w:r>
                                  <w:proofErr w:type="spellEnd"/>
                                  <w:r w:rsidR="00837253"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 xml:space="preserve"> </w:t>
                                  </w:r>
                                  <w:r w:rsidR="00837253">
                                    <w:rPr>
                                      <w:rFonts w:ascii="맑은 고딕" w:eastAsia="맑은 고딕" w:hAnsi="맑은 고딕" w:cs="Segoe UI Light" w:hint="eastAsia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사용</w:t>
                                  </w:r>
                                </w:p>
                                <w:p w14:paraId="3A5B747D" w14:textId="77777777" w:rsidR="00255BA3" w:rsidRPr="0003659A" w:rsidRDefault="00255BA3">
                                  <w:pPr>
                                    <w:rPr>
                                      <w:rFonts w:ascii="맑은 고딕" w:eastAsia="맑은 고딕" w:hAnsi="맑은 고딕" w:cs="Segoe UI Light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110000</wp14:pctHeight>
                    </wp14:sizeRelV>
                  </wp:anchor>
                </w:drawing>
              </mc:Choice>
              <mc:Fallback>
                <w:pict>
                  <v:group w14:anchorId="0329285B" id="그룹 3" o:spid="_x0000_s1026" style="position:absolute;margin-left:0;margin-top:0;width:514.8pt;height:10in;z-index:251662336;mso-width-percent:1100;mso-height-percent:1100;mso-position-horizontal:center;mso-position-vertical:center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">
                    <v:rect id="사각형 388" o:spid="_x0000_s1027" style="position:absolute;width:65379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" fillcolor="#4472c4 [3208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1" o:spid="_x0000_s1028" type="#_x0000_t202" style="position:absolute;left:3238;top:40576;width:59121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<v:textbox>
                        <w:txbxContent>
                          <w:p w14:paraId="2D2E8FB7" w14:textId="77777777" w:rsidR="00255BA3" w:rsidRPr="00EF72D7" w:rsidRDefault="00255BA3">
                            <w:pPr>
                              <w:rPr>
                                <w:rFonts w:ascii="맑은 고딕" w:eastAsia="맑은 고딕" w:hAnsi="맑은 고딕" w:cs="Segoe UI Light"/>
                                <w:color w:val="FFFFFF" w:themeColor="background1"/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ascii="맑은 고딕" w:eastAsia="맑은 고딕" w:hAnsi="맑은 고딕" w:cs="Segoe UI Light"/>
                                <w:color w:val="FFFFFF" w:themeColor="background1"/>
                                <w:sz w:val="72"/>
                                <w:szCs w:val="96"/>
                              </w:rPr>
                              <w:t>아주대학교</w:t>
                            </w:r>
                            <w:r>
                              <w:rPr>
                                <w:rFonts w:ascii="맑은 고딕" w:eastAsia="맑은 고딕" w:hAnsi="맑은 고딕" w:cs="Segoe UI Light" w:hint="eastAsia"/>
                                <w:color w:val="FFFFFF" w:themeColor="background1"/>
                                <w:sz w:val="72"/>
                                <w:szCs w:val="96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Segoe UI Light"/>
                                <w:color w:val="FFFFFF" w:themeColor="background1"/>
                                <w:sz w:val="72"/>
                                <w:szCs w:val="96"/>
                              </w:rPr>
                              <w:t>프로그래밍언어</w:t>
                            </w:r>
                          </w:p>
                        </w:txbxContent>
                      </v:textbox>
                    </v:shape>
                    <v:shape id="텍스트 상자 2" o:spid="_x0000_s1029" type="#_x0000_t202" style="position:absolute;left:3238;top:48357;width:59119;height:2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<v:textbox>
                        <w:txbxContent>
                          <w:p w14:paraId="7A48F29A" w14:textId="77777777" w:rsidR="00255BA3" w:rsidRDefault="00255BA3">
                            <w:pP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</w:pPr>
                            <w:r>
                              <w:rPr>
                                <w:rFonts w:ascii="맑은 고딕" w:eastAsia="맑은 고딕" w:hAnsi="맑은 고딕" w:cs="Segoe UI Light" w:hint="eastAsia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2</w:t>
                            </w:r>
                            <w: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01821048 미디어학과</w:t>
                            </w:r>
                            <w:r>
                              <w:rPr>
                                <w:rFonts w:ascii="맑은 고딕" w:eastAsia="맑은 고딕" w:hAnsi="맑은 고딕" w:cs="Segoe UI Light" w:hint="eastAsia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이서영</w:t>
                            </w:r>
                          </w:p>
                          <w:p w14:paraId="5B8FE545" w14:textId="45215EE7" w:rsidR="00255BA3" w:rsidRDefault="00255BA3">
                            <w:pPr>
                              <w:rPr>
                                <w:rFonts w:ascii="맑은 고딕" w:eastAsia="맑은 고딕" w:hAnsi="맑은 고딕" w:cs="Segoe UI Light" w:hint="eastAsia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</w:pPr>
                            <w:r>
                              <w:rPr>
                                <w:rFonts w:ascii="맑은 고딕" w:eastAsia="맑은 고딕" w:hAnsi="맑은 고딕" w:cs="Segoe UI Light" w:hint="eastAsia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2</w:t>
                            </w:r>
                            <w: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019/</w:t>
                            </w:r>
                            <w:r w:rsidR="00837253"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 xml:space="preserve">11/06 </w:t>
                            </w:r>
                            <w:r w:rsidR="00837253">
                              <w:rPr>
                                <w:rFonts w:ascii="맑은 고딕" w:eastAsia="맑은 고딕" w:hAnsi="맑은 고딕" w:cs="Segoe UI Light" w:hint="eastAsia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재귀함수,</w:t>
                            </w:r>
                            <w:r w:rsidR="00837253"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 xml:space="preserve"> </w:t>
                            </w:r>
                            <w:proofErr w:type="spellStart"/>
                            <w:r w:rsidR="00837253"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static</w:t>
                            </w:r>
                            <w:proofErr w:type="spellEnd"/>
                            <w:r w:rsidR="00837253"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 xml:space="preserve"> </w:t>
                            </w:r>
                            <w:r w:rsidR="00837253">
                              <w:rPr>
                                <w:rFonts w:ascii="맑은 고딕" w:eastAsia="맑은 고딕" w:hAnsi="맑은 고딕" w:cs="Segoe UI Light" w:hint="eastAsia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사용</w:t>
                            </w:r>
                          </w:p>
                          <w:p w14:paraId="3A5B747D" w14:textId="77777777" w:rsidR="00255BA3" w:rsidRPr="0003659A" w:rsidRDefault="00255BA3">
                            <w:pPr>
                              <w:rPr>
                                <w:rFonts w:ascii="맑은 고딕" w:eastAsia="맑은 고딕" w:hAnsi="맑은 고딕" w:cs="Segoe UI Light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</w:p>
                        </w:txbxContent>
                      </v:textbox>
                    </v:shape>
                    <w10:wrap anchory="margin"/>
                  </v:group>
                </w:pict>
              </mc:Fallback>
            </mc:AlternateContent>
          </w:r>
        </w:p>
        <w:p w14:paraId="6E327D39" w14:textId="77777777" w:rsidR="00585970" w:rsidRPr="00EF72D7" w:rsidRDefault="00585970">
          <w:pPr>
            <w:rPr>
              <w:rFonts w:ascii="맑은 고딕" w:eastAsia="맑은 고딕" w:hAnsi="맑은 고딕"/>
            </w:rPr>
          </w:pPr>
        </w:p>
        <w:p w14:paraId="21FAE633" w14:textId="77777777" w:rsidR="00585970" w:rsidRPr="00EF72D7" w:rsidRDefault="00585970">
          <w:pPr>
            <w:rPr>
              <w:rFonts w:ascii="맑은 고딕" w:eastAsia="맑은 고딕" w:hAnsi="맑은 고딕"/>
            </w:rPr>
          </w:pPr>
        </w:p>
        <w:p w14:paraId="315DFAFC" w14:textId="77777777" w:rsidR="00585970" w:rsidRPr="00EF72D7" w:rsidRDefault="00585970">
          <w:pPr>
            <w:rPr>
              <w:rFonts w:ascii="맑은 고딕" w:eastAsia="맑은 고딕" w:hAnsi="맑은 고딕"/>
            </w:rPr>
          </w:pPr>
        </w:p>
        <w:p w14:paraId="7D7261D2" w14:textId="77777777" w:rsidR="00585970" w:rsidRPr="00EF72D7" w:rsidRDefault="00EB015A">
          <w:pPr>
            <w:spacing w:after="70"/>
            <w:rPr>
              <w:rFonts w:ascii="맑은 고딕" w:eastAsia="맑은 고딕" w:hAnsi="맑은 고딕"/>
            </w:rPr>
          </w:pPr>
          <w:r w:rsidRPr="00EF72D7">
            <w:rPr>
              <w:rFonts w:ascii="맑은 고딕" w:eastAsia="맑은 고딕" w:hAnsi="맑은 고딕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3AFC507D" w14:textId="229661BE" w:rsidR="00DC7CBE" w:rsidRDefault="00B22516" w:rsidP="00255BA3">
      <w:pPr>
        <w:pStyle w:val="1"/>
        <w:numPr>
          <w:ilvl w:val="0"/>
          <w:numId w:val="2"/>
        </w:numPr>
        <w:ind w:left="630"/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 w:hint="eastAsia"/>
          <w:lang w:val="ko-KR"/>
        </w:rPr>
        <w:lastRenderedPageBreak/>
        <w:t>소스코드 및 주석</w:t>
      </w:r>
    </w:p>
    <w:p w14:paraId="40849755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hint="eastAsia"/>
          <w:lang w:val="ko-KR"/>
        </w:rPr>
        <w:t xml:space="preserve"> </w:t>
      </w:r>
      <w:r>
        <w:rPr>
          <w:lang w:val="ko-KR"/>
        </w:rPr>
        <w:t xml:space="preserve"> </w:t>
      </w:r>
      <w:r>
        <w:rPr>
          <w:rFonts w:ascii="돋움체" w:eastAsia="돋움체" w:cs="돋움체"/>
          <w:color w:val="008000"/>
          <w:sz w:val="19"/>
          <w:szCs w:val="19"/>
        </w:rPr>
        <w:t>/*</w:t>
      </w:r>
    </w:p>
    <w:p w14:paraId="39AE6A13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[</w:t>
      </w:r>
      <w:r>
        <w:rPr>
          <w:rFonts w:ascii="돋움체" w:eastAsia="돋움체" w:cs="돋움체" w:hint="eastAsia"/>
          <w:color w:val="008000"/>
          <w:sz w:val="19"/>
          <w:szCs w:val="19"/>
        </w:rPr>
        <w:t>실습</w:t>
      </w:r>
      <w:r>
        <w:rPr>
          <w:rFonts w:ascii="돋움체" w:eastAsia="돋움체" w:cs="돋움체"/>
          <w:color w:val="008000"/>
          <w:sz w:val="19"/>
          <w:szCs w:val="19"/>
        </w:rPr>
        <w:t xml:space="preserve">#3] </w:t>
      </w:r>
      <w:r>
        <w:rPr>
          <w:rFonts w:ascii="돋움체" w:eastAsia="돋움체" w:cs="돋움체" w:hint="eastAsia"/>
          <w:color w:val="008000"/>
          <w:sz w:val="19"/>
          <w:szCs w:val="19"/>
        </w:rPr>
        <w:t>주사위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각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횟수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프로그램</w:t>
      </w:r>
    </w:p>
    <w:p w14:paraId="73283EB4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요구사항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주사위를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던져서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각각의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면이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몇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번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나왔는지를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프로그램을</w:t>
      </w:r>
    </w:p>
    <w:p w14:paraId="69FA7D7E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작성하시오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sz w:val="19"/>
          <w:szCs w:val="19"/>
        </w:rPr>
        <w:t>주사위를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던지는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sz w:val="19"/>
          <w:szCs w:val="19"/>
        </w:rPr>
        <w:t>get_dice_face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>()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만들고</w:t>
      </w:r>
    </w:p>
    <w:p w14:paraId="49AD3F96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안에서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각각의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면이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나올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때마다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횟수를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정적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지역변수를</w:t>
      </w:r>
    </w:p>
    <w:p w14:paraId="166D3E27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이용하여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저장한다</w:t>
      </w:r>
      <w:r>
        <w:rPr>
          <w:rFonts w:ascii="돋움체" w:eastAsia="돋움체" w:cs="돋움체"/>
          <w:color w:val="008000"/>
          <w:sz w:val="19"/>
          <w:szCs w:val="19"/>
        </w:rPr>
        <w:t xml:space="preserve">. </w:t>
      </w:r>
      <w:proofErr w:type="spellStart"/>
      <w:r>
        <w:rPr>
          <w:rFonts w:ascii="돋움체" w:eastAsia="돋움체" w:cs="돋움체"/>
          <w:color w:val="008000"/>
          <w:sz w:val="19"/>
          <w:szCs w:val="19"/>
        </w:rPr>
        <w:t>get_dice_face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>()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호출회수가</w:t>
      </w:r>
      <w:r>
        <w:rPr>
          <w:rFonts w:ascii="돋움체" w:eastAsia="돋움체" w:cs="돋움체"/>
          <w:color w:val="008000"/>
          <w:sz w:val="19"/>
          <w:szCs w:val="19"/>
        </w:rPr>
        <w:t xml:space="preserve"> 100</w:t>
      </w:r>
      <w:r>
        <w:rPr>
          <w:rFonts w:ascii="돋움체" w:eastAsia="돋움체" w:cs="돋움체" w:hint="eastAsia"/>
          <w:color w:val="008000"/>
          <w:sz w:val="19"/>
          <w:szCs w:val="19"/>
        </w:rPr>
        <w:t>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되면</w:t>
      </w:r>
    </w:p>
    <w:p w14:paraId="77F61DC7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각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면의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횟수를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출력한다</w:t>
      </w:r>
    </w:p>
    <w:p w14:paraId="37E163AA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5CB93AB6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**********************************************************</w:t>
      </w:r>
    </w:p>
    <w:p w14:paraId="490E3CAC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100</w:t>
      </w:r>
      <w:r>
        <w:rPr>
          <w:rFonts w:ascii="돋움체" w:eastAsia="돋움체" w:cs="돋움체" w:hint="eastAsia"/>
          <w:color w:val="008000"/>
          <w:sz w:val="19"/>
          <w:szCs w:val="19"/>
        </w:rPr>
        <w:t>번을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돌리는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것</w:t>
      </w:r>
      <w:r>
        <w:rPr>
          <w:rFonts w:ascii="돋움체" w:eastAsia="돋움체" w:cs="돋움체"/>
          <w:color w:val="008000"/>
          <w:sz w:val="19"/>
          <w:szCs w:val="19"/>
        </w:rPr>
        <w:t xml:space="preserve"> 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n</w:t>
      </w:r>
      <w:r>
        <w:rPr>
          <w:rFonts w:ascii="돋움체" w:eastAsia="돋움체" w:cs="돋움체" w:hint="eastAsia"/>
          <w:color w:val="008000"/>
          <w:sz w:val="19"/>
          <w:szCs w:val="19"/>
        </w:rPr>
        <w:t>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입력받아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n</w:t>
      </w:r>
      <w:r>
        <w:rPr>
          <w:rFonts w:ascii="돋움체" w:eastAsia="돋움체" w:cs="돋움체" w:hint="eastAsia"/>
          <w:color w:val="008000"/>
          <w:sz w:val="19"/>
          <w:szCs w:val="19"/>
        </w:rPr>
        <w:t>번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돌리는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것으로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다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작성함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423A632F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100</w:t>
      </w: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번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</w:p>
    <w:p w14:paraId="54FBCD9A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1. for</w:t>
      </w:r>
      <w:r>
        <w:rPr>
          <w:rFonts w:ascii="돋움체" w:eastAsia="돋움체" w:cs="돋움체" w:hint="eastAsia"/>
          <w:color w:val="008000"/>
          <w:sz w:val="19"/>
          <w:szCs w:val="19"/>
        </w:rPr>
        <w:t>문으로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주사위함수</w:t>
      </w:r>
      <w:r>
        <w:rPr>
          <w:rFonts w:ascii="돋움체" w:eastAsia="돋움체" w:cs="돋움체"/>
          <w:color w:val="008000"/>
          <w:sz w:val="19"/>
          <w:szCs w:val="19"/>
        </w:rPr>
        <w:t>(100)</w:t>
      </w:r>
      <w:r>
        <w:rPr>
          <w:rFonts w:ascii="돋움체" w:eastAsia="돋움체" w:cs="돋움체" w:hint="eastAsia"/>
          <w:color w:val="008000"/>
          <w:sz w:val="19"/>
          <w:szCs w:val="19"/>
        </w:rPr>
        <w:t>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100</w:t>
      </w:r>
      <w:r>
        <w:rPr>
          <w:rFonts w:ascii="돋움체" w:eastAsia="돋움체" w:cs="돋움체" w:hint="eastAsia"/>
          <w:color w:val="008000"/>
          <w:sz w:val="19"/>
          <w:szCs w:val="19"/>
        </w:rPr>
        <w:t>번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실행한다</w:t>
      </w:r>
    </w:p>
    <w:p w14:paraId="5B0B6A61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2. 123456</w:t>
      </w:r>
      <w:r>
        <w:rPr>
          <w:rFonts w:ascii="돋움체" w:eastAsia="돋움체" w:cs="돋움체" w:hint="eastAsia"/>
          <w:color w:val="008000"/>
          <w:sz w:val="19"/>
          <w:szCs w:val="19"/>
        </w:rPr>
        <w:t>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랜덤하게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생성해서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맞으면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각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숫자의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개수를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올려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저장한다</w:t>
      </w:r>
    </w:p>
    <w:p w14:paraId="5FFCF87B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3. 100</w:t>
      </w:r>
      <w:r>
        <w:rPr>
          <w:rFonts w:ascii="돋움체" w:eastAsia="돋움체" w:cs="돋움체" w:hint="eastAsia"/>
          <w:color w:val="008000"/>
          <w:sz w:val="19"/>
          <w:szCs w:val="19"/>
        </w:rPr>
        <w:t>번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굴렸으면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종료하고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각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숫자의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개수를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06D58072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7AD4F42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n</w:t>
      </w: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번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</w:p>
    <w:p w14:paraId="5EC67981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1. for</w:t>
      </w:r>
      <w:r>
        <w:rPr>
          <w:rFonts w:ascii="돋움체" w:eastAsia="돋움체" w:cs="돋움체" w:hint="eastAsia"/>
          <w:color w:val="008000"/>
          <w:sz w:val="19"/>
          <w:szCs w:val="19"/>
        </w:rPr>
        <w:t>문으로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주사위함수</w:t>
      </w:r>
      <w:r>
        <w:rPr>
          <w:rFonts w:ascii="돋움체" w:eastAsia="돋움체" w:cs="돋움체"/>
          <w:color w:val="008000"/>
          <w:sz w:val="19"/>
          <w:szCs w:val="19"/>
        </w:rPr>
        <w:t>(n)</w:t>
      </w:r>
      <w:r>
        <w:rPr>
          <w:rFonts w:ascii="돋움체" w:eastAsia="돋움체" w:cs="돋움체" w:hint="eastAsia"/>
          <w:color w:val="008000"/>
          <w:sz w:val="19"/>
          <w:szCs w:val="19"/>
        </w:rPr>
        <w:t>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n</w:t>
      </w:r>
      <w:r>
        <w:rPr>
          <w:rFonts w:ascii="돋움체" w:eastAsia="돋움체" w:cs="돋움체" w:hint="eastAsia"/>
          <w:color w:val="008000"/>
          <w:sz w:val="19"/>
          <w:szCs w:val="19"/>
        </w:rPr>
        <w:t>번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실행한다</w:t>
      </w:r>
    </w:p>
    <w:p w14:paraId="7F304498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2. 123456</w:t>
      </w:r>
      <w:r>
        <w:rPr>
          <w:rFonts w:ascii="돋움체" w:eastAsia="돋움체" w:cs="돋움체" w:hint="eastAsia"/>
          <w:color w:val="008000"/>
          <w:sz w:val="19"/>
          <w:szCs w:val="19"/>
        </w:rPr>
        <w:t>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랜덤하게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생성해서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맞으면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각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숫자의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개수를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올려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저장한다</w:t>
      </w:r>
    </w:p>
    <w:p w14:paraId="79C46949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3. n</w:t>
      </w:r>
      <w:r>
        <w:rPr>
          <w:rFonts w:ascii="돋움체" w:eastAsia="돋움체" w:cs="돋움체" w:hint="eastAsia"/>
          <w:color w:val="008000"/>
          <w:sz w:val="19"/>
          <w:szCs w:val="19"/>
        </w:rPr>
        <w:t>번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굴렸으면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종료하고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각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숫자의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개수를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7F080F46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33EF713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핵심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내용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</w:p>
    <w:p w14:paraId="51997D7A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static</w:t>
      </w:r>
      <w:r>
        <w:rPr>
          <w:rFonts w:ascii="돋움체" w:eastAsia="돋움체" w:cs="돋움체" w:hint="eastAsia"/>
          <w:color w:val="00800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변수의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맞은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횟수를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카운트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하기</w:t>
      </w:r>
      <w:proofErr w:type="gramEnd"/>
    </w:p>
    <w:p w14:paraId="086F889E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static</w:t>
      </w:r>
      <w:r>
        <w:rPr>
          <w:rFonts w:ascii="돋움체" w:eastAsia="돋움체" w:cs="돋움체" w:hint="eastAsia"/>
          <w:color w:val="00800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각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불린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횟수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카운트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하기</w:t>
      </w:r>
      <w:proofErr w:type="gramEnd"/>
    </w:p>
    <w:p w14:paraId="39D8B9F7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**************************************************</w:t>
      </w:r>
    </w:p>
    <w:p w14:paraId="4A6304C8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*/</w:t>
      </w:r>
    </w:p>
    <w:p w14:paraId="53BB5482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54A5CFA0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&gt;</w:t>
      </w:r>
    </w:p>
    <w:p w14:paraId="781B0324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&gt;</w:t>
      </w:r>
    </w:p>
    <w:p w14:paraId="3F546A00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time.h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&gt;</w:t>
      </w:r>
    </w:p>
    <w:p w14:paraId="24734776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5893BF3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get_dice_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face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count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2CCDE16C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get_dice_face_100(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);</w:t>
      </w:r>
      <w:proofErr w:type="gramEnd"/>
    </w:p>
    <w:p w14:paraId="714DC7B8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FF3D5BA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</w:p>
    <w:p w14:paraId="585B3263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{</w:t>
      </w:r>
    </w:p>
    <w:p w14:paraId="3DA8D66F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srand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time(</w:t>
      </w:r>
      <w:proofErr w:type="gramEnd"/>
      <w:r>
        <w:rPr>
          <w:rFonts w:ascii="돋움체" w:eastAsia="돋움체" w:cs="돋움체"/>
          <w:color w:val="6F008A"/>
          <w:sz w:val="19"/>
          <w:szCs w:val="19"/>
        </w:rPr>
        <w:t>NULL</w:t>
      </w:r>
      <w:r>
        <w:rPr>
          <w:rFonts w:ascii="돋움체" w:eastAsia="돋움체" w:cs="돋움체"/>
          <w:color w:val="000000"/>
          <w:sz w:val="19"/>
          <w:szCs w:val="19"/>
        </w:rPr>
        <w:t>));</w:t>
      </w:r>
    </w:p>
    <w:p w14:paraId="11372B55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n;</w:t>
      </w:r>
      <w:proofErr w:type="gramEnd"/>
    </w:p>
    <w:p w14:paraId="0C86088A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&lt; 100;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++)</w:t>
      </w:r>
    </w:p>
    <w:p w14:paraId="0D025381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get_dice_face_100(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);</w:t>
      </w:r>
      <w:proofErr w:type="gramEnd"/>
    </w:p>
    <w:p w14:paraId="2D4A2646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/*</w:t>
      </w:r>
    </w:p>
    <w:p w14:paraId="10AB1DEE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sz w:val="19"/>
          <w:szCs w:val="19"/>
        </w:rPr>
        <w:t>위에는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100</w:t>
      </w:r>
      <w:r>
        <w:rPr>
          <w:rFonts w:ascii="돋움체" w:eastAsia="돋움체" w:cs="돋움체" w:hint="eastAsia"/>
          <w:color w:val="008000"/>
          <w:sz w:val="19"/>
          <w:szCs w:val="19"/>
        </w:rPr>
        <w:t>번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밑에는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만큼</w:t>
      </w:r>
    </w:p>
    <w:p w14:paraId="0FA7E66A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ab/>
        <w:t>*/</w:t>
      </w:r>
    </w:p>
    <w:p w14:paraId="373F37C4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"\n</w:t>
      </w:r>
      <w:r>
        <w:rPr>
          <w:rFonts w:ascii="돋움체" w:eastAsia="돋움체" w:cs="돋움체" w:hint="eastAsia"/>
          <w:color w:val="A31515"/>
          <w:sz w:val="19"/>
          <w:szCs w:val="19"/>
        </w:rPr>
        <w:t>주사위를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몇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번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굴릴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것인가</w:t>
      </w:r>
      <w:r>
        <w:rPr>
          <w:rFonts w:ascii="돋움체" w:eastAsia="돋움체" w:cs="돋움체"/>
          <w:color w:val="A31515"/>
          <w:sz w:val="19"/>
          <w:szCs w:val="19"/>
        </w:rPr>
        <w:t>?"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0F4B2A14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scanf_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"%d"</w:t>
      </w:r>
      <w:r>
        <w:rPr>
          <w:rFonts w:ascii="돋움체" w:eastAsia="돋움체" w:cs="돋움체"/>
          <w:color w:val="000000"/>
          <w:sz w:val="19"/>
          <w:szCs w:val="19"/>
        </w:rPr>
        <w:t>, &amp;n);</w:t>
      </w:r>
    </w:p>
    <w:p w14:paraId="519A0CDE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&lt; n;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++)</w:t>
      </w:r>
    </w:p>
    <w:p w14:paraId="1DEC850E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get_dice_face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(n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);</w:t>
      </w:r>
      <w:proofErr w:type="gramEnd"/>
    </w:p>
    <w:p w14:paraId="15B92CDA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0;</w:t>
      </w:r>
      <w:proofErr w:type="gramEnd"/>
    </w:p>
    <w:p w14:paraId="7BFA5499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4D8C74A2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lastRenderedPageBreak/>
        <w:t>//100</w:t>
      </w:r>
      <w:r>
        <w:rPr>
          <w:rFonts w:ascii="돋움체" w:eastAsia="돋움체" w:cs="돋움체" w:hint="eastAsia"/>
          <w:color w:val="008000"/>
          <w:sz w:val="19"/>
          <w:szCs w:val="19"/>
        </w:rPr>
        <w:t>번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</w:t>
      </w:r>
    </w:p>
    <w:p w14:paraId="206338DB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get_dice_face_100()</w:t>
      </w:r>
    </w:p>
    <w:p w14:paraId="1988E069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{</w:t>
      </w:r>
    </w:p>
    <w:p w14:paraId="3315CE1F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number = (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) % 6) + 1;</w:t>
      </w:r>
    </w:p>
    <w:p w14:paraId="66915B05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static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one = 0, two = 0, three = 0, four = 0, five = 0, six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0;</w:t>
      </w:r>
      <w:proofErr w:type="gramEnd"/>
    </w:p>
    <w:p w14:paraId="715DADE6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static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call_count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0;</w:t>
      </w:r>
      <w:proofErr w:type="gramEnd"/>
    </w:p>
    <w:p w14:paraId="31E53DA7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call_count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+;</w:t>
      </w:r>
      <w:proofErr w:type="gramEnd"/>
    </w:p>
    <w:p w14:paraId="427AF520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switch</w:t>
      </w:r>
      <w:r>
        <w:rPr>
          <w:rFonts w:ascii="돋움체" w:eastAsia="돋움체" w:cs="돋움체"/>
          <w:color w:val="000000"/>
          <w:sz w:val="19"/>
          <w:szCs w:val="19"/>
        </w:rPr>
        <w:t xml:space="preserve"> (number) {</w:t>
      </w:r>
    </w:p>
    <w:p w14:paraId="021AB514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case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1:</w:t>
      </w:r>
    </w:p>
    <w:p w14:paraId="55A17BAF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one+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+;</w:t>
      </w:r>
      <w:proofErr w:type="gramEnd"/>
    </w:p>
    <w:p w14:paraId="2F12C3FE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7DF5A277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case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2:</w:t>
      </w:r>
    </w:p>
    <w:p w14:paraId="53669C1A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two+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+;</w:t>
      </w:r>
      <w:proofErr w:type="gramEnd"/>
    </w:p>
    <w:p w14:paraId="227F6870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0CD6661C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case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3:</w:t>
      </w:r>
    </w:p>
    <w:p w14:paraId="1817F659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three+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+;</w:t>
      </w:r>
      <w:proofErr w:type="gramEnd"/>
    </w:p>
    <w:p w14:paraId="6A527452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78454C45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case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4:</w:t>
      </w:r>
    </w:p>
    <w:p w14:paraId="158BF525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four+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+;</w:t>
      </w:r>
      <w:proofErr w:type="gramEnd"/>
    </w:p>
    <w:p w14:paraId="35484C82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31ABD651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case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5:</w:t>
      </w:r>
    </w:p>
    <w:p w14:paraId="2849B905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five+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+;</w:t>
      </w:r>
      <w:proofErr w:type="gramEnd"/>
    </w:p>
    <w:p w14:paraId="2F4BB542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0675608C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case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6:</w:t>
      </w:r>
    </w:p>
    <w:p w14:paraId="60059DD8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six+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+;</w:t>
      </w:r>
      <w:proofErr w:type="gramEnd"/>
    </w:p>
    <w:p w14:paraId="52855025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5F606BC3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11130D41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call_count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== 100) {</w:t>
      </w:r>
    </w:p>
    <w:p w14:paraId="22F0424B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"1 -&gt; %d\n"</w:t>
      </w:r>
      <w:r>
        <w:rPr>
          <w:rFonts w:ascii="돋움체" w:eastAsia="돋움체" w:cs="돋움체"/>
          <w:color w:val="000000"/>
          <w:sz w:val="19"/>
          <w:szCs w:val="19"/>
        </w:rPr>
        <w:t>, one);</w:t>
      </w:r>
    </w:p>
    <w:p w14:paraId="762BFC41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"2 -&gt; %d\n"</w:t>
      </w:r>
      <w:r>
        <w:rPr>
          <w:rFonts w:ascii="돋움체" w:eastAsia="돋움체" w:cs="돋움체"/>
          <w:color w:val="000000"/>
          <w:sz w:val="19"/>
          <w:szCs w:val="19"/>
        </w:rPr>
        <w:t>, two);</w:t>
      </w:r>
    </w:p>
    <w:p w14:paraId="10792E9F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"3 -&gt; %d\n"</w:t>
      </w:r>
      <w:r>
        <w:rPr>
          <w:rFonts w:ascii="돋움체" w:eastAsia="돋움체" w:cs="돋움체"/>
          <w:color w:val="000000"/>
          <w:sz w:val="19"/>
          <w:szCs w:val="19"/>
        </w:rPr>
        <w:t>, three);</w:t>
      </w:r>
    </w:p>
    <w:p w14:paraId="13FE378C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"4 -&gt; %d\n"</w:t>
      </w:r>
      <w:r>
        <w:rPr>
          <w:rFonts w:ascii="돋움체" w:eastAsia="돋움체" w:cs="돋움체"/>
          <w:color w:val="000000"/>
          <w:sz w:val="19"/>
          <w:szCs w:val="19"/>
        </w:rPr>
        <w:t>, four);</w:t>
      </w:r>
    </w:p>
    <w:p w14:paraId="1AA5A8AA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"5 -&gt; %d\n"</w:t>
      </w:r>
      <w:r>
        <w:rPr>
          <w:rFonts w:ascii="돋움체" w:eastAsia="돋움체" w:cs="돋움체"/>
          <w:color w:val="000000"/>
          <w:sz w:val="19"/>
          <w:szCs w:val="19"/>
        </w:rPr>
        <w:t>, five);</w:t>
      </w:r>
    </w:p>
    <w:p w14:paraId="60443B14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"6 -&gt; %d\n"</w:t>
      </w:r>
      <w:r>
        <w:rPr>
          <w:rFonts w:ascii="돋움체" w:eastAsia="돋움체" w:cs="돋움체"/>
          <w:color w:val="000000"/>
          <w:sz w:val="19"/>
          <w:szCs w:val="19"/>
        </w:rPr>
        <w:t>, six);</w:t>
      </w:r>
    </w:p>
    <w:p w14:paraId="349B4662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43E7E874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32CD9597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//n</w:t>
      </w:r>
      <w:r>
        <w:rPr>
          <w:rFonts w:ascii="돋움체" w:eastAsia="돋움체" w:cs="돋움체" w:hint="eastAsia"/>
          <w:color w:val="008000"/>
          <w:sz w:val="19"/>
          <w:szCs w:val="19"/>
        </w:rPr>
        <w:t>번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</w:t>
      </w:r>
    </w:p>
    <w:p w14:paraId="13F08778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get_dice_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face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count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</w:p>
    <w:p w14:paraId="0D89B042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{</w:t>
      </w:r>
    </w:p>
    <w:p w14:paraId="763B8726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number = (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) % 6) + 1;</w:t>
      </w:r>
    </w:p>
    <w:p w14:paraId="64BCBF54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static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one = 0, two = 0, three = 0, four = 0, five = 0, six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0;</w:t>
      </w:r>
      <w:proofErr w:type="gramEnd"/>
    </w:p>
    <w:p w14:paraId="3804E38A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static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call_count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0;</w:t>
      </w:r>
      <w:proofErr w:type="gramEnd"/>
    </w:p>
    <w:p w14:paraId="2E99FFCC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call_count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+;</w:t>
      </w:r>
      <w:proofErr w:type="gramEnd"/>
    </w:p>
    <w:p w14:paraId="64F706B4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switch</w:t>
      </w:r>
      <w:r>
        <w:rPr>
          <w:rFonts w:ascii="돋움체" w:eastAsia="돋움체" w:cs="돋움체"/>
          <w:color w:val="000000"/>
          <w:sz w:val="19"/>
          <w:szCs w:val="19"/>
        </w:rPr>
        <w:t xml:space="preserve"> (number) {</w:t>
      </w:r>
    </w:p>
    <w:p w14:paraId="73C9202C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case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1:</w:t>
      </w:r>
    </w:p>
    <w:p w14:paraId="05E430B3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one+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+;</w:t>
      </w:r>
      <w:proofErr w:type="gramEnd"/>
    </w:p>
    <w:p w14:paraId="1E2CE81F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3BD19D5E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case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2:</w:t>
      </w:r>
    </w:p>
    <w:p w14:paraId="738EEA26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two+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+;</w:t>
      </w:r>
      <w:proofErr w:type="gramEnd"/>
    </w:p>
    <w:p w14:paraId="4CB9AD30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0A35EE2C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case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3:</w:t>
      </w:r>
    </w:p>
    <w:p w14:paraId="51FEB865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three+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+;</w:t>
      </w:r>
      <w:proofErr w:type="gramEnd"/>
    </w:p>
    <w:p w14:paraId="33F4CD30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517083C0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case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4:</w:t>
      </w:r>
    </w:p>
    <w:p w14:paraId="647B4A5E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four+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+;</w:t>
      </w:r>
      <w:proofErr w:type="gramEnd"/>
    </w:p>
    <w:p w14:paraId="68E0EE62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18261792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case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5:</w:t>
      </w:r>
    </w:p>
    <w:p w14:paraId="0862FA15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five+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+;</w:t>
      </w:r>
      <w:proofErr w:type="gramEnd"/>
    </w:p>
    <w:p w14:paraId="5820BA64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7A9B6218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case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6:</w:t>
      </w:r>
    </w:p>
    <w:p w14:paraId="360F35C5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six+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+;</w:t>
      </w:r>
      <w:proofErr w:type="gramEnd"/>
    </w:p>
    <w:p w14:paraId="008E9492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78E65BE2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385FEBCF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call_count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sz w:val="19"/>
          <w:szCs w:val="19"/>
        </w:rPr>
        <w:t>count</w:t>
      </w:r>
      <w:r>
        <w:rPr>
          <w:rFonts w:ascii="돋움체" w:eastAsia="돋움체" w:cs="돋움체"/>
          <w:color w:val="000000"/>
          <w:sz w:val="19"/>
          <w:szCs w:val="19"/>
        </w:rPr>
        <w:t>) {</w:t>
      </w:r>
    </w:p>
    <w:p w14:paraId="52E62935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"1 -&gt; %d\n"</w:t>
      </w:r>
      <w:r>
        <w:rPr>
          <w:rFonts w:ascii="돋움체" w:eastAsia="돋움체" w:cs="돋움체"/>
          <w:color w:val="000000"/>
          <w:sz w:val="19"/>
          <w:szCs w:val="19"/>
        </w:rPr>
        <w:t>, one);</w:t>
      </w:r>
    </w:p>
    <w:p w14:paraId="62C7BB41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"2 -&gt; %d\n"</w:t>
      </w:r>
      <w:r>
        <w:rPr>
          <w:rFonts w:ascii="돋움체" w:eastAsia="돋움체" w:cs="돋움체"/>
          <w:color w:val="000000"/>
          <w:sz w:val="19"/>
          <w:szCs w:val="19"/>
        </w:rPr>
        <w:t>, two);</w:t>
      </w:r>
    </w:p>
    <w:p w14:paraId="2367A720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"3 -&gt; %d\n"</w:t>
      </w:r>
      <w:r>
        <w:rPr>
          <w:rFonts w:ascii="돋움체" w:eastAsia="돋움체" w:cs="돋움체"/>
          <w:color w:val="000000"/>
          <w:sz w:val="19"/>
          <w:szCs w:val="19"/>
        </w:rPr>
        <w:t>, three);</w:t>
      </w:r>
    </w:p>
    <w:p w14:paraId="5A83296D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"4 -&gt; %d\n"</w:t>
      </w:r>
      <w:r>
        <w:rPr>
          <w:rFonts w:ascii="돋움체" w:eastAsia="돋움체" w:cs="돋움체"/>
          <w:color w:val="000000"/>
          <w:sz w:val="19"/>
          <w:szCs w:val="19"/>
        </w:rPr>
        <w:t>, four);</w:t>
      </w:r>
    </w:p>
    <w:p w14:paraId="74D91A47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"5 -&gt; %d\n"</w:t>
      </w:r>
      <w:r>
        <w:rPr>
          <w:rFonts w:ascii="돋움체" w:eastAsia="돋움체" w:cs="돋움체"/>
          <w:color w:val="000000"/>
          <w:sz w:val="19"/>
          <w:szCs w:val="19"/>
        </w:rPr>
        <w:t>, five);</w:t>
      </w:r>
    </w:p>
    <w:p w14:paraId="47D21446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"6 -&gt; %d\n"</w:t>
      </w:r>
      <w:r>
        <w:rPr>
          <w:rFonts w:ascii="돋움체" w:eastAsia="돋움체" w:cs="돋움체"/>
          <w:color w:val="000000"/>
          <w:sz w:val="19"/>
          <w:szCs w:val="19"/>
        </w:rPr>
        <w:t>, six);</w:t>
      </w:r>
    </w:p>
    <w:p w14:paraId="61608C48" w14:textId="77777777" w:rsidR="00837253" w:rsidRDefault="00837253" w:rsidP="008372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7E3078EE" w14:textId="5423933B" w:rsidR="00837253" w:rsidRDefault="00837253" w:rsidP="00837253">
      <w:pPr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73D41A98" w14:textId="4C2B7C0E" w:rsidR="00837253" w:rsidRDefault="00837253" w:rsidP="00837253">
      <w:pPr>
        <w:rPr>
          <w:rFonts w:ascii="돋움체" w:eastAsia="돋움체" w:cs="돋움체"/>
          <w:color w:val="000000"/>
          <w:sz w:val="19"/>
          <w:szCs w:val="19"/>
        </w:rPr>
      </w:pPr>
    </w:p>
    <w:p w14:paraId="672A6506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/*</w:t>
      </w:r>
    </w:p>
    <w:p w14:paraId="6072761D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[</w:t>
      </w:r>
      <w:r>
        <w:rPr>
          <w:rFonts w:ascii="돋움체" w:eastAsia="돋움체" w:cs="돋움체" w:hint="eastAsia"/>
          <w:color w:val="008000"/>
          <w:sz w:val="19"/>
          <w:szCs w:val="19"/>
        </w:rPr>
        <w:t>실습</w:t>
      </w:r>
      <w:r>
        <w:rPr>
          <w:rFonts w:ascii="돋움체" w:eastAsia="돋움체" w:cs="돋움체"/>
          <w:color w:val="008000"/>
          <w:sz w:val="19"/>
          <w:szCs w:val="19"/>
        </w:rPr>
        <w:t xml:space="preserve">#4] </w:t>
      </w:r>
      <w:r>
        <w:rPr>
          <w:rFonts w:ascii="돋움체" w:eastAsia="돋움체" w:cs="돋움체" w:hint="eastAsia"/>
          <w:color w:val="008000"/>
          <w:sz w:val="19"/>
          <w:szCs w:val="19"/>
        </w:rPr>
        <w:t>로그인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시에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비밀번호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검사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프로그램</w:t>
      </w:r>
    </w:p>
    <w:p w14:paraId="222A15B2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로그인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시에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비밀번호를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검사하는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int check()</w:t>
      </w:r>
      <w:r>
        <w:rPr>
          <w:rFonts w:ascii="돋움체" w:eastAsia="돋움체" w:cs="돋움체" w:hint="eastAsia"/>
          <w:color w:val="008000"/>
          <w:sz w:val="19"/>
          <w:szCs w:val="19"/>
        </w:rPr>
        <w:t>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작성해서</w:t>
      </w:r>
    </w:p>
    <w:p w14:paraId="438F1B5D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테스트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하시오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>. check()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한번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호출될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때마다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비밀번호를</w:t>
      </w:r>
    </w:p>
    <w:p w14:paraId="6419A67C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질문하고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일치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여부를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sz w:val="19"/>
          <w:szCs w:val="19"/>
        </w:rPr>
        <w:t>과</w:t>
      </w:r>
      <w:r>
        <w:rPr>
          <w:rFonts w:ascii="돋움체" w:eastAsia="돋움체" w:cs="돋움체"/>
          <w:color w:val="00800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sz w:val="19"/>
          <w:szCs w:val="19"/>
        </w:rPr>
        <w:t>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반환한다</w:t>
      </w:r>
      <w:r>
        <w:rPr>
          <w:rFonts w:ascii="돋움체" w:eastAsia="돋움체" w:cs="돋움체"/>
          <w:color w:val="00800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sz w:val="19"/>
          <w:szCs w:val="19"/>
        </w:rPr>
        <w:t>비밀번호는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sz w:val="19"/>
          <w:szCs w:val="19"/>
        </w:rPr>
        <w:t xml:space="preserve"> 1234</w:t>
      </w:r>
      <w:r>
        <w:rPr>
          <w:rFonts w:ascii="돋움체" w:eastAsia="돋움체" w:cs="돋움체" w:hint="eastAsia"/>
          <w:color w:val="008000"/>
          <w:sz w:val="19"/>
          <w:szCs w:val="19"/>
        </w:rPr>
        <w:t>로</w:t>
      </w:r>
    </w:p>
    <w:p w14:paraId="4714CBDF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고정되어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있다고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가정한다</w:t>
      </w:r>
      <w:r>
        <w:rPr>
          <w:rFonts w:ascii="돋움체" w:eastAsia="돋움체" w:cs="돋움체"/>
          <w:color w:val="008000"/>
          <w:sz w:val="19"/>
          <w:szCs w:val="19"/>
        </w:rPr>
        <w:t>. check()</w:t>
      </w:r>
      <w:r>
        <w:rPr>
          <w:rFonts w:ascii="돋움체" w:eastAsia="돋움체" w:cs="돋움체" w:hint="eastAsia"/>
          <w:color w:val="008000"/>
          <w:sz w:val="19"/>
          <w:szCs w:val="19"/>
        </w:rPr>
        <w:t>가</w:t>
      </w:r>
      <w:r>
        <w:rPr>
          <w:rFonts w:ascii="돋움체" w:eastAsia="돋움체" w:cs="돋움체"/>
          <w:color w:val="00800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sz w:val="19"/>
          <w:szCs w:val="19"/>
        </w:rPr>
        <w:t>번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이상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호출되고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비밀번호가</w:t>
      </w:r>
    </w:p>
    <w:p w14:paraId="03DE0847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일치하지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않으면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check(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8000"/>
          <w:sz w:val="19"/>
          <w:szCs w:val="19"/>
        </w:rPr>
        <w:t>는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“로그인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시도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횟수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초과”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메시지를</w:t>
      </w:r>
    </w:p>
    <w:p w14:paraId="77F02C3C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출력한다</w:t>
      </w:r>
      <w:r>
        <w:rPr>
          <w:rFonts w:ascii="돋움체" w:eastAsia="돋움체" w:cs="돋움체"/>
          <w:color w:val="008000"/>
          <w:sz w:val="19"/>
          <w:szCs w:val="19"/>
        </w:rPr>
        <w:t>. check()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안에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정적변수를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선언하여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사용해보자</w:t>
      </w:r>
    </w:p>
    <w:p w14:paraId="53DDEC96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*****************************************************</w:t>
      </w:r>
    </w:p>
    <w:p w14:paraId="03CA1AD3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1. </w:t>
      </w:r>
      <w:r>
        <w:rPr>
          <w:rFonts w:ascii="돋움체" w:eastAsia="돋움체" w:cs="돋움체" w:hint="eastAsia"/>
          <w:color w:val="008000"/>
          <w:sz w:val="19"/>
          <w:szCs w:val="19"/>
        </w:rPr>
        <w:t>비밀번호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</w:t>
      </w:r>
    </w:p>
    <w:p w14:paraId="7B73CC71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2. </w:t>
      </w:r>
      <w:r>
        <w:rPr>
          <w:rFonts w:ascii="돋움체" w:eastAsia="돋움체" w:cs="돋움체" w:hint="eastAsia"/>
          <w:color w:val="008000"/>
          <w:sz w:val="19"/>
          <w:szCs w:val="19"/>
        </w:rPr>
        <w:t>맞는지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확인</w:t>
      </w:r>
    </w:p>
    <w:p w14:paraId="2477094F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3-1. </w:t>
      </w:r>
      <w:r>
        <w:rPr>
          <w:rFonts w:ascii="돋움체" w:eastAsia="돋움체" w:cs="돋움체" w:hint="eastAsia"/>
          <w:color w:val="008000"/>
          <w:sz w:val="19"/>
          <w:szCs w:val="19"/>
        </w:rPr>
        <w:t>맞으면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부를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시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이미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맞음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05ACD1BA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맞으면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바로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종료하도록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발전</w:t>
      </w:r>
    </w:p>
    <w:p w14:paraId="51F67E9F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864807C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3-2. </w:t>
      </w:r>
      <w:r>
        <w:rPr>
          <w:rFonts w:ascii="돋움체" w:eastAsia="돋움체" w:cs="돋움체" w:hint="eastAsia"/>
          <w:color w:val="008000"/>
          <w:sz w:val="19"/>
          <w:szCs w:val="19"/>
        </w:rPr>
        <w:t>아니면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불러서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확인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시</w:t>
      </w:r>
      <w:r>
        <w:rPr>
          <w:rFonts w:ascii="돋움체" w:eastAsia="돋움체" w:cs="돋움체"/>
          <w:color w:val="008000"/>
          <w:sz w:val="19"/>
          <w:szCs w:val="19"/>
        </w:rPr>
        <w:t>,</w:t>
      </w:r>
    </w:p>
    <w:p w14:paraId="42A21660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4</w:t>
      </w:r>
      <w:r>
        <w:rPr>
          <w:rFonts w:ascii="돋움체" w:eastAsia="돋움체" w:cs="돋움체" w:hint="eastAsia"/>
          <w:color w:val="008000"/>
          <w:sz w:val="19"/>
          <w:szCs w:val="19"/>
        </w:rPr>
        <w:t>번째로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부르면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로그인시도횟수초과메시지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5F412821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1AD7039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핵심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판단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</w:p>
    <w:p w14:paraId="55B72CAC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부른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큼</w:t>
      </w:r>
      <w:r>
        <w:rPr>
          <w:rFonts w:ascii="돋움체" w:eastAsia="돋움체" w:cs="돋움체"/>
          <w:color w:val="008000"/>
          <w:sz w:val="19"/>
          <w:szCs w:val="19"/>
        </w:rPr>
        <w:t xml:space="preserve"> -&gt; </w:t>
      </w:r>
      <w:r>
        <w:rPr>
          <w:rFonts w:ascii="돋움체" w:eastAsia="돋움체" w:cs="돋움체" w:hint="eastAsia"/>
          <w:color w:val="008000"/>
          <w:sz w:val="19"/>
          <w:szCs w:val="19"/>
        </w:rPr>
        <w:t>로그인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시도횟수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초과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안받음</w:t>
      </w:r>
      <w:proofErr w:type="spellEnd"/>
    </w:p>
    <w:p w14:paraId="6F39A6E3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맞아서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더이상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로그인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필요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없음</w:t>
      </w:r>
      <w:r>
        <w:rPr>
          <w:rFonts w:ascii="돋움체" w:eastAsia="돋움체" w:cs="돋움체"/>
          <w:color w:val="008000"/>
          <w:sz w:val="19"/>
          <w:szCs w:val="19"/>
        </w:rPr>
        <w:t xml:space="preserve"> -&gt; (</w:t>
      </w:r>
      <w:r>
        <w:rPr>
          <w:rFonts w:ascii="돋움체" w:eastAsia="돋움체" w:cs="돋움체" w:hint="eastAsia"/>
          <w:color w:val="008000"/>
          <w:sz w:val="19"/>
          <w:szCs w:val="19"/>
        </w:rPr>
        <w:t>이미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비밀번호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맞춤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sz w:val="19"/>
          <w:szCs w:val="19"/>
        </w:rPr>
        <w:t xml:space="preserve">,)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안받음</w:t>
      </w:r>
      <w:proofErr w:type="spellEnd"/>
    </w:p>
    <w:p w14:paraId="11C43B98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******************************************************</w:t>
      </w:r>
    </w:p>
    <w:p w14:paraId="302EE3B4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*/</w:t>
      </w:r>
    </w:p>
    <w:p w14:paraId="11E22DAF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2CFF5C61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&gt;</w:t>
      </w:r>
    </w:p>
    <w:p w14:paraId="5B87CBDB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&gt;</w:t>
      </w:r>
    </w:p>
    <w:p w14:paraId="03A46981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check(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)</w:t>
      </w:r>
    </w:p>
    <w:p w14:paraId="55701E47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{</w:t>
      </w:r>
    </w:p>
    <w:p w14:paraId="49466E46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static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call_count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0;</w:t>
      </w:r>
      <w:proofErr w:type="gramEnd"/>
    </w:p>
    <w:p w14:paraId="2E013D29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call_count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+;</w:t>
      </w:r>
      <w:proofErr w:type="gramEnd"/>
    </w:p>
    <w:p w14:paraId="00941D8C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static</w:t>
      </w:r>
      <w:r>
        <w:rPr>
          <w:rFonts w:ascii="돋움체" w:eastAsia="돋움체" w:cs="돋움체"/>
          <w:color w:val="000000"/>
          <w:sz w:val="19"/>
          <w:szCs w:val="19"/>
        </w:rPr>
        <w:t xml:space="preserve"> truth = 0, password = 1234,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input_password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0;</w:t>
      </w:r>
      <w:proofErr w:type="gramEnd"/>
    </w:p>
    <w:p w14:paraId="4D3E3A8E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7594A5A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/*</w:t>
      </w:r>
    </w:p>
    <w:p w14:paraId="67865228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ab/>
        <w:t>if (truth == 1) {</w:t>
      </w:r>
    </w:p>
    <w:p w14:paraId="270AC537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>("</w:t>
      </w:r>
      <w:r>
        <w:rPr>
          <w:rFonts w:ascii="돋움체" w:eastAsia="돋움체" w:cs="돋움체" w:hint="eastAsia"/>
          <w:color w:val="008000"/>
          <w:sz w:val="19"/>
          <w:szCs w:val="19"/>
        </w:rPr>
        <w:t>이미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비밀번호를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맞추었습니다</w:t>
      </w:r>
      <w:r>
        <w:rPr>
          <w:rFonts w:ascii="돋움체" w:eastAsia="돋움체" w:cs="돋움체"/>
          <w:color w:val="008000"/>
          <w:sz w:val="19"/>
          <w:szCs w:val="19"/>
        </w:rPr>
        <w:t>.\n");</w:t>
      </w:r>
    </w:p>
    <w:p w14:paraId="633C8C0C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ab/>
        <w:t>}</w:t>
      </w:r>
    </w:p>
    <w:p w14:paraId="24D583A0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ab/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처음에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맞추고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시도하면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맞추었다고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안내</w:t>
      </w:r>
    </w:p>
    <w:p w14:paraId="2E274DBE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ab/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하지만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맞추면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바로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종료하는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내용으로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발전시킴</w:t>
      </w:r>
    </w:p>
    <w:p w14:paraId="34DE49D7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ab/>
        <w:t>*/</w:t>
      </w:r>
    </w:p>
    <w:p w14:paraId="4EC39273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call_count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&lt;= 3 &amp;&amp; truth == 0) {</w:t>
      </w:r>
    </w:p>
    <w:p w14:paraId="3FD61B59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13E3E972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proofErr w:type="gramStart"/>
      <w:r>
        <w:rPr>
          <w:rFonts w:ascii="돋움체" w:eastAsia="돋움체" w:cs="돋움체" w:hint="eastAsia"/>
          <w:color w:val="A31515"/>
          <w:sz w:val="19"/>
          <w:szCs w:val="19"/>
        </w:rPr>
        <w:t>비밀번호</w:t>
      </w:r>
      <w:r>
        <w:rPr>
          <w:rFonts w:ascii="돋움체" w:eastAsia="돋움체" w:cs="돋움체"/>
          <w:color w:val="A31515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297F722A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scanf_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"%d"</w:t>
      </w:r>
      <w:r>
        <w:rPr>
          <w:rFonts w:ascii="돋움체" w:eastAsia="돋움체" w:cs="돋움체"/>
          <w:color w:val="00000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input_password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194B6E22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DCCBCA7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input_password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== password) {</w:t>
      </w:r>
    </w:p>
    <w:p w14:paraId="326E5C9D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로그인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되었음</w:t>
      </w:r>
      <w:r>
        <w:rPr>
          <w:rFonts w:ascii="돋움체" w:eastAsia="돋움체" w:cs="돋움체"/>
          <w:color w:val="A31515"/>
          <w:sz w:val="19"/>
          <w:szCs w:val="19"/>
        </w:rPr>
        <w:t>\n"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4EE3B5F2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truth+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+;</w:t>
      </w:r>
      <w:proofErr w:type="gramEnd"/>
    </w:p>
    <w:p w14:paraId="10C7E6A0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1);</w:t>
      </w:r>
    </w:p>
    <w:p w14:paraId="5FE73634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조교님이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맞으면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바로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종료하도록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발전시킬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있다고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하심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44175DEE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4F7B42A9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46B92702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call_count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&gt; 3) {</w:t>
      </w:r>
    </w:p>
    <w:p w14:paraId="481A5ADB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로그인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시도횟수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초과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361C6950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7B00EF29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DE3F493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truth;</w:t>
      </w:r>
      <w:proofErr w:type="gramEnd"/>
    </w:p>
    <w:p w14:paraId="5D2A8ED5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44B65CB7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230FC26E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</w:p>
    <w:p w14:paraId="2EA2C9A8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{</w:t>
      </w:r>
    </w:p>
    <w:p w14:paraId="361F07C0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check(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5F7922CB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check(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4538C1FA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check(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2D7673CE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check(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34457376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0;</w:t>
      </w:r>
      <w:proofErr w:type="gramEnd"/>
    </w:p>
    <w:p w14:paraId="3B43036C" w14:textId="0F2704CB" w:rsidR="007F0CAD" w:rsidRDefault="007F0CAD" w:rsidP="007F0CAD">
      <w:pPr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66EF9A6A" w14:textId="1103B6F7" w:rsidR="007F0CAD" w:rsidRDefault="007F0CAD" w:rsidP="007F0CAD">
      <w:pPr>
        <w:rPr>
          <w:rFonts w:ascii="돋움체" w:eastAsia="돋움체" w:cs="돋움체"/>
          <w:color w:val="000000"/>
          <w:sz w:val="19"/>
          <w:szCs w:val="19"/>
        </w:rPr>
      </w:pPr>
    </w:p>
    <w:p w14:paraId="136D9DD7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/*</w:t>
      </w:r>
    </w:p>
    <w:p w14:paraId="6F4CF900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[</w:t>
      </w:r>
      <w:r>
        <w:rPr>
          <w:rFonts w:ascii="돋움체" w:eastAsia="돋움체" w:cs="돋움체" w:hint="eastAsia"/>
          <w:color w:val="008000"/>
          <w:sz w:val="19"/>
          <w:szCs w:val="19"/>
        </w:rPr>
        <w:t>실습</w:t>
      </w:r>
      <w:r>
        <w:rPr>
          <w:rFonts w:ascii="돋움체" w:eastAsia="돋움체" w:cs="돋움체"/>
          <w:color w:val="008000"/>
          <w:sz w:val="19"/>
          <w:szCs w:val="19"/>
        </w:rPr>
        <w:t xml:space="preserve">#5] </w:t>
      </w:r>
      <w:r>
        <w:rPr>
          <w:rFonts w:ascii="돋움체" w:eastAsia="돋움체" w:cs="돋움체" w:hint="eastAsia"/>
          <w:color w:val="008000"/>
          <w:sz w:val="19"/>
          <w:szCs w:val="19"/>
        </w:rPr>
        <w:t>순환기법을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이용한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계산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프로그램</w:t>
      </w:r>
    </w:p>
    <w:p w14:paraId="76F9622B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요구사항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sz w:val="19"/>
          <w:szCs w:val="19"/>
        </w:rPr>
        <w:t xml:space="preserve"> N</w:t>
      </w:r>
      <w:r>
        <w:rPr>
          <w:rFonts w:ascii="돋움체" w:eastAsia="돋움체" w:cs="돋움체" w:hint="eastAsia"/>
          <w:color w:val="008000"/>
          <w:sz w:val="19"/>
          <w:szCs w:val="19"/>
        </w:rPr>
        <w:t>까지의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합</w:t>
      </w:r>
      <w:r>
        <w:rPr>
          <w:rFonts w:ascii="돋움체" w:eastAsia="돋움체" w:cs="돋움체"/>
          <w:color w:val="008000"/>
          <w:sz w:val="19"/>
          <w:szCs w:val="19"/>
        </w:rPr>
        <w:t>(1+2+3+</w:t>
      </w:r>
      <w:r>
        <w:rPr>
          <w:rFonts w:ascii="돋움체" w:eastAsia="돋움체" w:cs="돋움체" w:hint="eastAsia"/>
          <w:color w:val="008000"/>
          <w:sz w:val="19"/>
          <w:szCs w:val="19"/>
        </w:rPr>
        <w:t>…</w:t>
      </w:r>
      <w:r>
        <w:rPr>
          <w:rFonts w:ascii="돋움체" w:eastAsia="돋움체" w:cs="돋움체"/>
          <w:color w:val="008000"/>
          <w:sz w:val="19"/>
          <w:szCs w:val="19"/>
        </w:rPr>
        <w:t>+N)</w:t>
      </w:r>
      <w:r>
        <w:rPr>
          <w:rFonts w:ascii="돋움체" w:eastAsia="돋움체" w:cs="돋움체" w:hint="eastAsia"/>
          <w:color w:val="008000"/>
          <w:sz w:val="19"/>
          <w:szCs w:val="19"/>
        </w:rPr>
        <w:t>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계산하는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문제를</w:t>
      </w:r>
    </w:p>
    <w:p w14:paraId="5837FE7C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순환기법을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이용해서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작성해보자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772AC66B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힌트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sum(3)</w:t>
      </w:r>
      <w:r>
        <w:rPr>
          <w:rFonts w:ascii="돋움체" w:eastAsia="돋움체" w:cs="돋움체" w:hint="eastAsia"/>
          <w:color w:val="008000"/>
          <w:sz w:val="19"/>
          <w:szCs w:val="19"/>
        </w:rPr>
        <w:t>은</w:t>
      </w:r>
      <w:r>
        <w:rPr>
          <w:rFonts w:ascii="돋움체" w:eastAsia="돋움체" w:cs="돋움체"/>
          <w:color w:val="008000"/>
          <w:sz w:val="19"/>
          <w:szCs w:val="19"/>
        </w:rPr>
        <w:t xml:space="preserve"> 3+sum(2)</w:t>
      </w:r>
      <w:r>
        <w:rPr>
          <w:rFonts w:ascii="돋움체" w:eastAsia="돋움체" w:cs="돋움체" w:hint="eastAsia"/>
          <w:color w:val="008000"/>
          <w:sz w:val="19"/>
          <w:szCs w:val="19"/>
        </w:rPr>
        <w:t>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바꿀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있다</w:t>
      </w:r>
    </w:p>
    <w:p w14:paraId="3F0ADBE0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****************************************</w:t>
      </w:r>
    </w:p>
    <w:p w14:paraId="1EA1F486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1.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메인함수에서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입력한다</w:t>
      </w:r>
    </w:p>
    <w:p w14:paraId="462E6B7B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2. </w:t>
      </w:r>
      <w:r>
        <w:rPr>
          <w:rFonts w:ascii="돋움체" w:eastAsia="돋움체" w:cs="돋움체" w:hint="eastAsia"/>
          <w:color w:val="008000"/>
          <w:sz w:val="19"/>
          <w:szCs w:val="19"/>
        </w:rPr>
        <w:t>더해주는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함수에서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-1</w:t>
      </w:r>
      <w:r>
        <w:rPr>
          <w:rFonts w:ascii="돋움체" w:eastAsia="돋움체" w:cs="돋움체" w:hint="eastAsia"/>
          <w:color w:val="008000"/>
          <w:sz w:val="19"/>
          <w:szCs w:val="19"/>
        </w:rPr>
        <w:t>씩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하면서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재귀적으로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호출하며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더한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리턴한다</w:t>
      </w:r>
      <w:proofErr w:type="spellEnd"/>
    </w:p>
    <w:p w14:paraId="7DDE2D5D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3. </w:t>
      </w:r>
      <w:r>
        <w:rPr>
          <w:rFonts w:ascii="돋움체" w:eastAsia="돋움체" w:cs="돋움체" w:hint="eastAsia"/>
          <w:color w:val="008000"/>
          <w:sz w:val="19"/>
          <w:szCs w:val="19"/>
        </w:rPr>
        <w:t>점점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줄어들며</w:t>
      </w:r>
      <w:r>
        <w:rPr>
          <w:rFonts w:ascii="돋움체" w:eastAsia="돋움체" w:cs="돋움체"/>
          <w:color w:val="00800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sz w:val="19"/>
          <w:szCs w:val="19"/>
        </w:rPr>
        <w:t>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되면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위의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올라가며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최종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반환한다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4F7F4743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0DDC68E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핵심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판단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</w:p>
    <w:p w14:paraId="37172109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n</w:t>
      </w:r>
      <w:r>
        <w:rPr>
          <w:rFonts w:ascii="돋움체" w:eastAsia="돋움체" w:cs="돋움체" w:hint="eastAsia"/>
          <w:color w:val="00800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sz w:val="19"/>
          <w:szCs w:val="19"/>
        </w:rPr>
        <w:t>씩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빼주면서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재귀함수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더해준다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0D5B1BE2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*/</w:t>
      </w:r>
    </w:p>
    <w:p w14:paraId="7B4956C2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7925061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&gt;</w:t>
      </w:r>
    </w:p>
    <w:p w14:paraId="53227579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sum(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n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6C0193CC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)</w:t>
      </w:r>
    </w:p>
    <w:p w14:paraId="138FE815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{</w:t>
      </w:r>
    </w:p>
    <w:p w14:paraId="12C7218F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number,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result;</w:t>
      </w:r>
      <w:proofErr w:type="gramEnd"/>
    </w:p>
    <w:p w14:paraId="7C5F19B3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정수를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: 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6769F56A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scanf_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"%d"</w:t>
      </w:r>
      <w:r>
        <w:rPr>
          <w:rFonts w:ascii="돋움체" w:eastAsia="돋움체" w:cs="돋움체"/>
          <w:color w:val="000000"/>
          <w:sz w:val="19"/>
          <w:szCs w:val="19"/>
        </w:rPr>
        <w:t>, &amp;number);</w:t>
      </w:r>
    </w:p>
    <w:p w14:paraId="66F8DA6B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result = sum(number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);</w:t>
      </w:r>
      <w:proofErr w:type="gramEnd"/>
    </w:p>
    <w:p w14:paraId="73E01ED3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"1</w:t>
      </w:r>
      <w:r>
        <w:rPr>
          <w:rFonts w:ascii="돋움체" w:eastAsia="돋움체" w:cs="돋움체" w:hint="eastAsia"/>
          <w:color w:val="A31515"/>
          <w:sz w:val="19"/>
          <w:szCs w:val="19"/>
        </w:rPr>
        <w:t>부터</w:t>
      </w:r>
      <w:r>
        <w:rPr>
          <w:rFonts w:ascii="돋움체" w:eastAsia="돋움체" w:cs="돋움체"/>
          <w:color w:val="A31515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sz w:val="19"/>
          <w:szCs w:val="19"/>
        </w:rPr>
        <w:t>까지의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합</w:t>
      </w:r>
      <w:r>
        <w:rPr>
          <w:rFonts w:ascii="돋움체" w:eastAsia="돋움체" w:cs="돋움체"/>
          <w:color w:val="A31515"/>
          <w:sz w:val="19"/>
          <w:szCs w:val="19"/>
        </w:rPr>
        <w:t xml:space="preserve"> = %d\n"</w:t>
      </w:r>
      <w:r>
        <w:rPr>
          <w:rFonts w:ascii="돋움체" w:eastAsia="돋움체" w:cs="돋움체"/>
          <w:color w:val="000000"/>
          <w:sz w:val="19"/>
          <w:szCs w:val="19"/>
        </w:rPr>
        <w:t>, number, result);</w:t>
      </w:r>
    </w:p>
    <w:p w14:paraId="780B6A54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68FB0516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sum(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num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</w:p>
    <w:p w14:paraId="00FEFE7A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{</w:t>
      </w:r>
    </w:p>
    <w:p w14:paraId="51754DDC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</w:rPr>
        <w:t>num</w:t>
      </w:r>
      <w:r>
        <w:rPr>
          <w:rFonts w:ascii="돋움체" w:eastAsia="돋움체" w:cs="돋움체"/>
          <w:color w:val="000000"/>
          <w:sz w:val="19"/>
          <w:szCs w:val="19"/>
        </w:rPr>
        <w:t xml:space="preserve"> == 1) {</w:t>
      </w:r>
    </w:p>
    <w:p w14:paraId="1C38CBF7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1;</w:t>
      </w:r>
      <w:proofErr w:type="gramEnd"/>
    </w:p>
    <w:p w14:paraId="49F575E8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68B92171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{</w:t>
      </w:r>
    </w:p>
    <w:p w14:paraId="2144D5ED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num</w:t>
      </w:r>
      <w:r>
        <w:rPr>
          <w:rFonts w:ascii="돋움체" w:eastAsia="돋움체" w:cs="돋움체"/>
          <w:color w:val="000000"/>
          <w:sz w:val="19"/>
          <w:szCs w:val="19"/>
        </w:rPr>
        <w:t xml:space="preserve"> +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sum(</w:t>
      </w:r>
      <w:proofErr w:type="gramEnd"/>
      <w:r>
        <w:rPr>
          <w:rFonts w:ascii="돋움체" w:eastAsia="돋움체" w:cs="돋움체"/>
          <w:color w:val="808080"/>
          <w:sz w:val="19"/>
          <w:szCs w:val="19"/>
        </w:rPr>
        <w:t>num</w:t>
      </w:r>
      <w:r>
        <w:rPr>
          <w:rFonts w:ascii="돋움체" w:eastAsia="돋움체" w:cs="돋움체"/>
          <w:color w:val="000000"/>
          <w:sz w:val="19"/>
          <w:szCs w:val="19"/>
        </w:rPr>
        <w:t xml:space="preserve"> - 1);</w:t>
      </w:r>
    </w:p>
    <w:p w14:paraId="68CFB1D2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02E5C57F" w14:textId="77777777" w:rsidR="007F0CAD" w:rsidRDefault="007F0CAD" w:rsidP="007F0CA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568EEF21" w14:textId="3292B4DD" w:rsidR="007F0CAD" w:rsidRDefault="007F0CAD" w:rsidP="007F0CAD">
      <w:pPr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41314F16" w14:textId="1BB3DFCD" w:rsidR="007F0CAD" w:rsidRDefault="007F0CAD" w:rsidP="007F0CAD">
      <w:pPr>
        <w:rPr>
          <w:rFonts w:ascii="돋움체" w:eastAsia="돋움체" w:cs="돋움체"/>
          <w:color w:val="000000"/>
          <w:sz w:val="19"/>
          <w:szCs w:val="19"/>
        </w:rPr>
      </w:pPr>
    </w:p>
    <w:p w14:paraId="4D52E2D1" w14:textId="77777777" w:rsidR="00FC3096" w:rsidRDefault="00FC3096" w:rsidP="00FC3096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/*</w:t>
      </w:r>
    </w:p>
    <w:p w14:paraId="7FD44816" w14:textId="77777777" w:rsidR="00FC3096" w:rsidRDefault="00FC3096" w:rsidP="00FC3096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[</w:t>
      </w:r>
      <w:r>
        <w:rPr>
          <w:rFonts w:ascii="돋움체" w:eastAsia="돋움체" w:cs="돋움체" w:hint="eastAsia"/>
          <w:color w:val="008000"/>
          <w:sz w:val="19"/>
          <w:szCs w:val="19"/>
        </w:rPr>
        <w:t>실습</w:t>
      </w:r>
      <w:r>
        <w:rPr>
          <w:rFonts w:ascii="돋움체" w:eastAsia="돋움체" w:cs="돋움체"/>
          <w:color w:val="008000"/>
          <w:sz w:val="19"/>
          <w:szCs w:val="19"/>
        </w:rPr>
        <w:t xml:space="preserve">#6] </w:t>
      </w:r>
      <w:r>
        <w:rPr>
          <w:rFonts w:ascii="돋움체" w:eastAsia="돋움체" w:cs="돋움체" w:hint="eastAsia"/>
          <w:color w:val="008000"/>
          <w:sz w:val="19"/>
          <w:szCs w:val="19"/>
        </w:rPr>
        <w:t>정수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자리수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계산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프로그램</w:t>
      </w:r>
    </w:p>
    <w:p w14:paraId="0DDE5DDF" w14:textId="77777777" w:rsidR="00FC3096" w:rsidRDefault="00FC3096" w:rsidP="00FC3096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요구사항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주어진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정수가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몇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개의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자리수를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가지고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있는지를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계산하는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프로그램을</w:t>
      </w:r>
    </w:p>
    <w:p w14:paraId="26C3DA74" w14:textId="77777777" w:rsidR="00FC3096" w:rsidRDefault="00FC3096" w:rsidP="00FC3096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순환을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이용하여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작성해보자</w:t>
      </w:r>
      <w:r>
        <w:rPr>
          <w:rFonts w:ascii="돋움체" w:eastAsia="돋움체" w:cs="돋움체"/>
          <w:color w:val="00800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sz w:val="19"/>
          <w:szCs w:val="19"/>
        </w:rPr>
        <w:t>예를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들어서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12345</w:t>
      </w:r>
      <w:r>
        <w:rPr>
          <w:rFonts w:ascii="돋움체" w:eastAsia="돋움체" w:cs="돋움체" w:hint="eastAsia"/>
          <w:color w:val="008000"/>
          <w:sz w:val="19"/>
          <w:szCs w:val="19"/>
        </w:rPr>
        <w:t>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경우에는</w:t>
      </w:r>
    </w:p>
    <w:p w14:paraId="42A04E96" w14:textId="77777777" w:rsidR="00FC3096" w:rsidRDefault="00FC3096" w:rsidP="00FC3096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5</w:t>
      </w:r>
      <w:r>
        <w:rPr>
          <w:rFonts w:ascii="돋움체" w:eastAsia="돋움체" w:cs="돋움체" w:hint="eastAsia"/>
          <w:color w:val="008000"/>
          <w:sz w:val="19"/>
          <w:szCs w:val="19"/>
        </w:rPr>
        <w:t>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출력된다</w:t>
      </w:r>
    </w:p>
    <w:p w14:paraId="1AF39E0C" w14:textId="77777777" w:rsidR="00FC3096" w:rsidRDefault="00FC3096" w:rsidP="00FC3096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힌트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순환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호출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시에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어떤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데이터를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저장하려면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정적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지역변수를</w:t>
      </w:r>
    </w:p>
    <w:p w14:paraId="0F02E5C3" w14:textId="77777777" w:rsidR="00FC3096" w:rsidRDefault="00FC3096" w:rsidP="00FC3096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사용할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있다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7D35348A" w14:textId="77777777" w:rsidR="00FC3096" w:rsidRDefault="00FC3096" w:rsidP="00FC3096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****************************************</w:t>
      </w:r>
    </w:p>
    <w:p w14:paraId="7D2D9601" w14:textId="77777777" w:rsidR="00FC3096" w:rsidRDefault="00FC3096" w:rsidP="00FC3096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1. </w:t>
      </w:r>
      <w:r>
        <w:rPr>
          <w:rFonts w:ascii="돋움체" w:eastAsia="돋움체" w:cs="돋움체" w:hint="eastAsia"/>
          <w:color w:val="008000"/>
          <w:sz w:val="19"/>
          <w:szCs w:val="19"/>
        </w:rPr>
        <w:t>메인에서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숫자를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자리수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넘긴다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58E09893" w14:textId="77777777" w:rsidR="00FC3096" w:rsidRDefault="00FC3096" w:rsidP="00FC3096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2.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자리수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함수에서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10</w:t>
      </w:r>
      <w:r>
        <w:rPr>
          <w:rFonts w:ascii="돋움체" w:eastAsia="돋움체" w:cs="돋움체" w:hint="eastAsia"/>
          <w:color w:val="00800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나누어지면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static</w:t>
      </w:r>
      <w:r>
        <w:rPr>
          <w:rFonts w:ascii="돋움체" w:eastAsia="돋움체" w:cs="돋움체" w:hint="eastAsia"/>
          <w:color w:val="00800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저장한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</w:t>
      </w:r>
      <w:r>
        <w:rPr>
          <w:rFonts w:ascii="돋움체" w:eastAsia="돋움체" w:cs="돋움체"/>
          <w:color w:val="008000"/>
          <w:sz w:val="19"/>
          <w:szCs w:val="19"/>
        </w:rPr>
        <w:t xml:space="preserve">++ </w:t>
      </w:r>
      <w:r>
        <w:rPr>
          <w:rFonts w:ascii="돋움체" w:eastAsia="돋움체" w:cs="돋움체" w:hint="eastAsia"/>
          <w:color w:val="008000"/>
          <w:sz w:val="19"/>
          <w:szCs w:val="19"/>
        </w:rPr>
        <w:t>해준다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3B4A351E" w14:textId="77777777" w:rsidR="00FC3096" w:rsidRDefault="00FC3096" w:rsidP="00FC3096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3.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자리수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함수에서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계속</w:t>
      </w:r>
      <w:r>
        <w:rPr>
          <w:rFonts w:ascii="돋움체" w:eastAsia="돋움체" w:cs="돋움체"/>
          <w:color w:val="008000"/>
          <w:sz w:val="19"/>
          <w:szCs w:val="19"/>
        </w:rPr>
        <w:t xml:space="preserve"> 10</w:t>
      </w:r>
      <w:r>
        <w:rPr>
          <w:rFonts w:ascii="돋움체" w:eastAsia="돋움체" w:cs="돋움체" w:hint="eastAsia"/>
          <w:color w:val="00800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나누다가</w:t>
      </w:r>
      <w:r>
        <w:rPr>
          <w:rFonts w:ascii="돋움체" w:eastAsia="돋움체" w:cs="돋움체"/>
          <w:color w:val="00800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sz w:val="19"/>
          <w:szCs w:val="19"/>
        </w:rPr>
        <w:t>이면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sz w:val="19"/>
          <w:szCs w:val="19"/>
        </w:rPr>
        <w:t>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반환한다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28E48116" w14:textId="77777777" w:rsidR="00FC3096" w:rsidRDefault="00FC3096" w:rsidP="00FC3096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13903E1" w14:textId="77777777" w:rsidR="00FC3096" w:rsidRDefault="00FC3096" w:rsidP="00FC3096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핵심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내용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계속</w:t>
      </w:r>
      <w:r>
        <w:rPr>
          <w:rFonts w:ascii="돋움체" w:eastAsia="돋움체" w:cs="돋움체"/>
          <w:color w:val="008000"/>
          <w:sz w:val="19"/>
          <w:szCs w:val="19"/>
        </w:rPr>
        <w:t xml:space="preserve"> 10</w:t>
      </w:r>
      <w:r>
        <w:rPr>
          <w:rFonts w:ascii="돋움체" w:eastAsia="돋움체" w:cs="돋움체" w:hint="eastAsia"/>
          <w:color w:val="00800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나누어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자리수를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줄이고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자리수를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더해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저장한다</w:t>
      </w:r>
    </w:p>
    <w:p w14:paraId="6356B53D" w14:textId="77777777" w:rsidR="00FC3096" w:rsidRDefault="00FC3096" w:rsidP="00FC3096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자리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수를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10</w:t>
      </w:r>
      <w:r>
        <w:rPr>
          <w:rFonts w:ascii="돋움체" w:eastAsia="돋움체" w:cs="돋움체" w:hint="eastAsia"/>
          <w:color w:val="00800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나누어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몫이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sz w:val="19"/>
          <w:szCs w:val="19"/>
        </w:rPr>
        <w:t>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되면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지금까지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더한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자리수를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반환한다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1073D196" w14:textId="77777777" w:rsidR="00FC3096" w:rsidRDefault="00FC3096" w:rsidP="00FC3096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****************************************</w:t>
      </w:r>
    </w:p>
    <w:p w14:paraId="463C1499" w14:textId="77777777" w:rsidR="00FC3096" w:rsidRDefault="00FC3096" w:rsidP="00FC3096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*/</w:t>
      </w:r>
    </w:p>
    <w:p w14:paraId="09EF18C3" w14:textId="77777777" w:rsidR="00FC3096" w:rsidRDefault="00FC3096" w:rsidP="00FC3096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495A8E3" w14:textId="77777777" w:rsidR="00FC3096" w:rsidRDefault="00FC3096" w:rsidP="00FC3096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&gt;</w:t>
      </w:r>
    </w:p>
    <w:p w14:paraId="6C7CE135" w14:textId="77777777" w:rsidR="00FC3096" w:rsidRDefault="00FC3096" w:rsidP="00FC3096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get_no_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digits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n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0DD898CE" w14:textId="77777777" w:rsidR="00FC3096" w:rsidRDefault="00FC3096" w:rsidP="00FC3096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)</w:t>
      </w:r>
    </w:p>
    <w:p w14:paraId="496AD5B3" w14:textId="77777777" w:rsidR="00FC3096" w:rsidRDefault="00FC3096" w:rsidP="00FC3096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{</w:t>
      </w:r>
    </w:p>
    <w:p w14:paraId="22951D14" w14:textId="77777777" w:rsidR="00FC3096" w:rsidRDefault="00FC3096" w:rsidP="00FC3096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n,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ctr;</w:t>
      </w:r>
      <w:proofErr w:type="gramEnd"/>
    </w:p>
    <w:p w14:paraId="4D895511" w14:textId="77777777" w:rsidR="00FC3096" w:rsidRDefault="00FC3096" w:rsidP="00FC3096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정수를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: 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28914DFC" w14:textId="77777777" w:rsidR="00FC3096" w:rsidRDefault="00FC3096" w:rsidP="00FC3096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scanf_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"%d"</w:t>
      </w:r>
      <w:r>
        <w:rPr>
          <w:rFonts w:ascii="돋움체" w:eastAsia="돋움체" w:cs="돋움체"/>
          <w:color w:val="000000"/>
          <w:sz w:val="19"/>
          <w:szCs w:val="19"/>
        </w:rPr>
        <w:t>, &amp;n);</w:t>
      </w:r>
    </w:p>
    <w:p w14:paraId="69698A18" w14:textId="77777777" w:rsidR="00FC3096" w:rsidRDefault="00FC3096" w:rsidP="00FC3096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 xml:space="preserve">ctr 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get_no_digits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(n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);</w:t>
      </w:r>
      <w:proofErr w:type="gramEnd"/>
    </w:p>
    <w:p w14:paraId="10E3BAD9" w14:textId="77777777" w:rsidR="00FC3096" w:rsidRDefault="00FC3096" w:rsidP="00FC3096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자리수의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개수</w:t>
      </w:r>
      <w:r>
        <w:rPr>
          <w:rFonts w:ascii="돋움체" w:eastAsia="돋움체" w:cs="돋움체"/>
          <w:color w:val="A31515"/>
          <w:sz w:val="19"/>
          <w:szCs w:val="19"/>
        </w:rPr>
        <w:t>: %d\n"</w:t>
      </w:r>
      <w:r>
        <w:rPr>
          <w:rFonts w:ascii="돋움체" w:eastAsia="돋움체" w:cs="돋움체"/>
          <w:color w:val="000000"/>
          <w:sz w:val="19"/>
          <w:szCs w:val="19"/>
        </w:rPr>
        <w:t>, ctr);</w:t>
      </w:r>
    </w:p>
    <w:p w14:paraId="0B83E18A" w14:textId="77777777" w:rsidR="00FC3096" w:rsidRDefault="00FC3096" w:rsidP="00FC3096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0;</w:t>
      </w:r>
      <w:proofErr w:type="gramEnd"/>
    </w:p>
    <w:p w14:paraId="5D702247" w14:textId="77777777" w:rsidR="00FC3096" w:rsidRDefault="00FC3096" w:rsidP="00FC3096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31DFF202" w14:textId="77777777" w:rsidR="00FC3096" w:rsidRDefault="00FC3096" w:rsidP="00FC3096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lastRenderedPageBreak/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get_no_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digits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n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</w:p>
    <w:p w14:paraId="775405FF" w14:textId="77777777" w:rsidR="00FC3096" w:rsidRDefault="00FC3096" w:rsidP="00FC3096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{</w:t>
      </w:r>
    </w:p>
    <w:p w14:paraId="6D770E95" w14:textId="77777777" w:rsidR="00FC3096" w:rsidRDefault="00FC3096" w:rsidP="00FC3096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static</w:t>
      </w:r>
      <w:r>
        <w:rPr>
          <w:rFonts w:ascii="돋움체" w:eastAsia="돋움체" w:cs="돋움체"/>
          <w:color w:val="000000"/>
          <w:sz w:val="19"/>
          <w:szCs w:val="19"/>
        </w:rPr>
        <w:t xml:space="preserve"> digit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0;</w:t>
      </w:r>
      <w:proofErr w:type="gramEnd"/>
    </w:p>
    <w:p w14:paraId="0B774937" w14:textId="77777777" w:rsidR="00FC3096" w:rsidRDefault="00FC3096" w:rsidP="00FC3096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</w:rPr>
        <w:t>n</w:t>
      </w:r>
      <w:r>
        <w:rPr>
          <w:rFonts w:ascii="돋움체" w:eastAsia="돋움체" w:cs="돋움체"/>
          <w:color w:val="000000"/>
          <w:sz w:val="19"/>
          <w:szCs w:val="19"/>
        </w:rPr>
        <w:t xml:space="preserve"> == 0) {</w:t>
      </w:r>
    </w:p>
    <w:p w14:paraId="7A4089C9" w14:textId="77777777" w:rsidR="00FC3096" w:rsidRDefault="00FC3096" w:rsidP="00FC3096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digit;</w:t>
      </w:r>
      <w:proofErr w:type="gramEnd"/>
    </w:p>
    <w:p w14:paraId="18F2D6D0" w14:textId="77777777" w:rsidR="00FC3096" w:rsidRDefault="00FC3096" w:rsidP="00FC3096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3727A787" w14:textId="77777777" w:rsidR="00FC3096" w:rsidRDefault="00FC3096" w:rsidP="00FC3096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{</w:t>
      </w:r>
    </w:p>
    <w:p w14:paraId="0752C834" w14:textId="77777777" w:rsidR="00FC3096" w:rsidRDefault="00FC3096" w:rsidP="00FC3096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digit+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+;</w:t>
      </w:r>
      <w:proofErr w:type="gramEnd"/>
    </w:p>
    <w:p w14:paraId="0DD7246C" w14:textId="77777777" w:rsidR="00FC3096" w:rsidRDefault="00FC3096" w:rsidP="00FC3096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get_no_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digits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sz w:val="19"/>
          <w:szCs w:val="19"/>
        </w:rPr>
        <w:t>n</w:t>
      </w:r>
      <w:r>
        <w:rPr>
          <w:rFonts w:ascii="돋움체" w:eastAsia="돋움체" w:cs="돋움체"/>
          <w:color w:val="000000"/>
          <w:sz w:val="19"/>
          <w:szCs w:val="19"/>
        </w:rPr>
        <w:t xml:space="preserve"> / 10);</w:t>
      </w:r>
    </w:p>
    <w:p w14:paraId="119CF930" w14:textId="77777777" w:rsidR="00FC3096" w:rsidRDefault="00FC3096" w:rsidP="00FC3096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5E9D8906" w14:textId="4E105185" w:rsidR="007F0CAD" w:rsidRDefault="00FC3096" w:rsidP="00FC3096">
      <w:pPr>
        <w:rPr>
          <w:rFonts w:ascii="돋움체" w:eastAsia="돋움체" w:cs="돋움체" w:hint="eastAsia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32081C85" w14:textId="77777777" w:rsidR="00837253" w:rsidRPr="00837253" w:rsidRDefault="00837253" w:rsidP="00837253">
      <w:pPr>
        <w:rPr>
          <w:rFonts w:hint="eastAsia"/>
          <w:lang w:val="ko-KR"/>
        </w:rPr>
      </w:pPr>
    </w:p>
    <w:p w14:paraId="7F708577" w14:textId="1AE417DA" w:rsidR="004F44DA" w:rsidRDefault="004F44DA" w:rsidP="004F44DA">
      <w:pPr>
        <w:pStyle w:val="1"/>
        <w:numPr>
          <w:ilvl w:val="0"/>
          <w:numId w:val="2"/>
        </w:numPr>
        <w:ind w:left="630"/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 w:hint="eastAsia"/>
          <w:lang w:val="ko-KR"/>
        </w:rPr>
        <w:t>실행파일</w:t>
      </w:r>
    </w:p>
    <w:p w14:paraId="3B73D4DF" w14:textId="62EF4DCE" w:rsidR="00837253" w:rsidRDefault="00837253" w:rsidP="00837253">
      <w:pPr>
        <w:rPr>
          <w:lang w:val="ko-KR"/>
        </w:rPr>
      </w:pPr>
      <w:r>
        <w:rPr>
          <w:rFonts w:hint="eastAsia"/>
          <w:lang w:val="ko-KR"/>
        </w:rPr>
        <w:t>N</w:t>
      </w:r>
      <w:r>
        <w:rPr>
          <w:lang w:val="ko-KR"/>
        </w:rPr>
        <w:t xml:space="preserve">o3 </w:t>
      </w:r>
    </w:p>
    <w:p w14:paraId="1188C250" w14:textId="7C3AFB1F" w:rsidR="00837253" w:rsidRDefault="00837253" w:rsidP="00837253">
      <w:pPr>
        <w:rPr>
          <w:lang w:val="ko-KR"/>
        </w:rPr>
      </w:pPr>
      <w:r>
        <w:rPr>
          <w:noProof/>
        </w:rPr>
        <w:drawing>
          <wp:inline distT="0" distB="0" distL="0" distR="0" wp14:anchorId="79E6E15B" wp14:editId="29606429">
            <wp:extent cx="2971800" cy="28289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C82C" w14:textId="0526666F" w:rsidR="00837253" w:rsidRDefault="00837253" w:rsidP="00837253">
      <w:pPr>
        <w:rPr>
          <w:lang w:val="ko-KR"/>
        </w:rPr>
      </w:pPr>
    </w:p>
    <w:p w14:paraId="2D34562A" w14:textId="7E0826E7" w:rsidR="00837253" w:rsidRDefault="00837253" w:rsidP="00837253">
      <w:pPr>
        <w:rPr>
          <w:lang w:val="ko-KR"/>
        </w:rPr>
      </w:pPr>
      <w:r>
        <w:rPr>
          <w:rFonts w:hint="eastAsia"/>
          <w:lang w:val="ko-KR"/>
        </w:rPr>
        <w:t>N</w:t>
      </w:r>
      <w:r>
        <w:rPr>
          <w:lang w:val="ko-KR"/>
        </w:rPr>
        <w:t>o4</w:t>
      </w:r>
    </w:p>
    <w:p w14:paraId="19C954D2" w14:textId="45A558A9" w:rsidR="00837253" w:rsidRPr="00837253" w:rsidRDefault="00837253" w:rsidP="00837253">
      <w:pPr>
        <w:pStyle w:val="a4"/>
        <w:numPr>
          <w:ilvl w:val="0"/>
          <w:numId w:val="5"/>
        </w:numPr>
        <w:rPr>
          <w:lang w:val="ko-KR"/>
        </w:rPr>
      </w:pPr>
      <w:r>
        <w:rPr>
          <w:rFonts w:eastAsia="바탕" w:hint="eastAsia"/>
          <w:lang w:val="ko-KR"/>
        </w:rPr>
        <w:t>비밀번호를</w:t>
      </w:r>
      <w:r>
        <w:rPr>
          <w:rFonts w:eastAsia="바탕" w:hint="eastAsia"/>
          <w:lang w:val="ko-KR"/>
        </w:rPr>
        <w:t xml:space="preserve"> </w:t>
      </w:r>
      <w:r>
        <w:rPr>
          <w:rFonts w:eastAsia="바탕" w:hint="eastAsia"/>
          <w:lang w:val="ko-KR"/>
        </w:rPr>
        <w:t>맞춤</w:t>
      </w:r>
      <w:r>
        <w:rPr>
          <w:rFonts w:eastAsia="바탕" w:hint="eastAsia"/>
          <w:lang w:val="ko-KR"/>
        </w:rPr>
        <w:t xml:space="preserve"> </w:t>
      </w:r>
      <w:r>
        <w:rPr>
          <w:rFonts w:eastAsia="바탕"/>
          <w:lang w:val="ko-KR"/>
        </w:rPr>
        <w:t xml:space="preserve">-&gt; </w:t>
      </w:r>
      <w:r>
        <w:rPr>
          <w:rFonts w:eastAsia="바탕" w:hint="eastAsia"/>
          <w:lang w:val="ko-KR"/>
        </w:rPr>
        <w:t>바로</w:t>
      </w:r>
      <w:r>
        <w:rPr>
          <w:rFonts w:eastAsia="바탕" w:hint="eastAsia"/>
          <w:lang w:val="ko-KR"/>
        </w:rPr>
        <w:t xml:space="preserve"> </w:t>
      </w:r>
      <w:r>
        <w:rPr>
          <w:rFonts w:eastAsia="바탕" w:hint="eastAsia"/>
          <w:lang w:val="ko-KR"/>
        </w:rPr>
        <w:t>종료</w:t>
      </w:r>
    </w:p>
    <w:p w14:paraId="26E77FAE" w14:textId="77777777" w:rsidR="00837253" w:rsidRDefault="00837253" w:rsidP="00837253">
      <w:pPr>
        <w:pStyle w:val="a4"/>
        <w:ind w:left="420" w:firstLine="0"/>
        <w:rPr>
          <w:rFonts w:eastAsia="바탕"/>
          <w:lang w:val="ko-KR"/>
        </w:rPr>
      </w:pPr>
    </w:p>
    <w:p w14:paraId="73471FC3" w14:textId="53507999" w:rsidR="00837253" w:rsidRDefault="00837253" w:rsidP="00837253">
      <w:pPr>
        <w:pStyle w:val="a4"/>
        <w:ind w:left="420" w:firstLine="0"/>
        <w:rPr>
          <w:rFonts w:eastAsia="바탕"/>
          <w:lang w:val="ko-KR"/>
        </w:rPr>
      </w:pPr>
      <w:r>
        <w:rPr>
          <w:noProof/>
        </w:rPr>
        <w:lastRenderedPageBreak/>
        <w:drawing>
          <wp:inline distT="0" distB="0" distL="0" distR="0" wp14:anchorId="29ED8131" wp14:editId="178208CC">
            <wp:extent cx="1647825" cy="10572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C9E8" w14:textId="632FB5A0" w:rsidR="007F0CAD" w:rsidRDefault="007F0CAD" w:rsidP="00837253">
      <w:pPr>
        <w:pStyle w:val="a4"/>
        <w:ind w:left="420" w:firstLine="0"/>
        <w:rPr>
          <w:rFonts w:eastAsia="바탕"/>
          <w:lang w:val="ko-KR"/>
        </w:rPr>
      </w:pPr>
    </w:p>
    <w:p w14:paraId="3857ADFE" w14:textId="77777777" w:rsidR="007F0CAD" w:rsidRDefault="007F0CAD" w:rsidP="00837253">
      <w:pPr>
        <w:pStyle w:val="a4"/>
        <w:ind w:left="420" w:firstLine="0"/>
        <w:rPr>
          <w:rFonts w:eastAsia="바탕" w:hint="eastAsia"/>
          <w:lang w:val="ko-KR"/>
        </w:rPr>
      </w:pPr>
    </w:p>
    <w:p w14:paraId="424C9851" w14:textId="24663789" w:rsidR="00837253" w:rsidRPr="007F0CAD" w:rsidRDefault="00837253" w:rsidP="00837253">
      <w:pPr>
        <w:pStyle w:val="a4"/>
        <w:numPr>
          <w:ilvl w:val="0"/>
          <w:numId w:val="5"/>
        </w:numPr>
        <w:rPr>
          <w:lang w:val="ko-KR"/>
        </w:rPr>
      </w:pPr>
      <w:r>
        <w:rPr>
          <w:rFonts w:eastAsia="바탕" w:hint="eastAsia"/>
          <w:lang w:val="ko-KR"/>
        </w:rPr>
        <w:t>비밀번호를</w:t>
      </w:r>
      <w:r>
        <w:rPr>
          <w:rFonts w:eastAsia="바탕" w:hint="eastAsia"/>
          <w:lang w:val="ko-KR"/>
        </w:rPr>
        <w:t xml:space="preserve"> </w:t>
      </w:r>
      <w:r>
        <w:rPr>
          <w:rFonts w:eastAsia="바탕"/>
          <w:lang w:val="ko-KR"/>
        </w:rPr>
        <w:t>3</w:t>
      </w:r>
      <w:r>
        <w:rPr>
          <w:rFonts w:eastAsia="바탕" w:hint="eastAsia"/>
          <w:lang w:val="ko-KR"/>
        </w:rPr>
        <w:t>번</w:t>
      </w:r>
      <w:r>
        <w:rPr>
          <w:rFonts w:eastAsia="바탕" w:hint="eastAsia"/>
          <w:lang w:val="ko-KR"/>
        </w:rPr>
        <w:t xml:space="preserve"> </w:t>
      </w:r>
      <w:r>
        <w:rPr>
          <w:rFonts w:eastAsia="바탕" w:hint="eastAsia"/>
          <w:lang w:val="ko-KR"/>
        </w:rPr>
        <w:t>틀림</w:t>
      </w:r>
      <w:r>
        <w:rPr>
          <w:rFonts w:eastAsia="바탕" w:hint="eastAsia"/>
          <w:lang w:val="ko-KR"/>
        </w:rPr>
        <w:t xml:space="preserve"> </w:t>
      </w:r>
      <w:r>
        <w:rPr>
          <w:rFonts w:eastAsia="바탕"/>
          <w:lang w:val="ko-KR"/>
        </w:rPr>
        <w:t>-&gt; 4</w:t>
      </w:r>
      <w:r>
        <w:rPr>
          <w:rFonts w:eastAsia="바탕" w:hint="eastAsia"/>
          <w:lang w:val="ko-KR"/>
        </w:rPr>
        <w:t>번째</w:t>
      </w:r>
      <w:r>
        <w:rPr>
          <w:rFonts w:eastAsia="바탕" w:hint="eastAsia"/>
          <w:lang w:val="ko-KR"/>
        </w:rPr>
        <w:t xml:space="preserve"> </w:t>
      </w:r>
      <w:r>
        <w:rPr>
          <w:rFonts w:eastAsia="바탕" w:hint="eastAsia"/>
          <w:lang w:val="ko-KR"/>
        </w:rPr>
        <w:t>시도에서</w:t>
      </w:r>
      <w:r>
        <w:rPr>
          <w:rFonts w:eastAsia="바탕" w:hint="eastAsia"/>
          <w:lang w:val="ko-KR"/>
        </w:rPr>
        <w:t xml:space="preserve"> </w:t>
      </w:r>
      <w:r>
        <w:rPr>
          <w:rFonts w:eastAsia="바탕" w:hint="eastAsia"/>
          <w:lang w:val="ko-KR"/>
        </w:rPr>
        <w:t>오류</w:t>
      </w:r>
      <w:r>
        <w:rPr>
          <w:rFonts w:eastAsia="바탕" w:hint="eastAsia"/>
          <w:lang w:val="ko-KR"/>
        </w:rPr>
        <w:t xml:space="preserve"> </w:t>
      </w:r>
      <w:r>
        <w:rPr>
          <w:rFonts w:eastAsia="바탕" w:hint="eastAsia"/>
          <w:lang w:val="ko-KR"/>
        </w:rPr>
        <w:t>메시지</w:t>
      </w:r>
      <w:r>
        <w:rPr>
          <w:rFonts w:eastAsia="바탕" w:hint="eastAsia"/>
          <w:lang w:val="ko-KR"/>
        </w:rPr>
        <w:t xml:space="preserve"> </w:t>
      </w:r>
      <w:r>
        <w:rPr>
          <w:rFonts w:eastAsia="바탕" w:hint="eastAsia"/>
          <w:lang w:val="ko-KR"/>
        </w:rPr>
        <w:t>발생</w:t>
      </w:r>
    </w:p>
    <w:p w14:paraId="006D5100" w14:textId="77777777" w:rsidR="007F0CAD" w:rsidRPr="00837253" w:rsidRDefault="007F0CAD" w:rsidP="007F0CAD">
      <w:pPr>
        <w:pStyle w:val="a4"/>
        <w:ind w:left="420" w:firstLine="0"/>
        <w:rPr>
          <w:rFonts w:hint="eastAsia"/>
          <w:lang w:val="ko-KR"/>
        </w:rPr>
      </w:pPr>
    </w:p>
    <w:p w14:paraId="730E9977" w14:textId="6E0966C1" w:rsidR="00837253" w:rsidRDefault="00837253" w:rsidP="00837253">
      <w:pPr>
        <w:pStyle w:val="a4"/>
        <w:ind w:left="420" w:firstLine="0"/>
        <w:rPr>
          <w:rFonts w:eastAsia="바탕"/>
          <w:lang w:val="ko-KR"/>
        </w:rPr>
      </w:pPr>
      <w:r>
        <w:rPr>
          <w:noProof/>
        </w:rPr>
        <w:drawing>
          <wp:inline distT="0" distB="0" distL="0" distR="0" wp14:anchorId="07A82832" wp14:editId="591ABD3C">
            <wp:extent cx="2066925" cy="12763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F3F2" w14:textId="2116723E" w:rsidR="007F0CAD" w:rsidRDefault="007F0CAD" w:rsidP="00837253">
      <w:pPr>
        <w:pStyle w:val="a4"/>
        <w:ind w:left="420" w:firstLine="0"/>
        <w:rPr>
          <w:rFonts w:eastAsia="바탕"/>
          <w:lang w:val="ko-KR"/>
        </w:rPr>
      </w:pPr>
    </w:p>
    <w:p w14:paraId="75297A94" w14:textId="77777777" w:rsidR="007F0CAD" w:rsidRDefault="007F0CAD" w:rsidP="00837253">
      <w:pPr>
        <w:pStyle w:val="a4"/>
        <w:ind w:left="420" w:firstLine="0"/>
        <w:rPr>
          <w:rFonts w:eastAsia="바탕" w:hint="eastAsia"/>
          <w:lang w:val="ko-KR"/>
        </w:rPr>
      </w:pPr>
    </w:p>
    <w:p w14:paraId="7BBB70BA" w14:textId="7CC91263" w:rsidR="00837253" w:rsidRPr="007F0CAD" w:rsidRDefault="00837253" w:rsidP="00837253">
      <w:pPr>
        <w:pStyle w:val="a4"/>
        <w:numPr>
          <w:ilvl w:val="0"/>
          <w:numId w:val="5"/>
        </w:numPr>
        <w:rPr>
          <w:lang w:val="ko-KR"/>
        </w:rPr>
      </w:pPr>
      <w:r>
        <w:rPr>
          <w:rFonts w:eastAsia="바탕" w:hint="eastAsia"/>
          <w:lang w:val="ko-KR"/>
        </w:rPr>
        <w:t>비밀번호</w:t>
      </w:r>
      <w:r>
        <w:rPr>
          <w:rFonts w:eastAsia="바탕" w:hint="eastAsia"/>
          <w:lang w:val="ko-KR"/>
        </w:rPr>
        <w:t xml:space="preserve"> </w:t>
      </w:r>
      <w:r>
        <w:rPr>
          <w:rFonts w:eastAsia="바탕"/>
          <w:lang w:val="ko-KR"/>
        </w:rPr>
        <w:t>2</w:t>
      </w:r>
      <w:r>
        <w:rPr>
          <w:rFonts w:eastAsia="바탕" w:hint="eastAsia"/>
          <w:lang w:val="ko-KR"/>
        </w:rPr>
        <w:t>번</w:t>
      </w:r>
      <w:r>
        <w:rPr>
          <w:rFonts w:eastAsia="바탕" w:hint="eastAsia"/>
          <w:lang w:val="ko-KR"/>
        </w:rPr>
        <w:t xml:space="preserve"> </w:t>
      </w:r>
      <w:r>
        <w:rPr>
          <w:rFonts w:eastAsia="바탕" w:hint="eastAsia"/>
          <w:lang w:val="ko-KR"/>
        </w:rPr>
        <w:t>틀리고</w:t>
      </w:r>
      <w:r>
        <w:rPr>
          <w:rFonts w:eastAsia="바탕" w:hint="eastAsia"/>
          <w:lang w:val="ko-KR"/>
        </w:rPr>
        <w:t xml:space="preserve"> </w:t>
      </w:r>
      <w:r>
        <w:rPr>
          <w:rFonts w:eastAsia="바탕"/>
          <w:lang w:val="ko-KR"/>
        </w:rPr>
        <w:t>3</w:t>
      </w:r>
      <w:r>
        <w:rPr>
          <w:rFonts w:eastAsia="바탕" w:hint="eastAsia"/>
          <w:lang w:val="ko-KR"/>
        </w:rPr>
        <w:t>번째에</w:t>
      </w:r>
      <w:r>
        <w:rPr>
          <w:rFonts w:eastAsia="바탕" w:hint="eastAsia"/>
          <w:lang w:val="ko-KR"/>
        </w:rPr>
        <w:t xml:space="preserve"> </w:t>
      </w:r>
      <w:r>
        <w:rPr>
          <w:rFonts w:eastAsia="바탕" w:hint="eastAsia"/>
          <w:lang w:val="ko-KR"/>
        </w:rPr>
        <w:t>맞춤</w:t>
      </w:r>
      <w:r>
        <w:rPr>
          <w:rFonts w:eastAsia="바탕"/>
          <w:lang w:val="ko-KR"/>
        </w:rPr>
        <w:t xml:space="preserve"> -&gt; </w:t>
      </w:r>
      <w:r>
        <w:rPr>
          <w:rFonts w:eastAsia="바탕" w:hint="eastAsia"/>
          <w:lang w:val="ko-KR"/>
        </w:rPr>
        <w:t>맞</w:t>
      </w:r>
      <w:r w:rsidR="007F0CAD">
        <w:rPr>
          <w:rFonts w:eastAsia="바탕" w:hint="eastAsia"/>
          <w:lang w:val="ko-KR"/>
        </w:rPr>
        <w:t>음</w:t>
      </w:r>
      <w:r w:rsidR="007F0CAD">
        <w:rPr>
          <w:rFonts w:eastAsia="바탕" w:hint="eastAsia"/>
          <w:lang w:val="ko-KR"/>
        </w:rPr>
        <w:t xml:space="preserve"> </w:t>
      </w:r>
      <w:r w:rsidR="007F0CAD">
        <w:rPr>
          <w:rFonts w:eastAsia="바탕" w:hint="eastAsia"/>
          <w:lang w:val="ko-KR"/>
        </w:rPr>
        <w:t>표시</w:t>
      </w:r>
      <w:r w:rsidR="007F0CAD">
        <w:rPr>
          <w:rFonts w:eastAsia="바탕" w:hint="eastAsia"/>
          <w:lang w:val="ko-KR"/>
        </w:rPr>
        <w:t xml:space="preserve"> </w:t>
      </w:r>
      <w:r w:rsidR="007F0CAD">
        <w:rPr>
          <w:rFonts w:eastAsia="바탕" w:hint="eastAsia"/>
          <w:lang w:val="ko-KR"/>
        </w:rPr>
        <w:t>후</w:t>
      </w:r>
      <w:r w:rsidR="007F0CAD">
        <w:rPr>
          <w:rFonts w:eastAsia="바탕" w:hint="eastAsia"/>
          <w:lang w:val="ko-KR"/>
        </w:rPr>
        <w:t xml:space="preserve"> </w:t>
      </w:r>
      <w:r w:rsidR="007F0CAD">
        <w:rPr>
          <w:rFonts w:eastAsia="바탕" w:hint="eastAsia"/>
          <w:lang w:val="ko-KR"/>
        </w:rPr>
        <w:t>종료</w:t>
      </w:r>
    </w:p>
    <w:p w14:paraId="48D3524E" w14:textId="77777777" w:rsidR="007F0CAD" w:rsidRPr="007F0CAD" w:rsidRDefault="007F0CAD" w:rsidP="007F0CAD">
      <w:pPr>
        <w:pStyle w:val="a4"/>
        <w:ind w:left="420" w:firstLine="0"/>
        <w:rPr>
          <w:rFonts w:hint="eastAsia"/>
          <w:lang w:val="ko-KR"/>
        </w:rPr>
      </w:pPr>
    </w:p>
    <w:p w14:paraId="15C8D597" w14:textId="16BAAE36" w:rsidR="007F0CAD" w:rsidRDefault="007F0CAD" w:rsidP="007F0CAD">
      <w:pPr>
        <w:pStyle w:val="a4"/>
        <w:ind w:left="420" w:firstLine="0"/>
        <w:rPr>
          <w:rFonts w:eastAsia="바탕"/>
          <w:lang w:val="ko-KR"/>
        </w:rPr>
      </w:pPr>
      <w:r>
        <w:rPr>
          <w:noProof/>
        </w:rPr>
        <w:drawing>
          <wp:inline distT="0" distB="0" distL="0" distR="0" wp14:anchorId="3BBC57D5" wp14:editId="43826A1C">
            <wp:extent cx="1885950" cy="14859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41E9" w14:textId="43CB3C67" w:rsidR="007F0CAD" w:rsidRDefault="007F0CAD" w:rsidP="007F0CAD">
      <w:pPr>
        <w:rPr>
          <w:lang w:val="ko-KR"/>
        </w:rPr>
      </w:pPr>
    </w:p>
    <w:p w14:paraId="66D913E8" w14:textId="30DD98FA" w:rsidR="007F0CAD" w:rsidRDefault="007F0CAD" w:rsidP="007F0CAD">
      <w:pPr>
        <w:rPr>
          <w:lang w:val="ko-KR"/>
        </w:rPr>
      </w:pPr>
    </w:p>
    <w:p w14:paraId="404285AA" w14:textId="266E66CC" w:rsidR="007F0CAD" w:rsidRDefault="007F0CAD" w:rsidP="007F0CAD">
      <w:pPr>
        <w:rPr>
          <w:lang w:val="ko-KR"/>
        </w:rPr>
      </w:pPr>
      <w:r>
        <w:rPr>
          <w:rFonts w:hint="eastAsia"/>
          <w:lang w:val="ko-KR"/>
        </w:rPr>
        <w:t>N</w:t>
      </w:r>
      <w:r>
        <w:rPr>
          <w:lang w:val="ko-KR"/>
        </w:rPr>
        <w:t>o5</w:t>
      </w:r>
    </w:p>
    <w:p w14:paraId="746A742D" w14:textId="4539AF44" w:rsidR="007F0CAD" w:rsidRDefault="007F0CAD" w:rsidP="007F0CAD">
      <w:pPr>
        <w:rPr>
          <w:lang w:val="ko-KR"/>
        </w:rPr>
      </w:pPr>
      <w:r>
        <w:rPr>
          <w:noProof/>
        </w:rPr>
        <w:drawing>
          <wp:inline distT="0" distB="0" distL="0" distR="0" wp14:anchorId="15C0F50E" wp14:editId="2685C792">
            <wp:extent cx="2400300" cy="115252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A39C" w14:textId="2010FF12" w:rsidR="007F0CAD" w:rsidRDefault="007F0CAD" w:rsidP="007F0CAD">
      <w:pPr>
        <w:rPr>
          <w:lang w:val="ko-KR"/>
        </w:rPr>
      </w:pPr>
    </w:p>
    <w:p w14:paraId="47160E1C" w14:textId="5C9E84F1" w:rsidR="007F0CAD" w:rsidRDefault="007F0CAD" w:rsidP="007F0CAD">
      <w:pPr>
        <w:rPr>
          <w:lang w:val="ko-KR"/>
        </w:rPr>
      </w:pPr>
      <w:r>
        <w:rPr>
          <w:rFonts w:hint="eastAsia"/>
          <w:lang w:val="ko-KR"/>
        </w:rPr>
        <w:lastRenderedPageBreak/>
        <w:t>N</w:t>
      </w:r>
      <w:r>
        <w:rPr>
          <w:lang w:val="ko-KR"/>
        </w:rPr>
        <w:t>o6</w:t>
      </w:r>
    </w:p>
    <w:p w14:paraId="485F029E" w14:textId="52F2939E" w:rsidR="007F0CAD" w:rsidRPr="007F0CAD" w:rsidRDefault="007F0CAD" w:rsidP="007F0CAD">
      <w:pPr>
        <w:pStyle w:val="a4"/>
        <w:numPr>
          <w:ilvl w:val="0"/>
          <w:numId w:val="7"/>
        </w:numPr>
        <w:rPr>
          <w:lang w:val="ko-KR"/>
        </w:rPr>
      </w:pPr>
      <w:r>
        <w:rPr>
          <w:rFonts w:eastAsia="바탕" w:hint="eastAsia"/>
          <w:lang w:val="ko-KR"/>
        </w:rPr>
        <w:t>자연수</w:t>
      </w:r>
      <w:r>
        <w:rPr>
          <w:rFonts w:eastAsia="바탕" w:hint="eastAsia"/>
          <w:lang w:val="ko-KR"/>
        </w:rPr>
        <w:t xml:space="preserve"> </w:t>
      </w:r>
      <w:r>
        <w:rPr>
          <w:rFonts w:eastAsia="바탕" w:hint="eastAsia"/>
          <w:lang w:val="ko-KR"/>
        </w:rPr>
        <w:t>입력</w:t>
      </w:r>
    </w:p>
    <w:p w14:paraId="3F15E41F" w14:textId="77777777" w:rsidR="007F0CAD" w:rsidRPr="007F0CAD" w:rsidRDefault="007F0CAD" w:rsidP="007F0CAD">
      <w:pPr>
        <w:pStyle w:val="a4"/>
        <w:ind w:left="420" w:firstLine="0"/>
        <w:rPr>
          <w:rFonts w:hint="eastAsia"/>
          <w:lang w:val="ko-KR"/>
        </w:rPr>
      </w:pPr>
    </w:p>
    <w:p w14:paraId="280887E7" w14:textId="35629493" w:rsidR="007F0CAD" w:rsidRDefault="007F0CAD" w:rsidP="007F0CAD">
      <w:pPr>
        <w:pStyle w:val="a4"/>
        <w:ind w:left="420" w:firstLine="0"/>
        <w:rPr>
          <w:rFonts w:eastAsia="바탕"/>
          <w:lang w:val="ko-KR"/>
        </w:rPr>
      </w:pPr>
      <w:r>
        <w:rPr>
          <w:noProof/>
        </w:rPr>
        <w:drawing>
          <wp:inline distT="0" distB="0" distL="0" distR="0" wp14:anchorId="188D3995" wp14:editId="7CE6B987">
            <wp:extent cx="2476500" cy="105727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8A32" w14:textId="7751741B" w:rsidR="007F0CAD" w:rsidRDefault="007F0CAD" w:rsidP="007F0CAD">
      <w:pPr>
        <w:pStyle w:val="a4"/>
        <w:ind w:left="420" w:firstLine="0"/>
        <w:rPr>
          <w:rFonts w:eastAsia="바탕"/>
          <w:lang w:val="ko-KR"/>
        </w:rPr>
      </w:pPr>
    </w:p>
    <w:p w14:paraId="0AE01E2E" w14:textId="77777777" w:rsidR="007F0CAD" w:rsidRDefault="007F0CAD" w:rsidP="007F0CAD">
      <w:pPr>
        <w:pStyle w:val="a4"/>
        <w:ind w:left="420" w:firstLine="0"/>
        <w:rPr>
          <w:rFonts w:eastAsia="바탕" w:hint="eastAsia"/>
          <w:lang w:val="ko-KR"/>
        </w:rPr>
      </w:pPr>
    </w:p>
    <w:p w14:paraId="35FA9201" w14:textId="45DD5D4A" w:rsidR="007F0CAD" w:rsidRPr="007F0CAD" w:rsidRDefault="007F0CAD" w:rsidP="007F0CAD">
      <w:pPr>
        <w:pStyle w:val="a4"/>
        <w:numPr>
          <w:ilvl w:val="0"/>
          <w:numId w:val="7"/>
        </w:numPr>
        <w:rPr>
          <w:lang w:val="ko-KR"/>
        </w:rPr>
      </w:pPr>
      <w:r>
        <w:rPr>
          <w:rFonts w:eastAsia="바탕" w:hint="eastAsia"/>
          <w:lang w:val="ko-KR"/>
        </w:rPr>
        <w:t>0</w:t>
      </w:r>
      <w:r>
        <w:rPr>
          <w:rFonts w:eastAsia="바탕"/>
          <w:lang w:val="ko-KR"/>
        </w:rPr>
        <w:t xml:space="preserve"> </w:t>
      </w:r>
      <w:r>
        <w:rPr>
          <w:rFonts w:eastAsia="바탕" w:hint="eastAsia"/>
          <w:lang w:val="ko-KR"/>
        </w:rPr>
        <w:t>입력</w:t>
      </w:r>
    </w:p>
    <w:p w14:paraId="5850CC87" w14:textId="77777777" w:rsidR="007F0CAD" w:rsidRPr="007F0CAD" w:rsidRDefault="007F0CAD" w:rsidP="007F0CAD">
      <w:pPr>
        <w:pStyle w:val="a4"/>
        <w:ind w:left="420" w:firstLine="0"/>
        <w:rPr>
          <w:rFonts w:hint="eastAsia"/>
          <w:lang w:val="ko-KR"/>
        </w:rPr>
      </w:pPr>
    </w:p>
    <w:p w14:paraId="1E0FE19D" w14:textId="0C67302B" w:rsidR="007F0CAD" w:rsidRDefault="007F0CAD" w:rsidP="007F0CAD">
      <w:pPr>
        <w:pStyle w:val="a4"/>
        <w:ind w:left="420" w:firstLine="0"/>
        <w:rPr>
          <w:rFonts w:eastAsia="바탕"/>
          <w:lang w:val="ko-KR"/>
        </w:rPr>
      </w:pPr>
      <w:r>
        <w:rPr>
          <w:noProof/>
        </w:rPr>
        <w:drawing>
          <wp:inline distT="0" distB="0" distL="0" distR="0" wp14:anchorId="15EEF3B3" wp14:editId="0B07D11A">
            <wp:extent cx="2152650" cy="109537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9432" w14:textId="664CD276" w:rsidR="007F0CAD" w:rsidRDefault="007F0CAD" w:rsidP="007F0CAD">
      <w:pPr>
        <w:pStyle w:val="a4"/>
        <w:ind w:left="420" w:firstLine="0"/>
        <w:rPr>
          <w:rFonts w:eastAsia="바탕"/>
          <w:lang w:val="ko-KR"/>
        </w:rPr>
      </w:pPr>
    </w:p>
    <w:p w14:paraId="2C32D6AE" w14:textId="77777777" w:rsidR="007F0CAD" w:rsidRPr="007F0CAD" w:rsidRDefault="007F0CAD" w:rsidP="007F0CAD">
      <w:pPr>
        <w:pStyle w:val="a4"/>
        <w:ind w:left="420" w:firstLine="0"/>
        <w:rPr>
          <w:rFonts w:eastAsia="바탕" w:hint="eastAsia"/>
          <w:lang w:val="ko-KR"/>
        </w:rPr>
      </w:pPr>
    </w:p>
    <w:p w14:paraId="72E69732" w14:textId="2EC33F6B" w:rsidR="007F0CAD" w:rsidRPr="007F0CAD" w:rsidRDefault="007F0CAD" w:rsidP="007F0CAD">
      <w:pPr>
        <w:pStyle w:val="a4"/>
        <w:numPr>
          <w:ilvl w:val="0"/>
          <w:numId w:val="7"/>
        </w:numPr>
        <w:rPr>
          <w:lang w:val="ko-KR"/>
        </w:rPr>
      </w:pPr>
      <w:r>
        <w:rPr>
          <w:rFonts w:eastAsia="바탕" w:hint="eastAsia"/>
          <w:lang w:val="ko-KR"/>
        </w:rPr>
        <w:t>음수</w:t>
      </w:r>
      <w:r>
        <w:rPr>
          <w:rFonts w:eastAsia="바탕" w:hint="eastAsia"/>
          <w:lang w:val="ko-KR"/>
        </w:rPr>
        <w:t xml:space="preserve"> </w:t>
      </w:r>
      <w:r>
        <w:rPr>
          <w:rFonts w:eastAsia="바탕" w:hint="eastAsia"/>
          <w:lang w:val="ko-KR"/>
        </w:rPr>
        <w:t>입력</w:t>
      </w:r>
    </w:p>
    <w:p w14:paraId="1364C6B0" w14:textId="77777777" w:rsidR="007F0CAD" w:rsidRPr="007F0CAD" w:rsidRDefault="007F0CAD" w:rsidP="007F0CAD">
      <w:pPr>
        <w:pStyle w:val="a4"/>
        <w:ind w:left="420" w:firstLine="0"/>
        <w:rPr>
          <w:rFonts w:hint="eastAsia"/>
          <w:lang w:val="ko-KR"/>
        </w:rPr>
      </w:pPr>
    </w:p>
    <w:p w14:paraId="5FE8CD30" w14:textId="1F41C8B0" w:rsidR="007F0CAD" w:rsidRPr="007F0CAD" w:rsidRDefault="007F0CAD" w:rsidP="007F0CAD">
      <w:pPr>
        <w:pStyle w:val="a4"/>
        <w:ind w:left="420" w:firstLine="0"/>
        <w:rPr>
          <w:rFonts w:hint="eastAsia"/>
          <w:lang w:val="ko-KR"/>
        </w:rPr>
      </w:pPr>
      <w:r>
        <w:rPr>
          <w:noProof/>
        </w:rPr>
        <w:drawing>
          <wp:inline distT="0" distB="0" distL="0" distR="0" wp14:anchorId="39BCBB6A" wp14:editId="6FA79E0C">
            <wp:extent cx="2330302" cy="11430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5551" cy="114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CAD" w:rsidRPr="007F0CAD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EAE29" w14:textId="77777777" w:rsidR="002A41E8" w:rsidRDefault="002A41E8" w:rsidP="004E7A4C">
      <w:pPr>
        <w:spacing w:after="0" w:line="240" w:lineRule="auto"/>
      </w:pPr>
      <w:r>
        <w:separator/>
      </w:r>
    </w:p>
  </w:endnote>
  <w:endnote w:type="continuationSeparator" w:id="0">
    <w:p w14:paraId="3521468D" w14:textId="77777777" w:rsidR="002A41E8" w:rsidRDefault="002A41E8" w:rsidP="004E7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86C8A" w14:textId="77777777" w:rsidR="00255BA3" w:rsidRDefault="00255BA3">
    <w:pPr>
      <w:pStyle w:val="af2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9C5047" wp14:editId="23C08EAF">
              <wp:simplePos x="0" y="0"/>
              <wp:positionH relativeFrom="page">
                <wp:align>center</wp:align>
              </wp:positionH>
              <wp:positionV relativeFrom="page">
                <wp:posOffset>9144000</wp:posOffset>
              </wp:positionV>
              <wp:extent cx="5943600" cy="0"/>
              <wp:effectExtent l="0" t="0" r="19050" b="19050"/>
              <wp:wrapNone/>
              <wp:docPr id="8" name="직선 연결선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20BC294" id="직선 연결선 8" o:spid="_x0000_s1026" style="position:absolute;left:0;text-align:left;z-index:25165824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82095" w14:textId="77777777" w:rsidR="002A41E8" w:rsidRDefault="002A41E8" w:rsidP="004E7A4C">
      <w:pPr>
        <w:spacing w:after="0" w:line="240" w:lineRule="auto"/>
      </w:pPr>
      <w:r>
        <w:separator/>
      </w:r>
    </w:p>
  </w:footnote>
  <w:footnote w:type="continuationSeparator" w:id="0">
    <w:p w14:paraId="1F4AD402" w14:textId="77777777" w:rsidR="002A41E8" w:rsidRDefault="002A41E8" w:rsidP="004E7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CBEE2" w14:textId="77777777" w:rsidR="00255BA3" w:rsidRDefault="00255BA3">
    <w:pPr>
      <w:pStyle w:val="af1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FBCB2BD" wp14:editId="1521CC03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3600" cy="0"/>
              <wp:effectExtent l="0" t="0" r="19050" b="19050"/>
              <wp:wrapNone/>
              <wp:docPr id="7" name="직선 연결선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931C164" id="직선 연결선 7" o:spid="_x0000_s1026" style="position:absolute;left:0;text-align:left;z-index:251656192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C65B9"/>
    <w:multiLevelType w:val="hybridMultilevel"/>
    <w:tmpl w:val="D51AD49C"/>
    <w:lvl w:ilvl="0" w:tplc="6E205C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12323C"/>
    <w:multiLevelType w:val="hybridMultilevel"/>
    <w:tmpl w:val="987A1884"/>
    <w:lvl w:ilvl="0" w:tplc="E272BB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A7C1BA0"/>
    <w:multiLevelType w:val="hybridMultilevel"/>
    <w:tmpl w:val="3CFCF18C"/>
    <w:lvl w:ilvl="0" w:tplc="B8E260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95AFC"/>
    <w:multiLevelType w:val="hybridMultilevel"/>
    <w:tmpl w:val="9C5AAF42"/>
    <w:lvl w:ilvl="0" w:tplc="016AB3E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5" w15:restartNumberingAfterBreak="0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25A70"/>
    <w:multiLevelType w:val="hybridMultilevel"/>
    <w:tmpl w:val="4B8CCCC8"/>
    <w:lvl w:ilvl="0" w:tplc="CBC4C1C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7CAA"/>
    <w:rsid w:val="0003659A"/>
    <w:rsid w:val="001001C8"/>
    <w:rsid w:val="001B6415"/>
    <w:rsid w:val="00255BA3"/>
    <w:rsid w:val="002A41E8"/>
    <w:rsid w:val="002B10DC"/>
    <w:rsid w:val="00317432"/>
    <w:rsid w:val="00384B7B"/>
    <w:rsid w:val="0041404B"/>
    <w:rsid w:val="00415B65"/>
    <w:rsid w:val="00430867"/>
    <w:rsid w:val="004743FA"/>
    <w:rsid w:val="00482AD3"/>
    <w:rsid w:val="004919BD"/>
    <w:rsid w:val="004E7A4C"/>
    <w:rsid w:val="004F44DA"/>
    <w:rsid w:val="0050259B"/>
    <w:rsid w:val="00540E31"/>
    <w:rsid w:val="005530D0"/>
    <w:rsid w:val="00585970"/>
    <w:rsid w:val="005C4B90"/>
    <w:rsid w:val="00792541"/>
    <w:rsid w:val="007B27D3"/>
    <w:rsid w:val="007C3802"/>
    <w:rsid w:val="007F0CAD"/>
    <w:rsid w:val="0080589E"/>
    <w:rsid w:val="00837253"/>
    <w:rsid w:val="00843FF8"/>
    <w:rsid w:val="00864FAE"/>
    <w:rsid w:val="009859FE"/>
    <w:rsid w:val="009E0121"/>
    <w:rsid w:val="00A767B9"/>
    <w:rsid w:val="00B22516"/>
    <w:rsid w:val="00B5545E"/>
    <w:rsid w:val="00B87E26"/>
    <w:rsid w:val="00C76E92"/>
    <w:rsid w:val="00C9680B"/>
    <w:rsid w:val="00CD0DD5"/>
    <w:rsid w:val="00D07A6F"/>
    <w:rsid w:val="00D356C2"/>
    <w:rsid w:val="00DC7CBE"/>
    <w:rsid w:val="00DF3F1D"/>
    <w:rsid w:val="00E44566"/>
    <w:rsid w:val="00E63663"/>
    <w:rsid w:val="00EB015A"/>
    <w:rsid w:val="00EF72D7"/>
    <w:rsid w:val="00F17CAA"/>
    <w:rsid w:val="00F57FD4"/>
    <w:rsid w:val="00F704A1"/>
    <w:rsid w:val="00FC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4389D"/>
  <w15:docId w15:val="{98D76996-82D4-499A-958B-719110A0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595959" w:themeColor="text1" w:themeTint="A6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14:ligatures w14:val="standard"/>
      <w14:numForm w14:val="oldStyle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pPr>
      <w:spacing w:after="0" w:line="240" w:lineRule="auto"/>
    </w:pPr>
    <w:rPr>
      <w:rFonts w:eastAsiaTheme="minorEastAsia"/>
    </w:rPr>
  </w:style>
  <w:style w:type="character" w:customStyle="1" w:styleId="Char">
    <w:name w:val="간격 없음 Char"/>
    <w:basedOn w:val="a0"/>
    <w:link w:val="a3"/>
    <w:uiPriority w:val="1"/>
    <w:rPr>
      <w:rFonts w:eastAsiaTheme="minorEastAsia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14:ligatures w14:val="standard"/>
      <w14:numForm w14:val="oldStyle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paragraph" w:styleId="a4">
    <w:name w:val="List Paragraph"/>
    <w:basedOn w:val="a"/>
    <w:link w:val="Char0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:szCs w:val="18"/>
      <w14:ligatures w14:val="standard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Char0">
    <w:name w:val="목록 단락 Char"/>
    <w:basedOn w:val="a0"/>
    <w:link w:val="a4"/>
    <w:uiPriority w:val="34"/>
    <w:rPr>
      <w:rFonts w:eastAsia="MS Mincho"/>
      <w:color w:val="404040" w:themeColor="text1" w:themeTint="BF"/>
      <w:kern w:val="20"/>
      <w:szCs w:val="18"/>
      <w14:ligatures w14:val="standard"/>
    </w:rPr>
  </w:style>
  <w:style w:type="paragraph" w:customStyle="1" w:styleId="a6">
    <w:name w:val="주석 텍스트"/>
    <w:basedOn w:val="a"/>
    <w:link w:val="a7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a7">
    <w:name w:val="설명 텍스트 문자"/>
    <w:basedOn w:val="a0"/>
    <w:link w:val="a6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a8">
    <w:name w:val="주석 참조"/>
    <w:basedOn w:val="a0"/>
    <w:uiPriority w:val="99"/>
    <w:semiHidden/>
    <w:unhideWhenUsed/>
    <w:rPr>
      <w:sz w:val="16"/>
      <w:szCs w:val="16"/>
    </w:rPr>
  </w:style>
  <w:style w:type="character" w:styleId="a9">
    <w:name w:val="Strong"/>
    <w:basedOn w:val="a0"/>
    <w:uiPriority w:val="22"/>
    <w:qFormat/>
    <w:rPr>
      <w:b/>
      <w:bCs/>
      <w:color w:val="595959" w:themeColor="text1" w:themeTint="A6"/>
    </w:rPr>
  </w:style>
  <w:style w:type="character" w:styleId="aa">
    <w:name w:val="Emphasis"/>
    <w:basedOn w:val="a0"/>
    <w:uiPriority w:val="20"/>
    <w:qFormat/>
    <w:rPr>
      <w:i w:val="0"/>
      <w:iCs/>
      <w:color w:val="4472C4" w:themeColor="accent5"/>
    </w:rPr>
  </w:style>
  <w:style w:type="paragraph" w:customStyle="1" w:styleId="ab">
    <w:name w:val="일반(웹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table" w:customStyle="1" w:styleId="4-11">
    <w:name w:val="목록 표 4 - 강조색 11"/>
    <w:basedOn w:val="a1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c">
    <w:name w:val="메모"/>
    <w:basedOn w:val="a"/>
    <w:link w:val="ad"/>
    <w:qFormat/>
  </w:style>
  <w:style w:type="character" w:customStyle="1" w:styleId="ad">
    <w:name w:val="지침 문자"/>
    <w:basedOn w:val="a0"/>
    <w:link w:val="ac"/>
    <w:rPr>
      <w:color w:val="595959" w:themeColor="text1" w:themeTint="A6"/>
    </w:rPr>
  </w:style>
  <w:style w:type="paragraph" w:customStyle="1" w:styleId="ae">
    <w:name w:val="주석 제목"/>
    <w:basedOn w:val="a6"/>
    <w:next w:val="a6"/>
    <w:link w:val="af"/>
    <w:uiPriority w:val="99"/>
    <w:semiHidden/>
    <w:unhideWhenUsed/>
    <w:pPr>
      <w:spacing w:after="200"/>
    </w:pPr>
    <w:rPr>
      <w:rFonts w:asciiTheme="minorHAnsi" w:eastAsiaTheme="minorHAnsi" w:hAnsiTheme="minorHAnsi" w:cstheme="minorBidi"/>
      <w:b/>
      <w:bCs/>
      <w:color w:val="auto"/>
      <w:kern w:val="0"/>
      <w14:ligatures w14:val="none"/>
    </w:rPr>
  </w:style>
  <w:style w:type="character" w:customStyle="1" w:styleId="af">
    <w:name w:val="설명 제목 문자"/>
    <w:basedOn w:val="a7"/>
    <w:link w:val="ae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af0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풍선 도움말 텍스트 Char"/>
    <w:basedOn w:val="a0"/>
    <w:link w:val="af0"/>
    <w:uiPriority w:val="99"/>
    <w:semiHidden/>
    <w:rPr>
      <w:rFonts w:ascii="Segoe UI" w:hAnsi="Segoe UI" w:cs="Segoe UI"/>
      <w:sz w:val="18"/>
      <w:szCs w:val="18"/>
    </w:rPr>
  </w:style>
  <w:style w:type="paragraph" w:styleId="af1">
    <w:name w:val="header"/>
    <w:basedOn w:val="a"/>
    <w:link w:val="Char2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머리글 Char"/>
    <w:basedOn w:val="a0"/>
    <w:link w:val="af1"/>
    <w:uiPriority w:val="99"/>
  </w:style>
  <w:style w:type="paragraph" w:styleId="af2">
    <w:name w:val="footer"/>
    <w:basedOn w:val="a"/>
    <w:link w:val="Char3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바닥글 Char"/>
    <w:basedOn w:val="a0"/>
    <w:link w:val="af2"/>
    <w:uiPriority w:val="99"/>
  </w:style>
  <w:style w:type="character" w:customStyle="1" w:styleId="af3">
    <w:name w:val="열어 본 하이퍼링크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UI">
    <w:name w:val="UI 문자"/>
    <w:basedOn w:val="a0"/>
    <w:link w:val="UI0"/>
    <w:locked/>
    <w:rPr>
      <w:b/>
    </w:rPr>
  </w:style>
  <w:style w:type="paragraph" w:customStyle="1" w:styleId="UI0">
    <w:name w:val="UI"/>
    <w:basedOn w:val="a"/>
    <w:link w:val="UI"/>
    <w:qFormat/>
    <w:rPr>
      <w:b/>
      <w:color w:val="auto"/>
    </w:rPr>
  </w:style>
  <w:style w:type="table" w:customStyle="1" w:styleId="af4">
    <w:name w:val="표 눈금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annotation text"/>
    <w:basedOn w:val="a"/>
    <w:link w:val="Char4"/>
    <w:uiPriority w:val="99"/>
    <w:semiHidden/>
    <w:unhideWhenUsed/>
  </w:style>
  <w:style w:type="character" w:customStyle="1" w:styleId="Char4">
    <w:name w:val="메모 텍스트 Char"/>
    <w:basedOn w:val="a0"/>
    <w:link w:val="af5"/>
    <w:uiPriority w:val="99"/>
    <w:semiHidden/>
    <w:rPr>
      <w:color w:val="595959" w:themeColor="text1" w:themeTint="A6"/>
    </w:rPr>
  </w:style>
  <w:style w:type="character" w:styleId="af6">
    <w:name w:val="annotation reference"/>
    <w:basedOn w:val="a0"/>
    <w:uiPriority w:val="99"/>
    <w:semiHidden/>
    <w:unhideWhenUsed/>
    <w:rPr>
      <w:sz w:val="18"/>
      <w:szCs w:val="18"/>
    </w:rPr>
  </w:style>
  <w:style w:type="character" w:styleId="af7">
    <w:name w:val="FollowedHyperlink"/>
    <w:basedOn w:val="a0"/>
    <w:uiPriority w:val="99"/>
    <w:semiHidden/>
    <w:unhideWhenUsed/>
    <w:rsid w:val="0080589E"/>
    <w:rPr>
      <w:color w:val="954F72" w:themeColor="followedHyperlink"/>
      <w:u w:val="single"/>
    </w:rPr>
  </w:style>
  <w:style w:type="paragraph" w:styleId="af8">
    <w:name w:val="annotation subject"/>
    <w:basedOn w:val="af5"/>
    <w:next w:val="af5"/>
    <w:link w:val="Char5"/>
    <w:uiPriority w:val="99"/>
    <w:semiHidden/>
    <w:unhideWhenUsed/>
    <w:rsid w:val="00EF72D7"/>
    <w:rPr>
      <w:b/>
      <w:bCs/>
    </w:rPr>
  </w:style>
  <w:style w:type="character" w:customStyle="1" w:styleId="Char5">
    <w:name w:val="메모 주제 Char"/>
    <w:basedOn w:val="Char4"/>
    <w:link w:val="af8"/>
    <w:uiPriority w:val="99"/>
    <w:semiHidden/>
    <w:rsid w:val="00EF72D7"/>
    <w:rPr>
      <w:b/>
      <w:bC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est1\AppData\Roaming\Microsoft\Templates\Word%20&#49884;&#510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7DC3FBC-0EFD-4BD1-8B90-7CCC875E4E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시작</Template>
  <TotalTime>318</TotalTime>
  <Pages>9</Pages>
  <Words>737</Words>
  <Characters>4203</Characters>
  <Application>Microsoft Office Word</Application>
  <DocSecurity>0</DocSecurity>
  <Lines>35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ajou</dc:creator>
  <cp:lastModifiedBy>이 서영</cp:lastModifiedBy>
  <cp:revision>11</cp:revision>
  <dcterms:created xsi:type="dcterms:W3CDTF">2019-09-20T08:00:00Z</dcterms:created>
  <dcterms:modified xsi:type="dcterms:W3CDTF">2019-11-06T04:07:00Z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TC029239499991</vt:lpwstr>
  </property>
</Properties>
</file>